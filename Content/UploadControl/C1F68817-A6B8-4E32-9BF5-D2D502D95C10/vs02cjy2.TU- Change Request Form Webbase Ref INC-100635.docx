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8"/>
        <w:gridCol w:w="2700"/>
        <w:gridCol w:w="2878"/>
      </w:tblGrid>
      <w:tr w:rsidR="00546F51" w:rsidRPr="00A23070" w14:paraId="4F82122F" w14:textId="77777777" w:rsidTr="00DE7658">
        <w:trPr>
          <w:cantSplit/>
        </w:trPr>
        <w:tc>
          <w:tcPr>
            <w:tcW w:w="102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15" w:color="auto" w:fill="FFFFFF"/>
            <w:vAlign w:val="center"/>
          </w:tcPr>
          <w:p w14:paraId="4CEFFAE0" w14:textId="77777777" w:rsidR="00546F51" w:rsidRDefault="00546F51" w:rsidP="00DE7658">
            <w:pPr>
              <w:ind w:left="34"/>
              <w:rPr>
                <w:rFonts w:ascii="Calibri" w:hAnsi="Calibri" w:cs="Calibri"/>
                <w:sz w:val="24"/>
                <w:szCs w:val="24"/>
              </w:rPr>
            </w:pPr>
            <w:r w:rsidRPr="00A23070">
              <w:rPr>
                <w:rFonts w:ascii="Calibri" w:hAnsi="Calibri" w:cs="Calibri"/>
                <w:sz w:val="24"/>
                <w:szCs w:val="24"/>
              </w:rPr>
              <w:t>SECTION A: IDENTIFICATION OF CHANGE REQUEST</w:t>
            </w:r>
          </w:p>
          <w:p w14:paraId="35105B0F" w14:textId="4F4B72FE" w:rsidR="0018097D" w:rsidRPr="0018097D" w:rsidRDefault="0018097D" w:rsidP="00034818">
            <w:pPr>
              <w:ind w:left="29"/>
              <w:rPr>
                <w:rFonts w:asciiTheme="minorHAnsi" w:hAnsiTheme="minorHAnsi" w:cstheme="minorHAnsi"/>
                <w:sz w:val="24"/>
                <w:szCs w:val="24"/>
                <w:cs/>
                <w:lang w:val="en-US" w:bidi="th-TH"/>
              </w:rPr>
            </w:pPr>
            <w:r w:rsidRPr="0018097D">
              <w:rPr>
                <w:rFonts w:ascii="Browallia New" w:hAnsi="Browallia New" w:cs="Browallia New" w:hint="cs"/>
                <w:sz w:val="24"/>
                <w:szCs w:val="24"/>
                <w:cs/>
                <w:lang w:bidi="th-TH"/>
              </w:rPr>
              <w:t>หมวด</w:t>
            </w:r>
            <w:r w:rsidRPr="0018097D">
              <w:rPr>
                <w:rFonts w:asciiTheme="minorHAnsi" w:hAnsiTheme="minorHAnsi" w:cstheme="minorHAnsi"/>
                <w:sz w:val="24"/>
                <w:szCs w:val="24"/>
                <w:cs/>
                <w:lang w:bidi="th-TH"/>
              </w:rPr>
              <w:t xml:space="preserve"> </w:t>
            </w:r>
            <w:r w:rsidRPr="0018097D">
              <w:rPr>
                <w:rFonts w:asciiTheme="minorHAnsi" w:hAnsiTheme="minorHAnsi" w:cstheme="minorHAnsi"/>
                <w:sz w:val="24"/>
                <w:szCs w:val="24"/>
                <w:lang w:val="en-US" w:bidi="th-TH"/>
              </w:rPr>
              <w:t xml:space="preserve">A: </w:t>
            </w:r>
            <w:r w:rsidRPr="00280CB9">
              <w:rPr>
                <w:rFonts w:ascii="Browallia New" w:hAnsi="Browallia New" w:cs="Browallia New" w:hint="cs"/>
                <w:sz w:val="24"/>
                <w:szCs w:val="24"/>
                <w:cs/>
                <w:lang w:val="en-US" w:bidi="th-TH"/>
              </w:rPr>
              <w:t>ระบ</w:t>
            </w:r>
            <w:r w:rsidR="00EA3A78" w:rsidRPr="00280CB9">
              <w:rPr>
                <w:rFonts w:ascii="Browallia New" w:hAnsi="Browallia New" w:cs="Browallia New" w:hint="cs"/>
                <w:sz w:val="24"/>
                <w:szCs w:val="24"/>
                <w:cs/>
                <w:lang w:val="en-US" w:bidi="th-TH"/>
              </w:rPr>
              <w:t>ุ</w:t>
            </w:r>
            <w:r w:rsidR="00034818" w:rsidRPr="00280CB9">
              <w:rPr>
                <w:rFonts w:ascii="Browallia New" w:hAnsi="Browallia New" w:cs="Browallia New" w:hint="cs"/>
                <w:sz w:val="24"/>
                <w:szCs w:val="24"/>
                <w:cs/>
                <w:lang w:val="en-US" w:bidi="th-TH"/>
              </w:rPr>
              <w:t>ร</w:t>
            </w:r>
            <w:r w:rsidR="00034818">
              <w:rPr>
                <w:rFonts w:ascii="Browallia New" w:hAnsi="Browallia New" w:cs="Browallia New" w:hint="cs"/>
                <w:sz w:val="24"/>
                <w:szCs w:val="24"/>
                <w:cs/>
                <w:lang w:val="en-US" w:bidi="th-TH"/>
              </w:rPr>
              <w:t>ายละเอียด</w:t>
            </w:r>
            <w:r w:rsidRPr="0018097D">
              <w:rPr>
                <w:rFonts w:ascii="Browallia New" w:hAnsi="Browallia New" w:cs="Browallia New" w:hint="cs"/>
                <w:sz w:val="24"/>
                <w:szCs w:val="24"/>
                <w:cs/>
                <w:lang w:val="en-US" w:bidi="th-TH"/>
              </w:rPr>
              <w:t>การขอเปลี่ยนแปลงระบบ</w:t>
            </w:r>
          </w:p>
        </w:tc>
      </w:tr>
      <w:tr w:rsidR="00062E11" w:rsidRPr="00A23070" w14:paraId="2591BC9B" w14:textId="77777777" w:rsidTr="00F037BA"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0076B5" w14:textId="028BEB1A" w:rsidR="00062E11" w:rsidRDefault="00062E11" w:rsidP="00062E11">
            <w:pPr>
              <w:pStyle w:val="BodyText"/>
              <w:spacing w:before="60"/>
              <w:ind w:left="34"/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color w:val="auto"/>
                <w:sz w:val="22"/>
                <w:szCs w:val="24"/>
              </w:rPr>
              <w:t>Application</w:t>
            </w:r>
            <w:r w:rsidRPr="00A23070">
              <w:rPr>
                <w:rFonts w:ascii="Calibri" w:hAnsi="Calibri" w:cs="Calibri"/>
                <w:color w:val="auto"/>
                <w:sz w:val="22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4"/>
              </w:rPr>
              <w:t>Requested to be changed</w:t>
            </w:r>
            <w:r w:rsidR="004E54DC">
              <w:rPr>
                <w:rFonts w:ascii="Calibri" w:hAnsi="Calibri" w:cs="Calibri"/>
                <w:color w:val="auto"/>
                <w:sz w:val="22"/>
                <w:szCs w:val="24"/>
              </w:rPr>
              <w:t xml:space="preserve"> </w:t>
            </w:r>
            <w:r w:rsidRPr="00A23070"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  <w:t>(Select all applicable)</w:t>
            </w:r>
          </w:p>
          <w:p w14:paraId="4CC6EA6F" w14:textId="6B10FCF4" w:rsidR="0018097D" w:rsidRPr="00EA42B4" w:rsidRDefault="00EA42B4" w:rsidP="00EA42B4">
            <w:pPr>
              <w:pStyle w:val="BodyText"/>
              <w:ind w:left="29"/>
              <w:rPr>
                <w:rFonts w:asciiTheme="minorHAnsi" w:hAnsiTheme="minorHAnsi" w:cs="Browallia New"/>
                <w:b w:val="0"/>
                <w:i/>
                <w:color w:val="auto"/>
                <w:sz w:val="22"/>
                <w:szCs w:val="24"/>
                <w:lang w:bidi="th-TH"/>
              </w:rPr>
            </w:pPr>
            <w:r w:rsidRPr="00EA42B4">
              <w:rPr>
                <w:rFonts w:asciiTheme="minorHAnsi" w:hAnsiTheme="minorHAnsi" w:cs="Browallia New" w:hint="cs"/>
                <w:bCs/>
                <w:i/>
                <w:color w:val="auto"/>
                <w:sz w:val="22"/>
                <w:szCs w:val="24"/>
                <w:cs/>
                <w:lang w:bidi="th-TH"/>
              </w:rPr>
              <w:t>เลือกระบบที่ต้องการขอเปลี่ยนแปลง</w:t>
            </w:r>
            <w:r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Pr="00EA42B4">
              <w:rPr>
                <w:rFonts w:asciiTheme="minorHAnsi" w:hAnsiTheme="minorHAnsi" w:cs="Browallia New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>(เลือกทุกข้อที่เกี่ยวข้อง)</w:t>
            </w:r>
          </w:p>
          <w:p w14:paraId="48D6CB3B" w14:textId="780BB86E" w:rsidR="00062E11" w:rsidRPr="00D309D0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iCs/>
                <w:sz w:val="22"/>
                <w:szCs w:val="24"/>
                <w:lang w:val="en-US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7790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7698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SAP</w:t>
            </w:r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14554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99B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xECM</w:t>
            </w:r>
            <w:r w:rsidR="0036420B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/Open text</w:t>
            </w:r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800612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354D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36420B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MES</w:t>
            </w:r>
          </w:p>
          <w:p w14:paraId="733F693A" w14:textId="56E4CA35" w:rsidR="00062E11" w:rsidRPr="00D309D0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iCs/>
                <w:sz w:val="22"/>
                <w:szCs w:val="24"/>
                <w:lang w:val="en-US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102848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354D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Neptune</w:t>
            </w:r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432715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99B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proofErr w:type="spellStart"/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Suncode</w:t>
            </w:r>
            <w:proofErr w:type="spellEnd"/>
            <w:r w:rsidR="0036420B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              </w:t>
            </w:r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2061087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36420B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ASRS</w:t>
            </w:r>
          </w:p>
          <w:p w14:paraId="62B4CB42" w14:textId="5932008D" w:rsidR="00062E11" w:rsidRPr="00D309D0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iCs/>
                <w:sz w:val="22"/>
                <w:szCs w:val="24"/>
                <w:lang w:val="en-US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1009711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99B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proofErr w:type="spellStart"/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Winshuttle</w:t>
            </w:r>
            <w:proofErr w:type="spellEnd"/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209569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99B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Artwork Portal </w:t>
            </w:r>
            <w:r w:rsidR="0036420B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         </w:t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89570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354D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36420B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Power BI     </w:t>
            </w:r>
          </w:p>
          <w:p w14:paraId="4CE6801D" w14:textId="61797644" w:rsidR="0036420B" w:rsidRPr="00D309D0" w:rsidRDefault="00000000" w:rsidP="0036420B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iCs/>
                <w:sz w:val="22"/>
                <w:szCs w:val="24"/>
                <w:lang w:val="en-US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702784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☒</w:t>
                </w:r>
              </w:sdtContent>
            </w:sdt>
            <w:r w:rsidR="00062E11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062E11" w:rsidRPr="00DF5A71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Others: ____</w:t>
            </w:r>
            <w:proofErr w:type="spellStart"/>
            <w:r w:rsidR="005D2A50">
              <w:rPr>
                <w:rFonts w:ascii="Calibri" w:hAnsi="Calibri" w:cstheme="minorBidi"/>
                <w:iCs/>
                <w:sz w:val="22"/>
                <w:szCs w:val="24"/>
                <w:lang w:val="en-US" w:bidi="th-TH"/>
              </w:rPr>
              <w:t>Webbase</w:t>
            </w:r>
            <w:proofErr w:type="spellEnd"/>
            <w:r w:rsidR="005D2A50">
              <w:rPr>
                <w:rFonts w:ascii="Calibri" w:hAnsi="Calibri" w:cstheme="minorBidi"/>
                <w:iCs/>
                <w:sz w:val="22"/>
                <w:szCs w:val="24"/>
                <w:lang w:val="en-US" w:bidi="th-TH"/>
              </w:rPr>
              <w:t xml:space="preserve"> costing</w:t>
            </w:r>
            <w:r w:rsidR="00062E11" w:rsidRPr="00DF5A71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____________</w:t>
            </w:r>
            <w:r w:rsidR="00177E71">
              <w:rPr>
                <w:rFonts w:ascii="Cordia New" w:hAnsi="Cordia New" w:cs="Cordia New" w:hint="cs"/>
                <w:i/>
                <w:sz w:val="22"/>
                <w:szCs w:val="24"/>
                <w:cs/>
                <w:lang w:val="en-US" w:bidi="th-TH"/>
              </w:rPr>
              <w:t xml:space="preserve">           </w:t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185391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354D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36420B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MES System: __________</w:t>
            </w:r>
          </w:p>
          <w:p w14:paraId="41CDA9E8" w14:textId="2FE83F31" w:rsidR="00062E11" w:rsidRPr="00A23070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color w:val="0070C0"/>
                <w:sz w:val="22"/>
                <w:szCs w:val="24"/>
                <w:u w:val="single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30713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1703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E61703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E61703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SharePoint</w:t>
            </w:r>
            <w:r w:rsidR="00E61703">
              <w:rPr>
                <w:rFonts w:ascii="Cordia New" w:hAnsi="Cordia New" w:cs="Cordia New" w:hint="cs"/>
                <w:i/>
                <w:sz w:val="22"/>
                <w:szCs w:val="24"/>
                <w:cs/>
                <w:lang w:val="en-US" w:bidi="th-TH"/>
              </w:rPr>
              <w:t xml:space="preserve">   </w:t>
            </w:r>
          </w:p>
          <w:p w14:paraId="09FC0D2A" w14:textId="77777777" w:rsidR="00062E11" w:rsidRPr="0064299B" w:rsidRDefault="00062E11" w:rsidP="00062E11">
            <w:pPr>
              <w:pStyle w:val="BodyText"/>
              <w:spacing w:before="60"/>
              <w:ind w:left="34"/>
              <w:rPr>
                <w:rFonts w:ascii="Calibri" w:hAnsi="Calibri" w:cstheme="minorBidi"/>
                <w:color w:val="auto"/>
                <w:sz w:val="22"/>
                <w:szCs w:val="24"/>
                <w:cs/>
                <w:lang w:bidi="th-TH"/>
              </w:rPr>
            </w:pPr>
          </w:p>
        </w:tc>
      </w:tr>
      <w:tr w:rsidR="001E4578" w:rsidRPr="00A23070" w14:paraId="414783A5" w14:textId="77777777" w:rsidTr="00F037BA"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FD5090" w14:textId="15F76787" w:rsidR="001E4578" w:rsidRPr="00EA3A78" w:rsidRDefault="001E4578" w:rsidP="001E4578">
            <w:pPr>
              <w:pStyle w:val="BodyText"/>
              <w:spacing w:before="60"/>
              <w:ind w:left="34"/>
              <w:rPr>
                <w:rFonts w:ascii="Calibri" w:hAnsi="Calibri" w:cstheme="minorBidi"/>
                <w:b w:val="0"/>
                <w:i/>
                <w:color w:val="FF0000"/>
                <w:sz w:val="22"/>
                <w:szCs w:val="24"/>
                <w:cs/>
                <w:lang w:bidi="th-TH"/>
              </w:rPr>
            </w:pPr>
            <w:r>
              <w:rPr>
                <w:rFonts w:ascii="Calibri" w:hAnsi="Calibri" w:cs="Calibri"/>
                <w:color w:val="auto"/>
                <w:sz w:val="22"/>
                <w:szCs w:val="24"/>
              </w:rPr>
              <w:t>Entity requesting change:</w:t>
            </w:r>
            <w:r w:rsidR="00EA42B4">
              <w:rPr>
                <w:rFonts w:ascii="Calibri" w:hAnsi="Calibri" w:cstheme="minorBidi" w:hint="cs"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="00EA42B4">
              <w:rPr>
                <w:rFonts w:asciiTheme="minorHAnsi" w:hAnsiTheme="minorHAnsi" w:cs="Browallia New" w:hint="cs"/>
                <w:bCs/>
                <w:i/>
                <w:color w:val="auto"/>
                <w:sz w:val="22"/>
                <w:szCs w:val="24"/>
                <w:cs/>
                <w:lang w:bidi="th-TH"/>
              </w:rPr>
              <w:t>บริษัทที่ขอ</w:t>
            </w:r>
            <w:r w:rsidR="00EA42B4" w:rsidRPr="00280CB9">
              <w:rPr>
                <w:rFonts w:asciiTheme="minorHAnsi" w:hAnsiTheme="minorHAnsi" w:cs="Browallia New" w:hint="cs"/>
                <w:bCs/>
                <w:i/>
                <w:color w:val="auto"/>
                <w:sz w:val="22"/>
                <w:szCs w:val="24"/>
                <w:cs/>
                <w:lang w:bidi="th-TH"/>
              </w:rPr>
              <w:t>เปลี่ยน</w:t>
            </w:r>
            <w:r w:rsidR="00EA3A78" w:rsidRPr="00280CB9">
              <w:rPr>
                <w:rFonts w:asciiTheme="minorHAnsi" w:hAnsiTheme="minorHAnsi" w:cs="Browallia New" w:hint="cs"/>
                <w:bCs/>
                <w:i/>
                <w:color w:val="auto"/>
                <w:sz w:val="22"/>
                <w:szCs w:val="24"/>
                <w:cs/>
                <w:lang w:bidi="th-TH"/>
              </w:rPr>
              <w:t>แปลงระบบ</w:t>
            </w:r>
          </w:p>
          <w:p w14:paraId="2B087E61" w14:textId="344A34E1" w:rsidR="001E4578" w:rsidRPr="008029F3" w:rsidRDefault="00000000" w:rsidP="001E4578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theme="minorBidi"/>
                <w:iCs/>
                <w:sz w:val="22"/>
                <w:szCs w:val="24"/>
                <w:lang w:val="en-US" w:bidi="th-TH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74785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354D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3754F5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Global</w:t>
            </w:r>
            <w:r w:rsidR="00EA42B4">
              <w:rPr>
                <w:rFonts w:ascii="Calibri" w:hAnsi="Calibri" w:cstheme="minorBidi" w:hint="cs"/>
                <w:iCs/>
                <w:sz w:val="22"/>
                <w:szCs w:val="24"/>
                <w:cs/>
                <w:lang w:val="en-US" w:bidi="th-TH"/>
              </w:rPr>
              <w:t xml:space="preserve"> </w:t>
            </w:r>
            <w:r w:rsidR="008029F3" w:rsidRPr="00CD2054">
              <w:rPr>
                <w:rFonts w:asciiTheme="minorHAnsi" w:hAnsiTheme="minorHAnsi" w:cs="Browallia New" w:hint="cs"/>
                <w:b/>
                <w:i/>
                <w:sz w:val="22"/>
                <w:szCs w:val="24"/>
                <w:cs/>
                <w:lang w:bidi="th-TH"/>
              </w:rPr>
              <w:t>ทั้งกลุ่มบริษัท (ทั่วโลก)</w:t>
            </w:r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1262838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9055A6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Asia</w:t>
            </w:r>
            <w:r w:rsidR="008029F3">
              <w:rPr>
                <w:rFonts w:ascii="Calibri" w:hAnsi="Calibri" w:cstheme="minorBidi" w:hint="cs"/>
                <w:iCs/>
                <w:sz w:val="22"/>
                <w:szCs w:val="24"/>
                <w:cs/>
                <w:lang w:val="en-US" w:bidi="th-TH"/>
              </w:rPr>
              <w:t xml:space="preserve"> </w:t>
            </w:r>
            <w:r w:rsidR="008029F3" w:rsidRPr="00CD2054">
              <w:rPr>
                <w:rFonts w:asciiTheme="minorHAnsi" w:hAnsiTheme="minorHAnsi" w:cs="Browallia New" w:hint="cs"/>
                <w:b/>
                <w:i/>
                <w:sz w:val="22"/>
                <w:szCs w:val="24"/>
                <w:cs/>
                <w:lang w:bidi="th-TH"/>
              </w:rPr>
              <w:t>เอเชีย</w:t>
            </w:r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123050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283D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9055A6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Europe</w:t>
            </w:r>
            <w:r w:rsidR="008029F3">
              <w:rPr>
                <w:rFonts w:ascii="Calibri" w:hAnsi="Calibri" w:cstheme="minorBidi" w:hint="cs"/>
                <w:iCs/>
                <w:sz w:val="22"/>
                <w:szCs w:val="24"/>
                <w:cs/>
                <w:lang w:val="en-US" w:bidi="th-TH"/>
              </w:rPr>
              <w:t xml:space="preserve"> </w:t>
            </w:r>
            <w:r w:rsidR="008029F3" w:rsidRPr="00CD2054">
              <w:rPr>
                <w:rFonts w:asciiTheme="minorHAnsi" w:hAnsiTheme="minorHAnsi" w:cs="Browallia New" w:hint="cs"/>
                <w:b/>
                <w:i/>
                <w:sz w:val="22"/>
                <w:szCs w:val="24"/>
                <w:cs/>
                <w:lang w:bidi="th-TH"/>
              </w:rPr>
              <w:t>ยุโรป</w:t>
            </w:r>
          </w:p>
          <w:p w14:paraId="7FE50F73" w14:textId="579723D9" w:rsidR="001E4578" w:rsidRPr="00D309D0" w:rsidRDefault="00000000" w:rsidP="001E4578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iCs/>
                <w:sz w:val="22"/>
                <w:szCs w:val="24"/>
                <w:lang w:val="en-US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49226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354D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9055A6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North America</w:t>
            </w:r>
            <w:r w:rsidR="008029F3">
              <w:rPr>
                <w:rFonts w:ascii="Calibri" w:hAnsi="Calibri" w:cstheme="minorBidi" w:hint="cs"/>
                <w:iCs/>
                <w:sz w:val="22"/>
                <w:szCs w:val="24"/>
                <w:cs/>
                <w:lang w:val="en-US" w:bidi="th-TH"/>
              </w:rPr>
              <w:t xml:space="preserve"> </w:t>
            </w:r>
            <w:r w:rsidR="008029F3" w:rsidRPr="00CD2054">
              <w:rPr>
                <w:rFonts w:asciiTheme="minorHAnsi" w:hAnsiTheme="minorHAnsi" w:cs="Browallia New" w:hint="cs"/>
                <w:b/>
                <w:i/>
                <w:sz w:val="22"/>
                <w:szCs w:val="24"/>
                <w:cs/>
                <w:lang w:bidi="th-TH"/>
              </w:rPr>
              <w:t>อเมริกาเหนือ</w:t>
            </w:r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ab/>
              <w:t xml:space="preserve">           </w:t>
            </w:r>
          </w:p>
          <w:p w14:paraId="118EA22C" w14:textId="625CF8B9" w:rsidR="001E4578" w:rsidRPr="00A23070" w:rsidRDefault="00000000" w:rsidP="001E4578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color w:val="0070C0"/>
                <w:sz w:val="22"/>
                <w:szCs w:val="24"/>
                <w:u w:val="single"/>
              </w:rPr>
            </w:pP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-3746229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☒</w:t>
                </w:r>
              </w:sdtContent>
            </w:sdt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Others</w:t>
            </w:r>
            <w:r w:rsidR="008029F3">
              <w:rPr>
                <w:rFonts w:ascii="Calibri" w:hAnsi="Calibri" w:cstheme="minorBidi" w:hint="cs"/>
                <w:iCs/>
                <w:sz w:val="22"/>
                <w:szCs w:val="24"/>
                <w:cs/>
                <w:lang w:val="en-US" w:bidi="th-TH"/>
              </w:rPr>
              <w:t xml:space="preserve"> </w:t>
            </w:r>
            <w:r w:rsidR="008029F3" w:rsidRPr="00CE3FF2">
              <w:rPr>
                <w:rFonts w:asciiTheme="minorHAnsi" w:hAnsiTheme="minorHAnsi" w:cs="Browallia New" w:hint="cs"/>
                <w:b/>
                <w:i/>
                <w:sz w:val="22"/>
                <w:szCs w:val="24"/>
                <w:cs/>
                <w:lang w:bidi="th-TH"/>
              </w:rPr>
              <w:t>อื่นๆ</w:t>
            </w:r>
            <w:r w:rsidR="008029F3">
              <w:rPr>
                <w:rFonts w:asciiTheme="minorHAnsi" w:hAnsiTheme="minorHAnsi" w:cs="Browallia New" w:hint="cs"/>
                <w:bCs/>
                <w:i/>
                <w:sz w:val="22"/>
                <w:szCs w:val="24"/>
                <w:cs/>
                <w:lang w:bidi="th-TH"/>
              </w:rPr>
              <w:t xml:space="preserve"> </w:t>
            </w:r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__</w:t>
            </w:r>
            <w:r w:rsidR="005D2A5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GPC Team</w:t>
            </w:r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__________                       </w:t>
            </w:r>
            <w:sdt>
              <w:sdtPr>
                <w:rPr>
                  <w:rFonts w:ascii="Calibri" w:hAnsi="Calibri" w:cs="Calibri"/>
                  <w:iCs/>
                  <w:sz w:val="22"/>
                  <w:szCs w:val="24"/>
                  <w:lang w:val="en-US"/>
                </w:rPr>
                <w:id w:val="1005095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7984">
                  <w:rPr>
                    <w:rFonts w:ascii="MS Gothic" w:eastAsia="MS Gothic" w:hAnsi="MS Gothic" w:cs="Calibri" w:hint="eastAsia"/>
                    <w:iCs/>
                    <w:sz w:val="22"/>
                    <w:szCs w:val="24"/>
                    <w:lang w:val="en-US"/>
                  </w:rPr>
                  <w:t>☒</w:t>
                </w:r>
              </w:sdtContent>
            </w:sdt>
            <w:r w:rsidR="001E4578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 xml:space="preserve"> </w:t>
            </w:r>
            <w:r w:rsidR="009055A6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Company Code</w:t>
            </w:r>
            <w:r w:rsidR="00CE3FF2">
              <w:rPr>
                <w:rFonts w:ascii="Calibri" w:hAnsi="Calibri" w:cstheme="minorBidi" w:hint="cs"/>
                <w:iCs/>
                <w:sz w:val="22"/>
                <w:szCs w:val="24"/>
                <w:cs/>
                <w:lang w:val="en-US" w:bidi="th-TH"/>
              </w:rPr>
              <w:t xml:space="preserve"> </w:t>
            </w:r>
            <w:r w:rsidR="00AA085E" w:rsidRPr="00ED3DC0">
              <w:rPr>
                <w:rFonts w:ascii="Calibri" w:hAnsi="Calibri" w:cstheme="minorBidi" w:hint="cs"/>
                <w:iCs/>
                <w:sz w:val="22"/>
                <w:szCs w:val="24"/>
                <w:cs/>
                <w:lang w:val="en-US" w:bidi="th-TH"/>
              </w:rPr>
              <w:t>รหัส</w:t>
            </w:r>
            <w:r w:rsidR="00AA085E" w:rsidRPr="00280CB9">
              <w:rPr>
                <w:rFonts w:asciiTheme="minorHAnsi" w:hAnsiTheme="minorHAnsi" w:cs="Browallia New" w:hint="cs"/>
                <w:b/>
                <w:i/>
                <w:sz w:val="22"/>
                <w:szCs w:val="24"/>
                <w:cs/>
                <w:lang w:bidi="th-TH"/>
              </w:rPr>
              <w:t>โค้ด</w:t>
            </w:r>
            <w:r w:rsidR="00AA085E" w:rsidRPr="00CD2054">
              <w:rPr>
                <w:rFonts w:asciiTheme="minorHAnsi" w:hAnsiTheme="minorHAnsi" w:cs="Browallia New" w:hint="cs"/>
                <w:b/>
                <w:i/>
                <w:sz w:val="22"/>
                <w:szCs w:val="24"/>
                <w:cs/>
                <w:lang w:bidi="th-TH"/>
              </w:rPr>
              <w:t>บริษัท</w:t>
            </w:r>
            <w:r w:rsidR="00AA085E" w:rsidRPr="00D309D0">
              <w:rPr>
                <w:rFonts w:ascii="Calibri" w:hAnsi="Calibri" w:cs="Calibri"/>
                <w:iCs/>
                <w:sz w:val="22"/>
                <w:szCs w:val="24"/>
                <w:lang w:val="en-US"/>
              </w:rPr>
              <w:t>:</w:t>
            </w:r>
            <w:r w:rsidR="00AA085E">
              <w:rPr>
                <w:rFonts w:ascii="Calibri" w:hAnsi="Calibri" w:cs="Calibri"/>
                <w:sz w:val="22"/>
                <w:szCs w:val="24"/>
                <w:u w:val="single"/>
              </w:rPr>
              <w:t xml:space="preserve"> </w:t>
            </w:r>
            <w:r w:rsidR="00EE7984">
              <w:rPr>
                <w:rFonts w:ascii="Calibri" w:hAnsi="Calibri" w:cs="Calibri"/>
                <w:sz w:val="22"/>
                <w:szCs w:val="24"/>
                <w:u w:val="single"/>
              </w:rPr>
              <w:t>103</w:t>
            </w:r>
            <w:r w:rsidR="001E4578" w:rsidRPr="008C303E">
              <w:rPr>
                <w:rFonts w:ascii="Calibri" w:hAnsi="Calibri" w:cs="Calibri"/>
                <w:sz w:val="22"/>
                <w:szCs w:val="24"/>
                <w:u w:val="single"/>
              </w:rPr>
              <w:t>__</w:t>
            </w:r>
          </w:p>
          <w:p w14:paraId="27F01AF9" w14:textId="4CE15904" w:rsidR="001E4578" w:rsidRPr="00CD2054" w:rsidRDefault="008029F3" w:rsidP="00CD2054">
            <w:pPr>
              <w:tabs>
                <w:tab w:val="left" w:pos="0"/>
              </w:tabs>
              <w:ind w:left="29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>
              <w:rPr>
                <w:rFonts w:ascii="Calibri" w:hAnsi="Calibri" w:cstheme="minorBidi" w:hint="cs"/>
                <w:b/>
                <w:bCs/>
                <w:sz w:val="22"/>
                <w:szCs w:val="24"/>
                <w:cs/>
                <w:lang w:bidi="th-TH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062E11" w:rsidRPr="00A23070" w14:paraId="59ACFD60" w14:textId="77777777" w:rsidTr="00F037BA"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922BD4" w14:textId="38C02E08" w:rsidR="00062E11" w:rsidRPr="00DF5A71" w:rsidRDefault="00C6087D" w:rsidP="00C14EF0">
            <w:pPr>
              <w:tabs>
                <w:tab w:val="left" w:pos="0"/>
              </w:tabs>
              <w:spacing w:before="60"/>
              <w:ind w:left="34"/>
              <w:rPr>
                <w:rFonts w:ascii="Calibri" w:hAnsi="Calibri" w:cs="Calibri"/>
                <w:i/>
                <w:iCs/>
                <w:sz w:val="22"/>
                <w:szCs w:val="24"/>
              </w:rPr>
            </w:pPr>
            <w:r w:rsidRPr="00DF5A71">
              <w:rPr>
                <w:rFonts w:ascii="Calibri" w:hAnsi="Calibri" w:cs="Calibri"/>
                <w:b/>
                <w:bCs/>
                <w:sz w:val="22"/>
                <w:szCs w:val="24"/>
              </w:rPr>
              <w:t xml:space="preserve">Business </w:t>
            </w:r>
            <w:r w:rsidR="00133993" w:rsidRPr="00DF5A71">
              <w:rPr>
                <w:rFonts w:ascii="Calibri" w:hAnsi="Calibri" w:cs="Calibri"/>
                <w:b/>
                <w:bCs/>
                <w:sz w:val="22"/>
                <w:szCs w:val="24"/>
              </w:rPr>
              <w:t>Requirement:</w:t>
            </w:r>
            <w:r w:rsidR="00062E11" w:rsidRPr="00DF5A71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062E11" w:rsidRPr="00DF5A71">
              <w:rPr>
                <w:rFonts w:ascii="Calibri" w:hAnsi="Calibri" w:cs="Calibri"/>
                <w:i/>
                <w:iCs/>
                <w:sz w:val="22"/>
                <w:szCs w:val="24"/>
              </w:rPr>
              <w:t>(</w:t>
            </w:r>
            <w:r w:rsidR="00133993" w:rsidRPr="00DF5A71">
              <w:rPr>
                <w:rFonts w:ascii="Calibri" w:hAnsi="Calibri" w:cs="Calibri"/>
                <w:i/>
                <w:iCs/>
                <w:sz w:val="22"/>
                <w:szCs w:val="24"/>
              </w:rPr>
              <w:t>Provide</w:t>
            </w:r>
            <w:r w:rsidR="00610012" w:rsidRPr="00DF5A71">
              <w:rPr>
                <w:rFonts w:ascii="Calibri" w:hAnsi="Calibri" w:cs="Calibri"/>
                <w:i/>
                <w:iCs/>
                <w:sz w:val="22"/>
                <w:szCs w:val="24"/>
              </w:rPr>
              <w:t xml:space="preserve"> example of current form, </w:t>
            </w:r>
            <w:r w:rsidR="00463525" w:rsidRPr="00DF5A71">
              <w:rPr>
                <w:rFonts w:ascii="Calibri" w:hAnsi="Calibri" w:cs="Calibri"/>
                <w:i/>
                <w:iCs/>
                <w:sz w:val="22"/>
                <w:szCs w:val="24"/>
              </w:rPr>
              <w:t xml:space="preserve">report to better </w:t>
            </w:r>
            <w:r w:rsidR="00B24A83" w:rsidRPr="00DF5A71">
              <w:rPr>
                <w:rFonts w:ascii="Calibri" w:hAnsi="Calibri" w:cs="Calibri"/>
                <w:i/>
                <w:iCs/>
                <w:sz w:val="22"/>
                <w:szCs w:val="24"/>
              </w:rPr>
              <w:t>represent</w:t>
            </w:r>
            <w:r w:rsidR="00D326F3" w:rsidRPr="00DF5A71">
              <w:rPr>
                <w:rFonts w:ascii="Calibri" w:hAnsi="Calibri" w:cs="Calibri"/>
                <w:i/>
                <w:iCs/>
                <w:sz w:val="22"/>
                <w:szCs w:val="24"/>
              </w:rPr>
              <w:t xml:space="preserve"> the requirement</w:t>
            </w:r>
            <w:r w:rsidR="00062E11" w:rsidRPr="00DF5A71">
              <w:rPr>
                <w:rFonts w:ascii="Calibri" w:hAnsi="Calibri" w:cs="Calibri"/>
                <w:i/>
                <w:iCs/>
                <w:sz w:val="22"/>
                <w:szCs w:val="24"/>
              </w:rPr>
              <w:t>)</w:t>
            </w:r>
          </w:p>
          <w:p w14:paraId="2DAA6AED" w14:textId="208291BC" w:rsidR="00CD2054" w:rsidRDefault="00CD2054" w:rsidP="00CD2054">
            <w:pPr>
              <w:tabs>
                <w:tab w:val="left" w:pos="0"/>
              </w:tabs>
              <w:ind w:left="29"/>
              <w:rPr>
                <w:rFonts w:asciiTheme="minorHAnsi" w:hAnsiTheme="minorHAnsi" w:cs="Browallia New"/>
                <w:bCs/>
                <w:i/>
                <w:sz w:val="22"/>
                <w:szCs w:val="24"/>
                <w:lang w:bidi="th-TH"/>
              </w:rPr>
            </w:pPr>
            <w:r w:rsidRPr="00DF5A71">
              <w:rPr>
                <w:rFonts w:asciiTheme="minorHAnsi" w:hAnsiTheme="minorHAnsi" w:cs="Browallia New" w:hint="cs"/>
                <w:bCs/>
                <w:i/>
                <w:sz w:val="22"/>
                <w:szCs w:val="24"/>
                <w:cs/>
                <w:lang w:bidi="th-TH"/>
              </w:rPr>
              <w:t>อธิบายรายละเอียดความต้องการในการขอเปลี่ยนแปลงการทำงานของระบบ (</w:t>
            </w:r>
            <w:r w:rsidR="00713D33" w:rsidRPr="00DF5A71">
              <w:rPr>
                <w:rFonts w:asciiTheme="minorHAnsi" w:hAnsiTheme="minorHAnsi" w:cs="Browallia New"/>
                <w:bCs/>
                <w:i/>
                <w:sz w:val="22"/>
                <w:szCs w:val="24"/>
                <w:lang w:bidi="th-TH"/>
              </w:rPr>
              <w:t xml:space="preserve"> </w:t>
            </w:r>
            <w:r w:rsidR="00713D33" w:rsidRPr="00DF5A71">
              <w:rPr>
                <w:rFonts w:asciiTheme="minorHAnsi" w:hAnsiTheme="minorHAnsi" w:cs="Browallia New" w:hint="cs"/>
                <w:b/>
                <w:iCs/>
                <w:sz w:val="22"/>
                <w:szCs w:val="24"/>
                <w:cs/>
                <w:lang w:bidi="th-TH"/>
              </w:rPr>
              <w:t>ให้ตัวอย่าง</w:t>
            </w:r>
            <w:r w:rsidR="001B5142" w:rsidRPr="00DF5A71">
              <w:rPr>
                <w:rFonts w:asciiTheme="minorHAnsi" w:hAnsiTheme="minorHAnsi" w:cs="Browallia New" w:hint="cs"/>
                <w:b/>
                <w:iCs/>
                <w:sz w:val="22"/>
                <w:szCs w:val="24"/>
                <w:cs/>
                <w:lang w:bidi="th-TH"/>
              </w:rPr>
              <w:t>ฟอร์มหรือรายงาน</w:t>
            </w:r>
            <w:r w:rsidR="00662933" w:rsidRPr="00DF5A71">
              <w:rPr>
                <w:rFonts w:asciiTheme="minorHAnsi" w:hAnsiTheme="minorHAnsi" w:cs="Browallia New" w:hint="cs"/>
                <w:b/>
                <w:iCs/>
                <w:sz w:val="22"/>
                <w:szCs w:val="24"/>
                <w:cs/>
                <w:lang w:bidi="th-TH"/>
              </w:rPr>
              <w:t>ที่ใช้อยู่ เพื่อให้เข้าใจ</w:t>
            </w:r>
            <w:r w:rsidR="00EF584A" w:rsidRPr="00DF5A71">
              <w:rPr>
                <w:rFonts w:asciiTheme="minorHAnsi" w:hAnsiTheme="minorHAnsi" w:cs="Browallia New" w:hint="cs"/>
                <w:b/>
                <w:iCs/>
                <w:sz w:val="22"/>
                <w:szCs w:val="24"/>
                <w:cs/>
                <w:lang w:bidi="th-TH"/>
              </w:rPr>
              <w:t>คำขอได้ดีขึ้น</w:t>
            </w:r>
            <w:r w:rsidRPr="00DF5A71">
              <w:rPr>
                <w:rFonts w:asciiTheme="minorHAnsi" w:hAnsiTheme="minorHAnsi" w:cs="Browallia New" w:hint="cs"/>
                <w:bCs/>
                <w:i/>
                <w:sz w:val="22"/>
                <w:szCs w:val="24"/>
                <w:cs/>
                <w:lang w:bidi="th-TH"/>
              </w:rPr>
              <w:t>)</w:t>
            </w:r>
          </w:p>
          <w:p w14:paraId="4B46E8AC" w14:textId="3B40818A" w:rsidR="00DE52A0" w:rsidRDefault="003D73CF" w:rsidP="003D73CF">
            <w:pPr>
              <w:tabs>
                <w:tab w:val="left" w:pos="0"/>
              </w:tabs>
              <w:rPr>
                <w:rFonts w:asciiTheme="minorHAnsi" w:hAnsiTheme="minorHAnsi" w:cs="Browallia New"/>
                <w:bCs/>
                <w:i/>
                <w:sz w:val="22"/>
                <w:szCs w:val="24"/>
                <w:lang w:bidi="th-TH"/>
              </w:rPr>
            </w:pPr>
            <w:r>
              <w:rPr>
                <w:noProof/>
              </w:rPr>
              <w:t xml:space="preserve">                            </w:t>
            </w:r>
          </w:p>
          <w:p w14:paraId="0ACB407F" w14:textId="77777777" w:rsidR="005D2A50" w:rsidRPr="005D2A50" w:rsidRDefault="005D2A50" w:rsidP="005D2A50">
            <w:pPr>
              <w:tabs>
                <w:tab w:val="left" w:pos="0"/>
              </w:tabs>
              <w:ind w:left="29"/>
              <w:rPr>
                <w:rFonts w:ascii="Calibri" w:hAnsi="Calibri" w:cs="Calibri"/>
                <w:iCs/>
                <w:color w:val="0070C0"/>
                <w:sz w:val="22"/>
                <w:szCs w:val="24"/>
              </w:rPr>
            </w:pP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ปัจจุบันมีการทำ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Quotation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หลัง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เปิด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Sales Order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ทำให้ต้องมีการแจ้งให้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Update Sales Order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ตามหลังจาก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Quotation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ดังกล่าวส่งเข้า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SAP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แล้ว</w:t>
            </w:r>
          </w:p>
          <w:p w14:paraId="327603EE" w14:textId="77777777" w:rsidR="005D2A50" w:rsidRPr="005D2A50" w:rsidRDefault="005D2A50" w:rsidP="005D2A50">
            <w:pPr>
              <w:tabs>
                <w:tab w:val="left" w:pos="0"/>
              </w:tabs>
              <w:ind w:left="29"/>
              <w:rPr>
                <w:rFonts w:ascii="Calibri" w:hAnsi="Calibri" w:cs="Calibri"/>
                <w:iCs/>
                <w:color w:val="0070C0"/>
                <w:sz w:val="22"/>
                <w:szCs w:val="24"/>
              </w:rPr>
            </w:pP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ปัญหาที่พบคือ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MKT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ต้องหา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Sales Order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ที่เกี่ยวข้องมา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>update</w:t>
            </w:r>
          </w:p>
          <w:p w14:paraId="74819959" w14:textId="77777777" w:rsidR="005D2A50" w:rsidRPr="005D2A50" w:rsidRDefault="005D2A50" w:rsidP="005D2A50">
            <w:pPr>
              <w:tabs>
                <w:tab w:val="left" w:pos="0"/>
              </w:tabs>
              <w:ind w:left="29"/>
              <w:rPr>
                <w:rFonts w:ascii="Calibri" w:hAnsi="Calibri" w:cs="Calibri"/>
                <w:iCs/>
                <w:color w:val="0070C0"/>
                <w:sz w:val="22"/>
                <w:szCs w:val="24"/>
              </w:rPr>
            </w:pP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บางครั้ง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MKT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ลืมส่งข้อมูลให้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ทำให้ไม่ได้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update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และส่ง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update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กระชั้นชิด</w:t>
            </w:r>
          </w:p>
          <w:p w14:paraId="2AE4EE02" w14:textId="77777777" w:rsidR="005D2A50" w:rsidRPr="005D2A50" w:rsidRDefault="005D2A50" w:rsidP="005D2A50">
            <w:pPr>
              <w:tabs>
                <w:tab w:val="left" w:pos="0"/>
              </w:tabs>
              <w:ind w:left="29"/>
              <w:rPr>
                <w:rFonts w:ascii="Calibri" w:hAnsi="Calibri" w:cs="Calibri"/>
                <w:iCs/>
                <w:color w:val="0070C0"/>
                <w:sz w:val="22"/>
                <w:szCs w:val="24"/>
              </w:rPr>
            </w:pP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เสียเวลาในการ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update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ราคาสำหรับ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Sales Order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ที่มีปัญหา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</w:p>
          <w:p w14:paraId="5FAB7B25" w14:textId="77777777" w:rsidR="00C14EF0" w:rsidRPr="001306C0" w:rsidRDefault="00C14EF0" w:rsidP="00062E11">
            <w:pPr>
              <w:rPr>
                <w:rFonts w:ascii="Calibri" w:hAnsi="Calibri" w:cs="Calibri"/>
                <w:iCs/>
                <w:sz w:val="22"/>
                <w:szCs w:val="24"/>
                <w:lang w:val="en-US"/>
              </w:rPr>
            </w:pPr>
          </w:p>
          <w:p w14:paraId="50A018DA" w14:textId="649C2AA4" w:rsidR="00C14EF0" w:rsidRDefault="003D73CF" w:rsidP="00062E11">
            <w:pPr>
              <w:rPr>
                <w:rFonts w:ascii="Calibri" w:hAnsi="Calibri" w:cs="Calibri"/>
                <w:iCs/>
                <w:sz w:val="22"/>
                <w:szCs w:val="24"/>
              </w:rPr>
            </w:pPr>
            <w:r>
              <w:rPr>
                <w:rFonts w:ascii="Calibri" w:hAnsi="Calibri" w:cs="Calibri"/>
                <w:iCs/>
                <w:sz w:val="22"/>
                <w:szCs w:val="24"/>
              </w:rPr>
              <w:t xml:space="preserve">   </w:t>
            </w:r>
          </w:p>
          <w:p w14:paraId="71FFA004" w14:textId="77777777" w:rsidR="00ED171D" w:rsidRPr="00466A12" w:rsidRDefault="00ED171D" w:rsidP="00062E11">
            <w:pPr>
              <w:rPr>
                <w:rFonts w:ascii="Calibri" w:hAnsi="Calibri" w:cstheme="minorBidi"/>
                <w:iCs/>
                <w:sz w:val="22"/>
                <w:szCs w:val="24"/>
                <w:cs/>
                <w:lang w:bidi="th-TH"/>
              </w:rPr>
            </w:pPr>
          </w:p>
          <w:p w14:paraId="28E637F1" w14:textId="77777777" w:rsidR="00062E11" w:rsidRDefault="00062E11" w:rsidP="00062E11">
            <w:pPr>
              <w:rPr>
                <w:rFonts w:ascii="Calibri" w:hAnsi="Calibri" w:cs="Calibri"/>
                <w:iCs/>
                <w:sz w:val="22"/>
                <w:szCs w:val="24"/>
              </w:rPr>
            </w:pPr>
          </w:p>
          <w:p w14:paraId="22FCDCBD" w14:textId="77777777" w:rsidR="00062E11" w:rsidRPr="003A3EF4" w:rsidRDefault="00062E11" w:rsidP="00062E11">
            <w:pPr>
              <w:rPr>
                <w:rFonts w:ascii="Calibri" w:hAnsi="Calibri" w:cstheme="minorBidi"/>
                <w:iCs/>
                <w:sz w:val="22"/>
                <w:szCs w:val="24"/>
                <w:lang w:val="en-US" w:bidi="th-TH"/>
              </w:rPr>
            </w:pPr>
          </w:p>
        </w:tc>
      </w:tr>
      <w:tr w:rsidR="00062E11" w:rsidRPr="00A23070" w14:paraId="6542AFFB" w14:textId="77777777" w:rsidTr="00DE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1140"/>
        </w:trPr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126FD" w14:textId="16B65321" w:rsidR="00062E11" w:rsidRDefault="00C6087D" w:rsidP="00062E11">
            <w:pPr>
              <w:pStyle w:val="BodyText"/>
              <w:spacing w:before="60"/>
              <w:ind w:left="34"/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color w:val="auto"/>
                <w:sz w:val="22"/>
                <w:szCs w:val="24"/>
              </w:rPr>
              <w:lastRenderedPageBreak/>
              <w:t>Business Rationale</w:t>
            </w:r>
            <w:r w:rsidR="00062E11" w:rsidRPr="00A23070">
              <w:rPr>
                <w:rFonts w:ascii="Calibri" w:hAnsi="Calibri" w:cs="Calibri"/>
                <w:color w:val="auto"/>
                <w:sz w:val="22"/>
                <w:szCs w:val="24"/>
              </w:rPr>
              <w:t xml:space="preserve">: </w:t>
            </w:r>
            <w:r w:rsidR="00062E11" w:rsidRPr="00A23070"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  <w:t>(</w:t>
            </w:r>
            <w:r w:rsidR="0047137D"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  <w:t xml:space="preserve">Fill in below category and </w:t>
            </w:r>
            <w:r w:rsidR="00062E11" w:rsidRPr="00A23070"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  <w:t>Attach separate sheet if necessary)</w:t>
            </w:r>
          </w:p>
          <w:p w14:paraId="61C18CF4" w14:textId="0D7FCACE" w:rsidR="00647EF9" w:rsidRPr="00466A12" w:rsidRDefault="000E076C" w:rsidP="00466A12">
            <w:pPr>
              <w:pStyle w:val="BodyText"/>
              <w:ind w:left="29"/>
              <w:rPr>
                <w:rFonts w:asciiTheme="minorHAnsi" w:hAnsiTheme="minorHAnsi" w:cs="Browallia New"/>
                <w:b w:val="0"/>
                <w:i/>
                <w:color w:val="auto"/>
                <w:sz w:val="22"/>
                <w:szCs w:val="24"/>
                <w:cs/>
                <w:lang w:bidi="th-TH"/>
              </w:rPr>
            </w:pPr>
            <w:r w:rsidRPr="000E076C">
              <w:rPr>
                <w:rFonts w:asciiTheme="minorHAnsi" w:hAnsiTheme="minorHAnsi" w:cs="Browallia New" w:hint="cs"/>
                <w:bCs/>
                <w:i/>
                <w:color w:val="auto"/>
                <w:sz w:val="22"/>
                <w:szCs w:val="24"/>
                <w:cs/>
                <w:lang w:bidi="th-TH"/>
              </w:rPr>
              <w:t>สาเหตุที่ขอเปลี่ยนแปลงระบบ</w:t>
            </w:r>
            <w:r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 xml:space="preserve"> (เลือกจากหัวข้อด้านล่าง และแนบเอกสารอ้างอิง ถ้ามี)</w:t>
            </w:r>
          </w:p>
          <w:p w14:paraId="59494CB3" w14:textId="506A7BDB" w:rsidR="002447B2" w:rsidRPr="00D309D0" w:rsidRDefault="00647EF9" w:rsidP="00B829DE">
            <w:pPr>
              <w:pStyle w:val="BodyText"/>
              <w:numPr>
                <w:ilvl w:val="0"/>
                <w:numId w:val="32"/>
              </w:numPr>
              <w:spacing w:before="60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r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Compliance</w:t>
            </w:r>
            <w:r w:rsidR="000E076C"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="000E076C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เพื่อทำตามข้อกำหนด</w:t>
            </w:r>
            <w:r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: </w:t>
            </w:r>
          </w:p>
          <w:p w14:paraId="6C10439E" w14:textId="14401B51" w:rsidR="00647EF9" w:rsidRPr="00D309D0" w:rsidRDefault="00000000" w:rsidP="0082668A">
            <w:pPr>
              <w:pStyle w:val="BodyText"/>
              <w:spacing w:before="60"/>
              <w:ind w:left="288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iCs/>
                  <w:color w:val="auto"/>
                  <w:sz w:val="22"/>
                  <w:szCs w:val="24"/>
                </w:rPr>
                <w:id w:val="-2042660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2447B2" w:rsidRPr="00D309D0">
              <w:rPr>
                <w:rFonts w:ascii="Calibri" w:hAnsi="Calibri" w:cs="Calibri"/>
                <w:iCs/>
                <w:color w:val="auto"/>
                <w:sz w:val="22"/>
                <w:szCs w:val="24"/>
              </w:rPr>
              <w:t xml:space="preserve"> </w:t>
            </w:r>
            <w:r w:rsidR="009B2A7E" w:rsidRPr="00DF5A71">
              <w:rPr>
                <w:rFonts w:ascii="Calibri" w:hAnsi="Calibri" w:cs="Browallia New"/>
                <w:b w:val="0"/>
                <w:bCs/>
                <w:iCs/>
                <w:color w:val="auto"/>
                <w:sz w:val="22"/>
                <w:szCs w:val="24"/>
                <w:lang w:bidi="th-TH"/>
              </w:rPr>
              <w:t>Law/</w:t>
            </w:r>
            <w:r w:rsidR="002447B2" w:rsidRPr="00DF5A71">
              <w:rPr>
                <w:rFonts w:ascii="Calibri" w:hAnsi="Calibri" w:cs="Calibri"/>
                <w:b w:val="0"/>
                <w:bCs/>
                <w:iCs/>
                <w:color w:val="auto"/>
                <w:sz w:val="22"/>
                <w:szCs w:val="24"/>
              </w:rPr>
              <w:t>Regulations</w:t>
            </w:r>
            <w:r w:rsidR="00647EF9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</w:t>
            </w:r>
            <w:r w:rsidR="002447B2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</w:t>
            </w:r>
            <w:sdt>
              <w:sdtPr>
                <w:rPr>
                  <w:rFonts w:ascii="Calibri" w:hAnsi="Calibri" w:cs="Calibri"/>
                  <w:b w:val="0"/>
                  <w:iCs/>
                  <w:color w:val="auto"/>
                  <w:sz w:val="22"/>
                  <w:szCs w:val="24"/>
                </w:rPr>
                <w:id w:val="29055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b w:val="0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2447B2" w:rsidRPr="00D309D0">
              <w:rPr>
                <w:rFonts w:ascii="Calibri" w:hAnsi="Calibri" w:cs="Calibri"/>
                <w:iCs/>
                <w:color w:val="auto"/>
                <w:sz w:val="22"/>
                <w:szCs w:val="24"/>
              </w:rPr>
              <w:t xml:space="preserve"> </w:t>
            </w:r>
            <w:r w:rsidR="00647EF9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TU Policy </w:t>
            </w:r>
            <w:sdt>
              <w:sdtPr>
                <w:rPr>
                  <w:rFonts w:ascii="Calibri" w:hAnsi="Calibri" w:cs="Calibri"/>
                  <w:b w:val="0"/>
                  <w:iCs/>
                  <w:color w:val="auto"/>
                  <w:sz w:val="22"/>
                  <w:szCs w:val="24"/>
                </w:rPr>
                <w:id w:val="83942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5A71">
                  <w:rPr>
                    <w:rFonts w:ascii="MS Gothic" w:eastAsia="MS Gothic" w:hAnsi="MS Gothic" w:cs="Calibri" w:hint="eastAsia"/>
                    <w:b w:val="0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2447B2" w:rsidRPr="00DF5A71">
              <w:rPr>
                <w:rFonts w:ascii="Calibri" w:hAnsi="Calibri" w:cs="Calibri"/>
                <w:iCs/>
                <w:color w:val="auto"/>
                <w:sz w:val="22"/>
                <w:szCs w:val="24"/>
              </w:rPr>
              <w:t xml:space="preserve"> </w:t>
            </w:r>
            <w:r w:rsidR="002447B2"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Others:</w:t>
            </w:r>
            <w:r w:rsidR="00C66F45" w:rsidRPr="00DF5A71"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="002447B2"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_____________</w:t>
            </w:r>
          </w:p>
          <w:p w14:paraId="46FF075F" w14:textId="5F5095BD" w:rsidR="00647EF9" w:rsidRPr="00B17A2D" w:rsidRDefault="00B17A2D" w:rsidP="00B17A2D">
            <w:pPr>
              <w:pStyle w:val="BodyText"/>
              <w:ind w:left="29"/>
              <w:rPr>
                <w:rFonts w:asciiTheme="minorHAnsi" w:hAnsiTheme="minorHAnsi" w:cs="Browallia New"/>
                <w:b w:val="0"/>
                <w:i/>
                <w:color w:val="auto"/>
                <w:sz w:val="22"/>
                <w:szCs w:val="24"/>
                <w:cs/>
                <w:lang w:bidi="th-TH"/>
              </w:rPr>
            </w:pPr>
            <w:r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ตามกฏ</w:t>
            </w:r>
            <w:r w:rsidR="009B2A7E" w:rsidRPr="00280CB9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หมาย</w:t>
            </w:r>
            <w:r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หรือข้อบังคับ     ตาม</w:t>
            </w:r>
            <w:r w:rsidRPr="00280CB9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นโยบาย</w:t>
            </w:r>
            <w:r w:rsidR="00673090" w:rsidRPr="00280CB9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ของ</w:t>
            </w:r>
            <w:r w:rsidRPr="00280CB9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 xml:space="preserve">บริษัท      </w:t>
            </w:r>
            <w:r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อื่นๆ</w:t>
            </w:r>
          </w:p>
          <w:p w14:paraId="40CAB4D5" w14:textId="0C1209E2" w:rsidR="002447B2" w:rsidRPr="00D309D0" w:rsidRDefault="00647EF9" w:rsidP="003A5D5A">
            <w:pPr>
              <w:pStyle w:val="BodyText"/>
              <w:numPr>
                <w:ilvl w:val="0"/>
                <w:numId w:val="32"/>
              </w:numPr>
              <w:spacing w:before="240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r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Organization change</w:t>
            </w:r>
            <w:r w:rsidR="00B17A2D"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="00B17A2D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เพื่อทำตามการ</w:t>
            </w:r>
            <w:r w:rsidR="00B17A2D" w:rsidRPr="00280CB9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เปลี่ยนแปลง</w:t>
            </w:r>
            <w:r w:rsidR="00F75165" w:rsidRPr="00280CB9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ภายใน</w:t>
            </w:r>
            <w:r w:rsidR="00B17A2D" w:rsidRPr="00280CB9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องค์กร</w:t>
            </w:r>
            <w:r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: </w:t>
            </w:r>
          </w:p>
          <w:p w14:paraId="3B8829BE" w14:textId="0823816E" w:rsidR="00C14EF0" w:rsidRDefault="00000000" w:rsidP="00715173">
            <w:pPr>
              <w:pStyle w:val="BodyText"/>
              <w:spacing w:before="60"/>
              <w:ind w:left="288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iCs/>
                  <w:color w:val="auto"/>
                  <w:sz w:val="22"/>
                  <w:szCs w:val="24"/>
                </w:rPr>
                <w:id w:val="-24958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2447B2" w:rsidRPr="00D309D0">
              <w:rPr>
                <w:rFonts w:ascii="Calibri" w:hAnsi="Calibri" w:cs="Calibri"/>
                <w:iCs/>
                <w:color w:val="auto"/>
                <w:sz w:val="22"/>
                <w:szCs w:val="24"/>
              </w:rPr>
              <w:t xml:space="preserve"> </w:t>
            </w:r>
            <w:r w:rsidR="00647EF9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Business Expansion </w:t>
            </w:r>
            <w:r w:rsidR="002447B2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</w:t>
            </w:r>
            <w:sdt>
              <w:sdtPr>
                <w:rPr>
                  <w:rFonts w:ascii="Calibri" w:hAnsi="Calibri" w:cs="Calibri"/>
                  <w:b w:val="0"/>
                  <w:iCs/>
                  <w:color w:val="auto"/>
                  <w:sz w:val="22"/>
                  <w:szCs w:val="24"/>
                </w:rPr>
                <w:id w:val="-91024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b w:val="0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647EF9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New business model</w:t>
            </w:r>
            <w:r w:rsidR="002447B2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 </w:t>
            </w:r>
            <w:sdt>
              <w:sdtPr>
                <w:rPr>
                  <w:rFonts w:ascii="Calibri" w:hAnsi="Calibri" w:cs="Calibri"/>
                  <w:b w:val="0"/>
                  <w:iCs/>
                  <w:color w:val="auto"/>
                  <w:sz w:val="22"/>
                  <w:szCs w:val="24"/>
                </w:rPr>
                <w:id w:val="18402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b w:val="0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647EF9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New business Strategy</w:t>
            </w:r>
            <w:r w:rsidR="002447B2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 </w:t>
            </w:r>
            <w:sdt>
              <w:sdtPr>
                <w:rPr>
                  <w:rFonts w:ascii="Calibri" w:hAnsi="Calibri" w:cs="Calibri"/>
                  <w:b w:val="0"/>
                  <w:iCs/>
                  <w:color w:val="auto"/>
                  <w:sz w:val="22"/>
                  <w:szCs w:val="24"/>
                </w:rPr>
                <w:id w:val="1839578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b w:val="0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647EF9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M&amp;A</w:t>
            </w:r>
          </w:p>
          <w:p w14:paraId="55291C52" w14:textId="6CE24551" w:rsidR="008451C4" w:rsidRPr="008451C4" w:rsidRDefault="008451C4" w:rsidP="008451C4">
            <w:pPr>
              <w:pStyle w:val="BodyText"/>
              <w:ind w:left="29"/>
              <w:rPr>
                <w:rFonts w:ascii="Calibri" w:hAnsi="Calibri" w:cs="Browallia New"/>
                <w:b w:val="0"/>
                <w:i/>
                <w:color w:val="auto"/>
                <w:sz w:val="22"/>
                <w:szCs w:val="24"/>
                <w:cs/>
                <w:lang w:bidi="th-TH"/>
              </w:rPr>
            </w:pPr>
            <w:r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     </w:t>
            </w:r>
            <w:r w:rsidR="00B02014"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เพื่อรองรับ</w:t>
            </w:r>
            <w:r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การขยายธุรกิจ      </w:t>
            </w:r>
            <w:r w:rsidR="00280CB9" w:rsidRPr="00280CB9">
              <w:rPr>
                <w:rFonts w:ascii="MS Gothic" w:eastAsia="MS Gothic" w:hAnsi="MS Gothic" w:cs="Browallia New"/>
                <w:i/>
                <w:color w:val="auto"/>
                <w:sz w:val="22"/>
                <w:szCs w:val="24"/>
                <w:lang w:bidi="th-TH"/>
              </w:rPr>
              <w:t xml:space="preserve">   </w:t>
            </w:r>
            <w:r w:rsidR="00A70947"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เพื่อรองรับ</w:t>
            </w:r>
            <w:r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ธุรกิจใหม่     </w:t>
            </w:r>
            <w:r w:rsidR="00280CB9" w:rsidRPr="00280CB9">
              <w:rPr>
                <w:rFonts w:ascii="MS Gothic" w:eastAsia="MS Gothic" w:hAnsi="MS Gothic" w:cs="Browallia New"/>
                <w:i/>
                <w:color w:val="auto"/>
                <w:sz w:val="22"/>
                <w:szCs w:val="24"/>
                <w:lang w:bidi="th-TH"/>
              </w:rPr>
              <w:t xml:space="preserve">      </w:t>
            </w:r>
            <w:r w:rsidR="00A70947"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เพื่อรองรับ</w:t>
            </w:r>
            <w:r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กลยุทธ์ใหม่ทางธุรกิจ   </w:t>
            </w:r>
            <w:r w:rsidR="00280CB9" w:rsidRPr="00280CB9">
              <w:rPr>
                <w:rFonts w:ascii="MS Gothic" w:eastAsia="MS Gothic" w:hAnsi="MS Gothic" w:cs="Browallia New"/>
                <w:i/>
                <w:color w:val="auto"/>
                <w:sz w:val="22"/>
                <w:szCs w:val="24"/>
                <w:lang w:bidi="th-TH"/>
              </w:rPr>
              <w:t xml:space="preserve"> </w:t>
            </w:r>
            <w:r w:rsidR="00A70947"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เพื่อรองรับ</w:t>
            </w:r>
            <w:r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การควบรวม </w:t>
            </w:r>
            <w:r w:rsidR="00315EC3"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หรือ</w:t>
            </w:r>
            <w:r w:rsidRPr="00280CB9"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ซื้อ</w:t>
            </w:r>
            <w:r>
              <w:rPr>
                <w:rFonts w:ascii="MS Gothic" w:eastAsia="MS Gothic" w:hAnsi="MS Gothic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กิจการ</w:t>
            </w:r>
          </w:p>
          <w:p w14:paraId="71B63A1C" w14:textId="4A2731CD" w:rsidR="002447B2" w:rsidRDefault="00000000" w:rsidP="00715173">
            <w:pPr>
              <w:pStyle w:val="BodyText"/>
              <w:spacing w:before="60"/>
              <w:ind w:left="288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iCs/>
                  <w:color w:val="auto"/>
                  <w:sz w:val="22"/>
                  <w:szCs w:val="24"/>
                </w:rPr>
                <w:id w:val="-59232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5A71">
                  <w:rPr>
                    <w:rFonts w:ascii="MS Gothic" w:eastAsia="MS Gothic" w:hAnsi="MS Gothic" w:cs="Calibri" w:hint="eastAsia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2447B2" w:rsidRPr="00DF5A71">
              <w:rPr>
                <w:rFonts w:ascii="Calibri" w:hAnsi="Calibri" w:cs="Calibri"/>
                <w:iCs/>
                <w:color w:val="auto"/>
                <w:sz w:val="22"/>
                <w:szCs w:val="24"/>
              </w:rPr>
              <w:t xml:space="preserve"> </w:t>
            </w:r>
            <w:r w:rsidR="002447B2"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Others:</w:t>
            </w:r>
            <w:r w:rsidR="00C66F45" w:rsidRPr="00DF5A71"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="002447B2"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_____________</w:t>
            </w:r>
          </w:p>
          <w:p w14:paraId="0B29AFDA" w14:textId="28F18C88" w:rsidR="008451C4" w:rsidRPr="00C66F45" w:rsidRDefault="008451C4" w:rsidP="008451C4">
            <w:pPr>
              <w:pStyle w:val="BodyText"/>
              <w:ind w:left="29"/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4"/>
                <w:lang w:bidi="th-TH"/>
              </w:rPr>
            </w:pPr>
            <w:r>
              <w:rPr>
                <w:rFonts w:ascii="MS Gothic" w:eastAsia="MS Gothic" w:hAnsi="MS Gothic" w:cstheme="minorBidi" w:hint="cs"/>
                <w:iCs/>
                <w:color w:val="auto"/>
                <w:sz w:val="22"/>
                <w:szCs w:val="24"/>
                <w:cs/>
                <w:lang w:bidi="th-TH"/>
              </w:rPr>
              <w:t xml:space="preserve">     </w:t>
            </w:r>
            <w:r>
              <w:rPr>
                <w:rFonts w:ascii="MS Gothic" w:eastAsia="MS Gothic" w:hAnsi="MS Gothic" w:cstheme="minorBidi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Pr="00C66F45">
              <w:rPr>
                <w:rFonts w:ascii="Browallia New" w:eastAsia="MS Gothic" w:hAnsi="Browallia New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อื่นๆ</w:t>
            </w:r>
          </w:p>
          <w:p w14:paraId="1047FB1E" w14:textId="0AEAD30C" w:rsidR="009C390F" w:rsidRPr="00D309D0" w:rsidRDefault="009C390F" w:rsidP="003A5D5A">
            <w:pPr>
              <w:pStyle w:val="BodyText"/>
              <w:numPr>
                <w:ilvl w:val="0"/>
                <w:numId w:val="32"/>
              </w:numPr>
              <w:spacing w:before="240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Efficiency / Benefits</w:t>
            </w:r>
            <w:r w:rsidR="00C66F45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</w:t>
            </w:r>
            <w:r w:rsidR="00C66F45" w:rsidRPr="00C66F45">
              <w:rPr>
                <w:rFonts w:ascii="Browallia New" w:hAnsi="Browallia New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เพื่อประสิทธิภาพและเพิ่มประโยชน์</w:t>
            </w:r>
            <w:r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: </w:t>
            </w:r>
          </w:p>
          <w:p w14:paraId="34796113" w14:textId="21E6A405" w:rsidR="009C390F" w:rsidRDefault="00000000" w:rsidP="009C390F">
            <w:pPr>
              <w:pStyle w:val="BodyText"/>
              <w:spacing w:before="60"/>
              <w:ind w:left="288"/>
              <w:rPr>
                <w:rFonts w:ascii="Calibri" w:hAnsi="Calibri" w:cstheme="minorBidi"/>
                <w:b w:val="0"/>
                <w:iCs/>
                <w:color w:val="auto"/>
                <w:sz w:val="22"/>
                <w:szCs w:val="24"/>
                <w:lang w:bidi="th-TH"/>
              </w:rPr>
            </w:pPr>
            <w:sdt>
              <w:sdtPr>
                <w:rPr>
                  <w:rFonts w:ascii="Calibri" w:hAnsi="Calibri" w:cs="Calibri"/>
                  <w:iCs/>
                  <w:color w:val="auto"/>
                  <w:sz w:val="22"/>
                  <w:szCs w:val="24"/>
                </w:rPr>
                <w:id w:val="2070304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B54">
                  <w:rPr>
                    <w:rFonts w:ascii="MS Gothic" w:eastAsia="MS Gothic" w:hAnsi="MS Gothic" w:cs="Calibri" w:hint="eastAsia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9C390F" w:rsidRPr="00D309D0">
              <w:rPr>
                <w:rFonts w:ascii="Calibri" w:hAnsi="Calibri" w:cs="Calibri"/>
                <w:iCs/>
                <w:color w:val="auto"/>
                <w:sz w:val="22"/>
                <w:szCs w:val="24"/>
              </w:rPr>
              <w:t xml:space="preserve"> </w:t>
            </w:r>
            <w:r w:rsidR="009C390F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Employee utilization</w:t>
            </w:r>
            <w:r w:rsidR="007B245E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(Time saved/Reduced Manpower)</w:t>
            </w:r>
            <w:r w:rsidR="00891EF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How many hours</w:t>
            </w:r>
            <w:r w:rsidR="00CD579F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per day/month can be saved?</w:t>
            </w:r>
          </w:p>
          <w:p w14:paraId="65340348" w14:textId="3EA73A91" w:rsidR="00C66F45" w:rsidRDefault="00C66F45" w:rsidP="00C66F45">
            <w:pPr>
              <w:pStyle w:val="BodyText"/>
              <w:ind w:left="288"/>
              <w:rPr>
                <w:rFonts w:asciiTheme="minorHAnsi" w:eastAsia="MS Gothic" w:hAnsiTheme="minorHAnsi" w:cs="Browallia New"/>
                <w:i/>
                <w:color w:val="auto"/>
                <w:sz w:val="22"/>
                <w:szCs w:val="24"/>
                <w:cs/>
                <w:lang w:bidi="th-TH"/>
              </w:rPr>
            </w:pPr>
            <w:r w:rsidRPr="00280CB9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      </w:t>
            </w:r>
            <w:r w:rsidR="00315EC3" w:rsidRPr="00280CB9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เพิ่ม</w:t>
            </w:r>
            <w:r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ประสิทธิภาพ</w:t>
            </w:r>
            <w:r w:rsidR="00804EB9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การทำงาน</w:t>
            </w:r>
            <w:r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(ประหยัดเวลา ลดกำลังคน)</w:t>
            </w:r>
            <w:r w:rsidR="00CD579F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สามารถลดเวลาทำงานได้ ประมาณกี่ชั่วโมงต่อวัน</w:t>
            </w:r>
            <w:r w:rsidR="00CD579F">
              <w:rPr>
                <w:rFonts w:asciiTheme="minorHAnsi" w:eastAsia="MS Gothic" w:hAnsiTheme="minorHAnsi" w:cs="Browallia New"/>
                <w:i/>
                <w:color w:val="auto"/>
                <w:sz w:val="22"/>
                <w:szCs w:val="24"/>
                <w:lang w:bidi="th-TH"/>
              </w:rPr>
              <w:t>/</w:t>
            </w:r>
            <w:r w:rsidR="00CD579F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เดือน</w:t>
            </w:r>
          </w:p>
          <w:p w14:paraId="4EE3765E" w14:textId="794C673A" w:rsidR="00042E5E" w:rsidRPr="00DF2700" w:rsidRDefault="006C2138" w:rsidP="0082143A">
            <w:pPr>
              <w:pStyle w:val="BodyText"/>
              <w:spacing w:before="60"/>
              <w:ind w:left="1728"/>
              <w:rPr>
                <w:rFonts w:ascii="Segoe UI" w:hAnsi="Segoe UI" w:cs="Segoe UI"/>
                <w:b w:val="0"/>
                <w:i/>
                <w:color w:val="auto"/>
                <w:sz w:val="20"/>
                <w:szCs w:val="22"/>
                <w:lang w:bidi="th-TH"/>
              </w:rPr>
            </w:pPr>
            <w:r w:rsidRPr="00DF2700">
              <w:rPr>
                <w:rFonts w:ascii="Segoe UI" w:hAnsi="Segoe UI" w:cs="Segoe UI"/>
                <w:b w:val="0"/>
                <w:i/>
                <w:color w:val="auto"/>
                <w:sz w:val="20"/>
                <w:szCs w:val="22"/>
                <w:lang w:bidi="th-TH"/>
              </w:rPr>
              <w:t>&lt;</w:t>
            </w:r>
            <w:r w:rsidR="00AA3F08" w:rsidRPr="00DF2700">
              <w:rPr>
                <w:rFonts w:ascii="Segoe UI" w:hAnsi="Segoe UI" w:cs="Segoe UI"/>
                <w:b w:val="0"/>
                <w:i/>
                <w:color w:val="auto"/>
                <w:sz w:val="20"/>
                <w:szCs w:val="22"/>
                <w:lang w:bidi="th-TH"/>
              </w:rPr>
              <w:t>fill in if applicable&gt;</w:t>
            </w:r>
          </w:p>
          <w:p w14:paraId="446E0BCD" w14:textId="18A52DC3" w:rsidR="00812384" w:rsidRPr="00812384" w:rsidRDefault="00812384" w:rsidP="00C66F45">
            <w:pPr>
              <w:pStyle w:val="BodyText"/>
              <w:ind w:left="288"/>
              <w:rPr>
                <w:rFonts w:asciiTheme="minorHAnsi" w:hAnsiTheme="minorHAnsi" w:cs="Browallia New"/>
                <w:b w:val="0"/>
                <w:iCs/>
                <w:color w:val="auto"/>
                <w:sz w:val="22"/>
                <w:szCs w:val="24"/>
                <w:lang w:bidi="th-TH"/>
              </w:rPr>
            </w:pPr>
          </w:p>
          <w:p w14:paraId="2F8DF211" w14:textId="608CD750" w:rsidR="009C390F" w:rsidRDefault="00000000" w:rsidP="009C390F">
            <w:pPr>
              <w:pStyle w:val="BodyText"/>
              <w:spacing w:before="60"/>
              <w:ind w:left="288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iCs/>
                  <w:color w:val="auto"/>
                  <w:sz w:val="22"/>
                  <w:szCs w:val="24"/>
                </w:rPr>
                <w:id w:val="1467552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7984">
                  <w:rPr>
                    <w:rFonts w:ascii="MS Gothic" w:eastAsia="MS Gothic" w:hAnsi="MS Gothic" w:cs="Calibri" w:hint="eastAsia"/>
                    <w:iCs/>
                    <w:color w:val="auto"/>
                    <w:sz w:val="22"/>
                    <w:szCs w:val="24"/>
                  </w:rPr>
                  <w:t>☒</w:t>
                </w:r>
              </w:sdtContent>
            </w:sdt>
            <w:r w:rsidR="009C390F" w:rsidRPr="00D309D0">
              <w:rPr>
                <w:rFonts w:ascii="Calibri" w:hAnsi="Calibri" w:cs="Calibri"/>
                <w:iCs/>
                <w:color w:val="auto"/>
                <w:sz w:val="22"/>
                <w:szCs w:val="24"/>
              </w:rPr>
              <w:t xml:space="preserve"> </w:t>
            </w:r>
            <w:r w:rsidR="009C390F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Data Accuracy and transparency for decision making</w:t>
            </w:r>
          </w:p>
          <w:p w14:paraId="131A245B" w14:textId="69B54290" w:rsidR="00C66F45" w:rsidRDefault="00C66F45" w:rsidP="00C66F45">
            <w:pPr>
              <w:pStyle w:val="BodyText"/>
              <w:ind w:left="288"/>
              <w:rPr>
                <w:rFonts w:asciiTheme="minorHAnsi" w:eastAsia="MS Gothic" w:hAnsiTheme="minorHAnsi" w:cs="Browallia New"/>
                <w:i/>
                <w:color w:val="auto"/>
                <w:sz w:val="22"/>
                <w:szCs w:val="24"/>
                <w:lang w:bidi="th-TH"/>
              </w:rPr>
            </w:pPr>
            <w:r>
              <w:rPr>
                <w:rFonts w:ascii="MS Gothic" w:eastAsia="MS Gothic" w:hAnsi="MS Gothic" w:cstheme="minorBidi" w:hint="cs"/>
                <w:iCs/>
                <w:color w:val="auto"/>
                <w:sz w:val="22"/>
                <w:szCs w:val="24"/>
                <w:cs/>
                <w:lang w:bidi="th-TH"/>
              </w:rPr>
              <w:t xml:space="preserve">    </w:t>
            </w:r>
            <w:r>
              <w:rPr>
                <w:rFonts w:ascii="MS Gothic" w:eastAsia="MS Gothic" w:hAnsi="MS Gothic" w:cstheme="minorBidi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  </w:t>
            </w:r>
            <w:r w:rsidR="00957134" w:rsidRPr="00280CB9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เพื่อ</w:t>
            </w:r>
            <w:r w:rsidRPr="00280CB9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ทำให้</w:t>
            </w:r>
            <w:r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ข้อมูลถูกต้องและมีความโปร่งใ</w:t>
            </w:r>
            <w:r w:rsidR="00804EB9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ส</w:t>
            </w:r>
            <w:r w:rsidR="00957134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="00957134" w:rsidRPr="00280CB9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สนับสนุน</w:t>
            </w:r>
            <w:r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การตัดสินใจ</w:t>
            </w:r>
          </w:p>
          <w:p w14:paraId="396CC860" w14:textId="77777777" w:rsidR="00DF2700" w:rsidRPr="00DF2700" w:rsidRDefault="00DF2700" w:rsidP="0082143A">
            <w:pPr>
              <w:pStyle w:val="BodyText"/>
              <w:spacing w:before="60"/>
              <w:ind w:left="1728"/>
              <w:rPr>
                <w:rFonts w:ascii="Segoe UI" w:hAnsi="Segoe UI" w:cs="Segoe UI"/>
                <w:b w:val="0"/>
                <w:i/>
                <w:color w:val="auto"/>
                <w:sz w:val="20"/>
                <w:szCs w:val="22"/>
                <w:lang w:bidi="th-TH"/>
              </w:rPr>
            </w:pPr>
            <w:r w:rsidRPr="00DF2700">
              <w:rPr>
                <w:rFonts w:ascii="Segoe UI" w:hAnsi="Segoe UI" w:cs="Segoe UI"/>
                <w:b w:val="0"/>
                <w:i/>
                <w:color w:val="auto"/>
                <w:sz w:val="20"/>
                <w:szCs w:val="22"/>
                <w:lang w:bidi="th-TH"/>
              </w:rPr>
              <w:t>&lt;fill in if applicable&gt;</w:t>
            </w:r>
          </w:p>
          <w:p w14:paraId="535DA7AC" w14:textId="77777777" w:rsidR="00110E2C" w:rsidRPr="00110E2C" w:rsidRDefault="00110E2C" w:rsidP="00C66F45">
            <w:pPr>
              <w:pStyle w:val="BodyText"/>
              <w:ind w:left="288"/>
              <w:rPr>
                <w:rFonts w:asciiTheme="minorHAnsi" w:hAnsiTheme="minorHAnsi" w:cs="Browallia New"/>
                <w:b w:val="0"/>
                <w:bCs/>
                <w:iCs/>
                <w:color w:val="auto"/>
                <w:sz w:val="22"/>
                <w:szCs w:val="24"/>
                <w:lang w:bidi="th-TH"/>
              </w:rPr>
            </w:pPr>
          </w:p>
          <w:p w14:paraId="738C39AF" w14:textId="6CADB162" w:rsidR="009C390F" w:rsidRDefault="00000000" w:rsidP="009C390F">
            <w:pPr>
              <w:pStyle w:val="BodyText"/>
              <w:spacing w:before="60"/>
              <w:ind w:left="288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iCs/>
                  <w:color w:val="auto"/>
                  <w:sz w:val="22"/>
                  <w:szCs w:val="24"/>
                </w:rPr>
                <w:id w:val="1674683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iCs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="009C390F" w:rsidRPr="00D309D0">
              <w:rPr>
                <w:rFonts w:ascii="Calibri" w:hAnsi="Calibri" w:cs="Calibri"/>
                <w:iCs/>
                <w:sz w:val="22"/>
                <w:szCs w:val="24"/>
              </w:rPr>
              <w:t xml:space="preserve"> </w:t>
            </w:r>
            <w:r w:rsidR="009C390F"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Increase Productivity</w:t>
            </w:r>
            <w:r w:rsidR="00D27DC9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/ Sales </w:t>
            </w:r>
            <w:r w:rsidR="00A5152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(please</w:t>
            </w:r>
            <w:r w:rsidR="009E7C28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provide details of money savings/ earnings</w:t>
            </w:r>
            <w:r w:rsidR="008538E6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/</w:t>
            </w:r>
            <w:r w:rsidR="009E7C28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</w:t>
            </w:r>
            <w:r w:rsidR="007B245E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Cost reduction)</w:t>
            </w:r>
          </w:p>
          <w:p w14:paraId="4AE89A71" w14:textId="35810176" w:rsidR="00C66F45" w:rsidRDefault="00C66F45" w:rsidP="00C66F45">
            <w:pPr>
              <w:pStyle w:val="BodyText"/>
              <w:ind w:left="288"/>
              <w:rPr>
                <w:rFonts w:asciiTheme="minorHAnsi" w:eastAsia="MS Gothic" w:hAnsiTheme="minorHAnsi" w:cstheme="minorHAnsi"/>
                <w:i/>
                <w:color w:val="auto"/>
                <w:sz w:val="22"/>
                <w:szCs w:val="24"/>
                <w:lang w:bidi="th-TH"/>
              </w:rPr>
            </w:pPr>
            <w:r>
              <w:rPr>
                <w:rFonts w:ascii="MS Gothic" w:eastAsia="MS Gothic" w:hAnsi="MS Gothic" w:cstheme="minorBidi" w:hint="cs"/>
                <w:iCs/>
                <w:color w:val="auto"/>
                <w:sz w:val="22"/>
                <w:szCs w:val="24"/>
                <w:cs/>
                <w:lang w:bidi="th-TH"/>
              </w:rPr>
              <w:t xml:space="preserve">      </w:t>
            </w:r>
            <w:r>
              <w:rPr>
                <w:rFonts w:ascii="MS Gothic" w:eastAsia="MS Gothic" w:hAnsi="MS Gothic" w:cstheme="minorBidi" w:hint="cs"/>
                <w:i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  <w:r w:rsidRPr="00C66F45">
              <w:rPr>
                <w:rFonts w:ascii="Browallia New" w:eastAsia="MS Gothic" w:hAnsi="Browallia New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เพิ่มผลิต</w:t>
            </w:r>
            <w:r w:rsidR="00804EB9">
              <w:rPr>
                <w:rFonts w:ascii="Browallia New" w:eastAsia="MS Gothic" w:hAnsi="Browallia New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ผล</w:t>
            </w:r>
            <w:r w:rsidR="0057013D">
              <w:rPr>
                <w:rFonts w:ascii="Browallia New" w:eastAsia="MS Gothic" w:hAnsi="Browallia New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หรือยอดขาย</w:t>
            </w:r>
            <w:r w:rsidRPr="00C66F45">
              <w:rPr>
                <w:rFonts w:asciiTheme="minorHAnsi" w:eastAsia="MS Gothic" w:hAnsiTheme="minorHAnsi" w:cstheme="minorHAnsi"/>
                <w:i/>
                <w:color w:val="auto"/>
                <w:sz w:val="22"/>
                <w:szCs w:val="24"/>
                <w:cs/>
                <w:lang w:bidi="th-TH"/>
              </w:rPr>
              <w:t xml:space="preserve"> (</w:t>
            </w:r>
            <w:r w:rsidR="00067324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กรุณาใส่รายละเอียด</w:t>
            </w:r>
            <w:r w:rsidR="007C5AD8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 xml:space="preserve">ในการประหยัดเงิน </w:t>
            </w:r>
            <w:r w:rsidR="006C2138">
              <w:rPr>
                <w:rFonts w:asciiTheme="minorHAnsi" w:eastAsia="MS Gothic" w:hAnsiTheme="minorHAnsi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ต้นทุน หรือ</w:t>
            </w:r>
            <w:r w:rsidRPr="00C66F45">
              <w:rPr>
                <w:rFonts w:ascii="Browallia New" w:eastAsia="MS Gothic" w:hAnsi="Browallia New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เพิ่มยอดขาย</w:t>
            </w:r>
            <w:r w:rsidR="006C2138">
              <w:rPr>
                <w:rFonts w:ascii="Browallia New" w:eastAsia="MS Gothic" w:hAnsi="Browallia New" w:cs="Browallia New" w:hint="cs"/>
                <w:i/>
                <w:color w:val="auto"/>
                <w:sz w:val="22"/>
                <w:szCs w:val="24"/>
                <w:cs/>
                <w:lang w:bidi="th-TH"/>
              </w:rPr>
              <w:t>ได้อย่างไร</w:t>
            </w:r>
            <w:r w:rsidRPr="00C66F45">
              <w:rPr>
                <w:rFonts w:asciiTheme="minorHAnsi" w:eastAsia="MS Gothic" w:hAnsiTheme="minorHAnsi" w:cstheme="minorHAnsi"/>
                <w:i/>
                <w:color w:val="auto"/>
                <w:sz w:val="22"/>
                <w:szCs w:val="24"/>
                <w:cs/>
                <w:lang w:bidi="th-TH"/>
              </w:rPr>
              <w:t>)</w:t>
            </w:r>
          </w:p>
          <w:p w14:paraId="5C63C506" w14:textId="77777777" w:rsidR="00DF2700" w:rsidRPr="00DF2700" w:rsidRDefault="00DF2700" w:rsidP="0082143A">
            <w:pPr>
              <w:pStyle w:val="BodyText"/>
              <w:spacing w:before="60"/>
              <w:ind w:left="1728"/>
              <w:rPr>
                <w:rFonts w:ascii="Segoe UI" w:hAnsi="Segoe UI" w:cs="Segoe UI"/>
                <w:b w:val="0"/>
                <w:i/>
                <w:color w:val="auto"/>
                <w:sz w:val="20"/>
                <w:szCs w:val="22"/>
                <w:lang w:bidi="th-TH"/>
              </w:rPr>
            </w:pPr>
            <w:r w:rsidRPr="00DF2700">
              <w:rPr>
                <w:rFonts w:ascii="Segoe UI" w:hAnsi="Segoe UI" w:cs="Segoe UI"/>
                <w:b w:val="0"/>
                <w:i/>
                <w:color w:val="auto"/>
                <w:sz w:val="20"/>
                <w:szCs w:val="22"/>
                <w:lang w:bidi="th-TH"/>
              </w:rPr>
              <w:t>&lt;fill in if applicable&gt;</w:t>
            </w:r>
          </w:p>
          <w:p w14:paraId="2C7DFF3C" w14:textId="77777777" w:rsidR="00C14EF0" w:rsidRPr="004E69E4" w:rsidRDefault="00C14EF0" w:rsidP="00062E11">
            <w:pPr>
              <w:pStyle w:val="BodyText"/>
              <w:spacing w:before="60"/>
              <w:ind w:left="34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</w:p>
          <w:p w14:paraId="579B098C" w14:textId="77777777" w:rsidR="00062E11" w:rsidRDefault="00062E11" w:rsidP="00062E11">
            <w:pPr>
              <w:spacing w:before="60"/>
              <w:rPr>
                <w:rFonts w:ascii="Calibri" w:hAnsi="Calibri" w:cs="Calibri"/>
                <w:sz w:val="22"/>
                <w:szCs w:val="24"/>
              </w:rPr>
            </w:pPr>
          </w:p>
          <w:p w14:paraId="308B7C40" w14:textId="55CFC5F3" w:rsidR="00F279E2" w:rsidRPr="00DF5A71" w:rsidRDefault="00F279E2" w:rsidP="00F279E2">
            <w:pPr>
              <w:pStyle w:val="BodyText"/>
              <w:spacing w:before="60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r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Do other </w:t>
            </w:r>
            <w:r w:rsidR="00B619CB" w:rsidRPr="00DF5A71"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  <w:t>factories/ companies</w:t>
            </w:r>
            <w:r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have similar requirements/gaps? How are they doing it currently?</w:t>
            </w:r>
          </w:p>
          <w:p w14:paraId="1EE9E275" w14:textId="59F780CF" w:rsidR="00251E76" w:rsidRPr="00DF5A71" w:rsidRDefault="00251E76" w:rsidP="0069798D">
            <w:pPr>
              <w:pStyle w:val="BodyText"/>
              <w:rPr>
                <w:rFonts w:ascii="Calibri" w:hAnsi="Calibri" w:cs="Browallia New"/>
                <w:b w:val="0"/>
                <w:i/>
                <w:color w:val="auto"/>
                <w:sz w:val="22"/>
                <w:szCs w:val="24"/>
                <w:cs/>
                <w:lang w:bidi="th-TH"/>
              </w:rPr>
            </w:pPr>
            <w:r w:rsidRPr="00DF5A71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บริษัทหรือโรงงานอื่น</w:t>
            </w:r>
            <w:r w:rsidR="000F650E" w:rsidRPr="00DF5A71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ๆมี</w:t>
            </w:r>
            <w:r w:rsidR="00D87FB2" w:rsidRPr="00DF5A71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 xml:space="preserve">ความต้องการหรือปัญหาแบบเดียวกันหรือไม่ </w:t>
            </w:r>
            <w:r w:rsidR="006C369C" w:rsidRPr="00DF5A71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พวกเขาทำ</w:t>
            </w:r>
            <w:r w:rsidR="0069798D" w:rsidRPr="00DF5A71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งานได้อย่างไรในปัจจุบัน</w:t>
            </w:r>
          </w:p>
          <w:p w14:paraId="7EFEF2E9" w14:textId="77777777" w:rsidR="00DF5A71" w:rsidRDefault="00DF5A71" w:rsidP="009A1ED9">
            <w:pPr>
              <w:pStyle w:val="BodyText"/>
              <w:spacing w:before="60"/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</w:pPr>
          </w:p>
          <w:p w14:paraId="195C92E7" w14:textId="77777777" w:rsidR="00DF5A71" w:rsidRDefault="00DF5A71" w:rsidP="009A1ED9">
            <w:pPr>
              <w:pStyle w:val="BodyText"/>
              <w:spacing w:before="60"/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</w:pPr>
          </w:p>
          <w:p w14:paraId="058472A6" w14:textId="13720CAA" w:rsidR="00234484" w:rsidRDefault="00234484" w:rsidP="009A1ED9">
            <w:pPr>
              <w:pStyle w:val="BodyText"/>
              <w:spacing w:before="60"/>
              <w:rPr>
                <w:rFonts w:ascii="Calibri" w:hAnsi="Calibri" w:cs="Browallia New"/>
                <w:b w:val="0"/>
                <w:i/>
                <w:color w:val="auto"/>
                <w:sz w:val="22"/>
                <w:szCs w:val="24"/>
                <w:lang w:bidi="th-TH"/>
              </w:rPr>
            </w:pPr>
            <w:r w:rsidRPr="00234484"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  <w:t xml:space="preserve">Please share any other benefits </w:t>
            </w:r>
            <w:r w:rsidR="000C0892"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  <w:t>if any from this request.</w:t>
            </w:r>
            <w:r w:rsidR="000B524D"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  <w:t xml:space="preserve"> </w:t>
            </w:r>
            <w:r w:rsidR="000B524D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โปรดระบุ</w:t>
            </w:r>
            <w:r w:rsidR="008F43A3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ประโยชน์อื่นๆที่</w:t>
            </w:r>
            <w:r w:rsidR="00694E9B">
              <w:rPr>
                <w:rFonts w:ascii="Calibri" w:hAnsi="Calibr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จะได้จากการเปลี่ยนแปลงนี้</w:t>
            </w:r>
          </w:p>
          <w:p w14:paraId="7C2B55ED" w14:textId="06474E5C" w:rsidR="00EE7984" w:rsidRPr="00917BB5" w:rsidRDefault="00917BB5" w:rsidP="009A1ED9">
            <w:pPr>
              <w:pStyle w:val="BodyText"/>
              <w:spacing w:before="60"/>
              <w:rPr>
                <w:rFonts w:ascii="Calibri" w:hAnsi="Calibri" w:cs="Browallia New"/>
                <w:b w:val="0"/>
                <w:i/>
                <w:color w:val="auto"/>
                <w:sz w:val="22"/>
                <w:szCs w:val="24"/>
                <w:lang w:bidi="th-TH"/>
              </w:rPr>
            </w:pPr>
            <w:r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  <w:t xml:space="preserve">  </w:t>
            </w:r>
          </w:p>
          <w:p w14:paraId="17282083" w14:textId="77777777" w:rsidR="00EE7984" w:rsidRDefault="00EE7984" w:rsidP="009A1ED9">
            <w:pPr>
              <w:pStyle w:val="BodyText"/>
              <w:spacing w:before="60"/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</w:pPr>
          </w:p>
          <w:p w14:paraId="7A5CE626" w14:textId="58F62A20" w:rsidR="00234484" w:rsidRDefault="00234484" w:rsidP="009A1ED9">
            <w:pPr>
              <w:pStyle w:val="BodyText"/>
              <w:spacing w:before="60"/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</w:pPr>
          </w:p>
          <w:p w14:paraId="76BB043C" w14:textId="7F9E603D" w:rsidR="00234484" w:rsidRDefault="00234484" w:rsidP="009A1ED9">
            <w:pPr>
              <w:pStyle w:val="BodyText"/>
              <w:spacing w:before="60"/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</w:pPr>
          </w:p>
          <w:p w14:paraId="78B57B28" w14:textId="3AF96998" w:rsidR="0069798D" w:rsidRPr="00251E76" w:rsidRDefault="0069798D" w:rsidP="009A1ED9">
            <w:pPr>
              <w:pStyle w:val="BodyText"/>
              <w:spacing w:before="60"/>
              <w:rPr>
                <w:rFonts w:ascii="Calibri" w:hAnsi="Calibri" w:cstheme="minorBidi"/>
                <w:sz w:val="22"/>
                <w:szCs w:val="24"/>
                <w:cs/>
                <w:lang w:bidi="th-TH"/>
              </w:rPr>
            </w:pPr>
          </w:p>
        </w:tc>
      </w:tr>
      <w:tr w:rsidR="00BB7818" w:rsidRPr="00A23070" w14:paraId="27EE0789" w14:textId="77777777" w:rsidTr="00DE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1140"/>
        </w:trPr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BED428C" w14:textId="77777777" w:rsidR="00FA289F" w:rsidRDefault="00BB7818" w:rsidP="00DE3494">
            <w:pPr>
              <w:pStyle w:val="BodyText"/>
              <w:ind w:left="34"/>
              <w:rPr>
                <w:rFonts w:ascii="Calibri" w:hAnsi="Calibri" w:cstheme="minorBidi"/>
                <w:b w:val="0"/>
                <w:iCs/>
                <w:color w:val="auto"/>
                <w:sz w:val="22"/>
                <w:szCs w:val="24"/>
                <w:lang w:bidi="th-TH"/>
              </w:rPr>
            </w:pPr>
            <w:r>
              <w:rPr>
                <w:rFonts w:ascii="Calibri" w:hAnsi="Calibri" w:cs="Calibri"/>
                <w:color w:val="auto"/>
                <w:sz w:val="22"/>
                <w:szCs w:val="24"/>
              </w:rPr>
              <w:lastRenderedPageBreak/>
              <w:t xml:space="preserve">Business </w:t>
            </w:r>
            <w:r>
              <w:rPr>
                <w:rFonts w:ascii="Calibri" w:hAnsi="Calibri" w:cs="Browallia New"/>
                <w:color w:val="auto"/>
                <w:sz w:val="22"/>
                <w:szCs w:val="24"/>
                <w:lang w:bidi="th-TH"/>
              </w:rPr>
              <w:t>Impact</w:t>
            </w:r>
            <w:r w:rsidRPr="00A23070">
              <w:rPr>
                <w:rFonts w:ascii="Calibri" w:hAnsi="Calibri" w:cs="Calibri"/>
                <w:color w:val="auto"/>
                <w:sz w:val="22"/>
                <w:szCs w:val="24"/>
              </w:rPr>
              <w:t>:</w:t>
            </w:r>
            <w:r w:rsidR="00FA289F">
              <w:rPr>
                <w:rFonts w:ascii="Calibri" w:hAnsi="Calibri" w:cs="Calibri"/>
                <w:color w:val="auto"/>
                <w:sz w:val="22"/>
                <w:szCs w:val="24"/>
              </w:rPr>
              <w:t xml:space="preserve"> </w:t>
            </w:r>
            <w:r w:rsidRPr="00D309D0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Impacted Business Process, Volume of transactions</w:t>
            </w:r>
            <w:r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 xml:space="preserve"> </w:t>
            </w:r>
          </w:p>
          <w:p w14:paraId="5E3E743B" w14:textId="2A8F1372" w:rsidR="001D3F3F" w:rsidRDefault="00BB7818" w:rsidP="001D3F3F">
            <w:pPr>
              <w:pStyle w:val="BodyText"/>
              <w:ind w:left="29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  <w:r w:rsidRPr="005466AF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กระบวนการทำงานที่ได้รับผลกระทบ</w:t>
            </w:r>
            <w:r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 xml:space="preserve"> และ ปริมาณ</w:t>
            </w:r>
            <w:r w:rsidRPr="00AA085E">
              <w:rPr>
                <w:rFonts w:asciiTheme="minorHAnsi" w:hAnsiTheme="minorHAnsi" w:cs="Browallia New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รายการที่ได้รับผลกระทบ</w:t>
            </w:r>
          </w:p>
          <w:p w14:paraId="04A2CFBE" w14:textId="6EB64A14" w:rsidR="00104134" w:rsidRPr="005D2A50" w:rsidRDefault="005D2A50" w:rsidP="00FA289F">
            <w:pPr>
              <w:pStyle w:val="BodyText"/>
              <w:ind w:left="29"/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highlight w:val="yellow"/>
                <w:cs/>
                <w:lang w:bidi="th-TH"/>
              </w:rPr>
            </w:pPr>
            <w:r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  <w:highlight w:val="yellow"/>
              </w:rPr>
              <w:t xml:space="preserve">MKT </w:t>
            </w:r>
            <w:r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highlight w:val="yellow"/>
                <w:cs/>
                <w:lang w:bidi="th-TH"/>
              </w:rPr>
              <w:t xml:space="preserve">ต้องตรวจสอบข้อมูลและส่งให้ </w:t>
            </w:r>
            <w:r>
              <w:rPr>
                <w:rFonts w:ascii="Calibri" w:hAnsi="Calibri" w:cstheme="minorBidi"/>
                <w:b w:val="0"/>
                <w:iCs/>
                <w:color w:val="auto"/>
                <w:sz w:val="22"/>
                <w:szCs w:val="24"/>
                <w:highlight w:val="yellow"/>
                <w:lang w:bidi="th-TH"/>
              </w:rPr>
              <w:t xml:space="preserve">OS </w:t>
            </w:r>
            <w:r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highlight w:val="yellow"/>
                <w:cs/>
                <w:lang w:bidi="th-TH"/>
              </w:rPr>
              <w:t xml:space="preserve">ประมาณ 10 </w:t>
            </w:r>
            <w:proofErr w:type="gramStart"/>
            <w:r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highlight w:val="yellow"/>
                <w:cs/>
                <w:lang w:bidi="th-TH"/>
              </w:rPr>
              <w:t>นาทีต่อวัน  หรือกว่านั้น</w:t>
            </w:r>
            <w:proofErr w:type="gramEnd"/>
          </w:p>
          <w:p w14:paraId="192D1685" w14:textId="77777777" w:rsidR="005D2A50" w:rsidRPr="001A3603" w:rsidRDefault="005D2A50" w:rsidP="005D2A50">
            <w:pPr>
              <w:tabs>
                <w:tab w:val="left" w:pos="0"/>
              </w:tabs>
              <w:ind w:left="29"/>
              <w:rPr>
                <w:rFonts w:ascii="Calibri" w:hAnsi="Calibri" w:cstheme="minorBidi"/>
                <w:iCs/>
                <w:sz w:val="22"/>
                <w:szCs w:val="24"/>
                <w:lang w:val="en-US" w:bidi="th-TH"/>
              </w:rPr>
            </w:pP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เบื้องต้นวันละ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20-30 sales order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ใช้เวลาในการ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update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ประมาณ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 xml:space="preserve">3 </w:t>
            </w:r>
            <w:r w:rsidRPr="005D2A50">
              <w:rPr>
                <w:rFonts w:ascii="Calibri" w:hAnsi="Calibri" w:hint="cs"/>
                <w:iCs/>
                <w:color w:val="0070C0"/>
                <w:sz w:val="22"/>
                <w:szCs w:val="24"/>
                <w:cs/>
                <w:lang w:bidi="th-TH"/>
              </w:rPr>
              <w:t>นาทีต่อ</w:t>
            </w:r>
            <w:r w:rsidRPr="005D2A50">
              <w:rPr>
                <w:rFonts w:ascii="Calibri" w:hAnsi="Calibri"/>
                <w:iCs/>
                <w:color w:val="0070C0"/>
                <w:sz w:val="22"/>
                <w:szCs w:val="24"/>
                <w:cs/>
                <w:lang w:bidi="th-TH"/>
              </w:rPr>
              <w:t xml:space="preserve"> </w:t>
            </w:r>
            <w:r w:rsidRPr="005D2A50">
              <w:rPr>
                <w:rFonts w:ascii="Calibri" w:hAnsi="Calibri" w:cs="Calibri"/>
                <w:iCs/>
                <w:color w:val="0070C0"/>
                <w:sz w:val="22"/>
                <w:szCs w:val="24"/>
              </w:rPr>
              <w:t>sales order</w:t>
            </w:r>
          </w:p>
          <w:p w14:paraId="6E12242F" w14:textId="77777777" w:rsidR="00DF5A71" w:rsidRPr="005D2A50" w:rsidRDefault="00DF5A71" w:rsidP="00FA289F">
            <w:pPr>
              <w:pStyle w:val="BodyText"/>
              <w:ind w:left="29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  <w:highlight w:val="yellow"/>
                <w:lang w:val="en-SG"/>
              </w:rPr>
            </w:pPr>
          </w:p>
          <w:p w14:paraId="5B6478C5" w14:textId="38CDD577" w:rsidR="00104134" w:rsidRPr="00B30410" w:rsidRDefault="00104134" w:rsidP="00FA289F">
            <w:pPr>
              <w:pStyle w:val="BodyText"/>
              <w:ind w:left="29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  <w:highlight w:val="yellow"/>
              </w:rPr>
            </w:pPr>
          </w:p>
          <w:p w14:paraId="4B8317B6" w14:textId="30F11E76" w:rsidR="00A172F0" w:rsidRPr="00DF5A71" w:rsidRDefault="00A172F0" w:rsidP="00BE36C8">
            <w:pPr>
              <w:pStyle w:val="BodyText"/>
              <w:spacing w:before="120"/>
              <w:ind w:left="29"/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</w:pPr>
            <w:r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How often </w:t>
            </w:r>
            <w:r w:rsidR="00CE061D"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will </w:t>
            </w:r>
            <w:r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the </w:t>
            </w:r>
            <w:r w:rsidR="001A603B"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>transaction/report/ forms/ interface</w:t>
            </w:r>
            <w:r w:rsidRPr="00DF5A71"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  <w:t xml:space="preserve"> be used</w:t>
            </w:r>
            <w:r w:rsidR="001A603B" w:rsidRPr="00DF5A71">
              <w:rPr>
                <w:rFonts w:ascii="Calibri" w:hAnsi="Calibri" w:cs="Browallia New"/>
                <w:b w:val="0"/>
                <w:iCs/>
                <w:color w:val="auto"/>
                <w:sz w:val="22"/>
                <w:szCs w:val="24"/>
                <w:lang w:bidi="th-TH"/>
              </w:rPr>
              <w:t xml:space="preserve">? </w:t>
            </w:r>
          </w:p>
          <w:p w14:paraId="19DAE948" w14:textId="70EB7D37" w:rsidR="001B0D0D" w:rsidRPr="001B0D0D" w:rsidRDefault="001B0D0D" w:rsidP="001B0D0D">
            <w:pPr>
              <w:pStyle w:val="BodyText"/>
              <w:ind w:left="29"/>
              <w:rPr>
                <w:rFonts w:ascii="Calibri" w:hAnsi="Calibri" w:cstheme="minorBidi"/>
                <w:b w:val="0"/>
                <w:i/>
                <w:color w:val="auto"/>
                <w:sz w:val="22"/>
                <w:szCs w:val="24"/>
                <w:cs/>
                <w:lang w:bidi="th-TH"/>
              </w:rPr>
            </w:pPr>
            <w:r w:rsidRPr="00DF5A71">
              <w:rPr>
                <w:rFonts w:ascii="Calibri" w:hAnsi="Calibri" w:cstheme="minorBidi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ธุรกรรม รายงาน แบบฟอร์ม หรืออินเตอร์เฟซนี้จะถูกใช</w:t>
            </w:r>
            <w:r w:rsidR="001A603B" w:rsidRPr="00DF5A71">
              <w:rPr>
                <w:rFonts w:ascii="Calibri" w:hAnsi="Calibri" w:cstheme="minorBidi" w:hint="cs"/>
                <w:b w:val="0"/>
                <w:i/>
                <w:color w:val="auto"/>
                <w:sz w:val="22"/>
                <w:szCs w:val="24"/>
                <w:cs/>
                <w:lang w:bidi="th-TH"/>
              </w:rPr>
              <w:t>้บ่อยเพียงใด</w:t>
            </w:r>
          </w:p>
          <w:p w14:paraId="308FD22C" w14:textId="53DD51BC" w:rsidR="00BB7818" w:rsidRDefault="005D2A50" w:rsidP="00BB7818">
            <w:pPr>
              <w:pStyle w:val="BodyText"/>
              <w:spacing w:before="60"/>
              <w:ind w:left="34"/>
              <w:rPr>
                <w:rFonts w:ascii="Calibri" w:hAnsi="Calibri" w:cstheme="minorBidi"/>
                <w:b w:val="0"/>
                <w:iCs/>
                <w:color w:val="auto"/>
                <w:sz w:val="22"/>
                <w:szCs w:val="24"/>
                <w:lang w:bidi="th-TH"/>
              </w:rPr>
            </w:pPr>
            <w:r>
              <w:rPr>
                <w:rFonts w:ascii="Calibri" w:hAnsi="Calibri" w:cstheme="minorBidi"/>
                <w:b w:val="0"/>
                <w:iCs/>
                <w:color w:val="auto"/>
                <w:sz w:val="22"/>
                <w:szCs w:val="24"/>
                <w:lang w:bidi="th-TH"/>
              </w:rPr>
              <w:t xml:space="preserve">MKT </w:t>
            </w:r>
            <w:r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>ทุกสัปดาห์</w:t>
            </w:r>
          </w:p>
          <w:p w14:paraId="6C95778E" w14:textId="2D28C488" w:rsidR="005D2A50" w:rsidRPr="005D2A50" w:rsidRDefault="005D2A50" w:rsidP="00BB7818">
            <w:pPr>
              <w:pStyle w:val="BodyText"/>
              <w:spacing w:before="60"/>
              <w:ind w:left="34"/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</w:pPr>
            <w:r>
              <w:rPr>
                <w:rFonts w:ascii="Calibri" w:hAnsi="Calibri" w:cstheme="minorBidi"/>
                <w:b w:val="0"/>
                <w:iCs/>
                <w:color w:val="auto"/>
                <w:sz w:val="22"/>
                <w:szCs w:val="24"/>
                <w:lang w:bidi="th-TH"/>
              </w:rPr>
              <w:t xml:space="preserve">OS </w:t>
            </w:r>
            <w:r>
              <w:rPr>
                <w:rFonts w:ascii="Calibri" w:hAnsi="Calibri" w:cstheme="minorBidi" w:hint="cs"/>
                <w:b w:val="0"/>
                <w:iCs/>
                <w:color w:val="auto"/>
                <w:sz w:val="22"/>
                <w:szCs w:val="24"/>
                <w:cs/>
                <w:lang w:bidi="th-TH"/>
              </w:rPr>
              <w:t>ทุกวัน</w:t>
            </w:r>
          </w:p>
          <w:p w14:paraId="66867D95" w14:textId="508CBCBB" w:rsidR="007744F2" w:rsidRDefault="007744F2" w:rsidP="00BB7818">
            <w:pPr>
              <w:pStyle w:val="BodyText"/>
              <w:spacing w:before="60"/>
              <w:ind w:left="34"/>
              <w:rPr>
                <w:rFonts w:ascii="Calibri" w:hAnsi="Calibri" w:cs="Calibri"/>
                <w:b w:val="0"/>
                <w:iCs/>
                <w:color w:val="auto"/>
                <w:sz w:val="22"/>
                <w:szCs w:val="24"/>
              </w:rPr>
            </w:pPr>
          </w:p>
          <w:p w14:paraId="25C594E6" w14:textId="77777777" w:rsidR="00BB7818" w:rsidRDefault="00BB7818" w:rsidP="00062E11">
            <w:pPr>
              <w:pStyle w:val="BodyText"/>
              <w:spacing w:before="60"/>
              <w:ind w:left="34"/>
              <w:rPr>
                <w:rFonts w:ascii="Calibri" w:hAnsi="Calibri" w:cs="Calibri"/>
                <w:color w:val="auto"/>
                <w:sz w:val="22"/>
                <w:szCs w:val="24"/>
              </w:rPr>
            </w:pPr>
          </w:p>
        </w:tc>
      </w:tr>
      <w:tr w:rsidR="00062E11" w:rsidRPr="00812384" w14:paraId="16B43968" w14:textId="77777777" w:rsidTr="00DE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66132A" w14:textId="2B2B3D64" w:rsidR="00062E11" w:rsidRDefault="00062E11" w:rsidP="00062E11">
            <w:pPr>
              <w:pStyle w:val="BodyText"/>
              <w:spacing w:before="60"/>
              <w:ind w:left="34"/>
              <w:rPr>
                <w:rFonts w:ascii="Calibri" w:hAnsi="Calibri" w:cs="Calibri"/>
                <w:color w:val="000000"/>
                <w:sz w:val="22"/>
                <w:szCs w:val="24"/>
              </w:rPr>
            </w:pPr>
            <w:r w:rsidRPr="00A23070">
              <w:rPr>
                <w:rFonts w:ascii="Calibri" w:hAnsi="Calibri" w:cs="Calibri"/>
                <w:color w:val="auto"/>
                <w:sz w:val="22"/>
                <w:szCs w:val="24"/>
              </w:rPr>
              <w:t xml:space="preserve">Change Priority </w:t>
            </w:r>
            <w:sdt>
              <w:sdtPr>
                <w:rPr>
                  <w:rFonts w:ascii="Calibri" w:hAnsi="Calibri" w:cs="Calibri"/>
                  <w:color w:val="auto"/>
                  <w:sz w:val="22"/>
                  <w:szCs w:val="24"/>
                </w:rPr>
                <w:id w:val="289951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color w:val="auto"/>
                    <w:sz w:val="22"/>
                    <w:szCs w:val="24"/>
                  </w:rPr>
                  <w:t>☐</w:t>
                </w:r>
              </w:sdtContent>
            </w:sdt>
            <w:r w:rsidRPr="00A23070">
              <w:rPr>
                <w:rFonts w:ascii="Calibri" w:hAnsi="Calibri" w:cs="Calibri"/>
                <w:color w:val="000000"/>
                <w:sz w:val="22"/>
                <w:szCs w:val="24"/>
              </w:rPr>
              <w:t xml:space="preserve"> High</w:t>
            </w:r>
            <w:r w:rsidR="00345AAE">
              <w:rPr>
                <w:rFonts w:ascii="Calibri" w:hAnsi="Calibri" w:cs="Calibri"/>
                <w:color w:val="000000"/>
                <w:sz w:val="22"/>
                <w:szCs w:val="24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4"/>
                </w:rPr>
                <w:id w:val="1733892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color w:val="000000"/>
                    <w:sz w:val="22"/>
                    <w:szCs w:val="24"/>
                  </w:rPr>
                  <w:t>☒</w:t>
                </w:r>
              </w:sdtContent>
            </w:sdt>
            <w:r w:rsidRPr="00AC5A48">
              <w:rPr>
                <w:rFonts w:ascii="Calibri" w:hAnsi="Calibri" w:cs="Calibri"/>
                <w:color w:val="auto"/>
                <w:sz w:val="22"/>
                <w:szCs w:val="24"/>
              </w:rPr>
              <w:t xml:space="preserve"> Medium </w:t>
            </w:r>
            <w:r w:rsidRPr="00A23070">
              <w:rPr>
                <w:rFonts w:ascii="Calibri" w:hAnsi="Calibri" w:cs="Calibri"/>
                <w:color w:val="000000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4"/>
                </w:rPr>
                <w:id w:val="-1586221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AAE">
                  <w:rPr>
                    <w:rFonts w:ascii="MS Gothic" w:eastAsia="MS Gothic" w:hAnsi="MS Gothic" w:cs="Calibri" w:hint="eastAsia"/>
                    <w:color w:val="000000"/>
                    <w:sz w:val="22"/>
                    <w:szCs w:val="24"/>
                  </w:rPr>
                  <w:t>☐</w:t>
                </w:r>
              </w:sdtContent>
            </w:sdt>
            <w:r w:rsidR="00345AAE">
              <w:rPr>
                <w:rFonts w:ascii="Calibri" w:hAnsi="Calibri" w:cs="Calibri"/>
                <w:color w:val="000000"/>
                <w:sz w:val="22"/>
                <w:szCs w:val="24"/>
              </w:rPr>
              <w:t xml:space="preserve"> </w:t>
            </w:r>
            <w:proofErr w:type="gramStart"/>
            <w:r w:rsidRPr="00A23070">
              <w:rPr>
                <w:rFonts w:ascii="Calibri" w:hAnsi="Calibri" w:cs="Calibri"/>
                <w:color w:val="000000"/>
                <w:sz w:val="22"/>
                <w:szCs w:val="24"/>
              </w:rPr>
              <w:t>Low</w:t>
            </w:r>
            <w:proofErr w:type="gramEnd"/>
            <w:r w:rsidRPr="00A23070">
              <w:rPr>
                <w:rFonts w:ascii="Calibri" w:hAnsi="Calibri" w:cs="Calibri"/>
                <w:color w:val="000000"/>
                <w:sz w:val="22"/>
                <w:szCs w:val="24"/>
              </w:rPr>
              <w:tab/>
            </w:r>
          </w:p>
          <w:p w14:paraId="1985AC2C" w14:textId="74E80234" w:rsidR="00E40765" w:rsidRPr="00E40765" w:rsidRDefault="00E40765" w:rsidP="00E40765">
            <w:pPr>
              <w:pStyle w:val="BodyText"/>
              <w:ind w:left="29"/>
              <w:rPr>
                <w:rFonts w:asciiTheme="minorHAnsi" w:hAnsiTheme="minorHAnsi" w:cs="Browallia New"/>
                <w:color w:val="auto"/>
                <w:sz w:val="22"/>
                <w:szCs w:val="24"/>
                <w:lang w:bidi="th-TH"/>
              </w:rPr>
            </w:pPr>
            <w:r>
              <w:rPr>
                <w:rFonts w:asciiTheme="minorHAnsi" w:hAnsiTheme="minorHAnsi" w:cs="Browallia New" w:hint="cs"/>
                <w:color w:val="auto"/>
                <w:sz w:val="22"/>
                <w:szCs w:val="24"/>
                <w:cs/>
                <w:lang w:bidi="th-TH"/>
              </w:rPr>
              <w:t>ระดับความจำเป็น             สูง             กลาง                  ต่ำ</w:t>
            </w:r>
          </w:p>
          <w:tbl>
            <w:tblPr>
              <w:tblW w:w="9497" w:type="dxa"/>
              <w:tblInd w:w="34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8505"/>
            </w:tblGrid>
            <w:tr w:rsidR="00062E11" w:rsidRPr="00A23070" w14:paraId="1F505675" w14:textId="77777777" w:rsidTr="00A23070">
              <w:tc>
                <w:tcPr>
                  <w:tcW w:w="992" w:type="dxa"/>
                  <w:shd w:val="clear" w:color="auto" w:fill="auto"/>
                </w:tcPr>
                <w:p w14:paraId="48FA0A13" w14:textId="77777777" w:rsidR="00062E11" w:rsidRPr="00A23070" w:rsidRDefault="00062E11" w:rsidP="00062E11">
                  <w:pPr>
                    <w:pStyle w:val="BodyText"/>
                    <w:spacing w:before="60"/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  <w:t>High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3B61503F" w14:textId="47996FCF" w:rsidR="00062E11" w:rsidRPr="00E40765" w:rsidRDefault="00062E11" w:rsidP="00062E11">
                  <w:pPr>
                    <w:pStyle w:val="BodyText"/>
                    <w:spacing w:before="60"/>
                    <w:rPr>
                      <w:rFonts w:asciiTheme="minorHAnsi" w:hAnsiTheme="minorHAnsi" w:cs="Browallia New"/>
                      <w:b w:val="0"/>
                      <w:i/>
                      <w:color w:val="auto"/>
                      <w:sz w:val="22"/>
                      <w:szCs w:val="24"/>
                      <w:lang w:bidi="th-TH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  <w:t>Change is legally required. Change not implemented would cause outages. Workarounds not available</w:t>
                  </w:r>
                  <w:r w:rsidR="00E40765">
                    <w:rPr>
                      <w:rFonts w:ascii="Calibri" w:hAnsi="Calibri" w:cstheme="minorBidi" w:hint="cs"/>
                      <w:b w:val="0"/>
                      <w:i/>
                      <w:color w:val="auto"/>
                      <w:sz w:val="22"/>
                      <w:szCs w:val="24"/>
                      <w:cs/>
                      <w:lang w:bidi="th-TH"/>
                    </w:rPr>
                    <w:t xml:space="preserve"> </w:t>
                  </w:r>
                  <w:r w:rsidR="00E40765">
                    <w:rPr>
                      <w:rFonts w:asciiTheme="minorHAnsi" w:hAnsiTheme="minorHAnsi" w:cs="Browallia New" w:hint="cs"/>
                      <w:b w:val="0"/>
                      <w:i/>
                      <w:color w:val="auto"/>
                      <w:sz w:val="22"/>
                      <w:szCs w:val="24"/>
                      <w:cs/>
                      <w:lang w:bidi="th-TH"/>
                    </w:rPr>
                    <w:t>จำเป็นต้องเปลี่ยนตามกฎหมาย ถ้าไม่เปลี่ยนจะไม่สามารถดำเนินงานต่อได้และไม่มีการแก้ปัญหาชั่วคราว</w:t>
                  </w:r>
                </w:p>
              </w:tc>
            </w:tr>
            <w:tr w:rsidR="00062E11" w:rsidRPr="00A23070" w14:paraId="7CF075AC" w14:textId="77777777" w:rsidTr="00A23070">
              <w:tc>
                <w:tcPr>
                  <w:tcW w:w="992" w:type="dxa"/>
                  <w:shd w:val="clear" w:color="auto" w:fill="auto"/>
                </w:tcPr>
                <w:p w14:paraId="68118A9D" w14:textId="77777777" w:rsidR="00062E11" w:rsidRPr="00A23070" w:rsidRDefault="00062E11" w:rsidP="00062E11">
                  <w:pPr>
                    <w:pStyle w:val="BodyText"/>
                    <w:spacing w:before="60"/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  <w:t>Medium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03FF8726" w14:textId="27D01094" w:rsidR="00062E11" w:rsidRPr="00E40765" w:rsidRDefault="00062E11" w:rsidP="00062E11">
                  <w:pPr>
                    <w:pStyle w:val="BodyText"/>
                    <w:spacing w:before="60"/>
                    <w:rPr>
                      <w:rFonts w:asciiTheme="minorHAnsi" w:hAnsiTheme="minorHAnsi" w:cs="Browallia New"/>
                      <w:b w:val="0"/>
                      <w:i/>
                      <w:color w:val="auto"/>
                      <w:sz w:val="22"/>
                      <w:szCs w:val="24"/>
                      <w:lang w:bidi="th-TH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  <w:t>Change is necessary. Workaround is available.</w:t>
                  </w:r>
                  <w:r w:rsidR="00E40765">
                    <w:rPr>
                      <w:rFonts w:ascii="Calibri" w:hAnsi="Calibri" w:cstheme="minorBidi" w:hint="cs"/>
                      <w:b w:val="0"/>
                      <w:i/>
                      <w:color w:val="auto"/>
                      <w:sz w:val="22"/>
                      <w:szCs w:val="24"/>
                      <w:cs/>
                      <w:lang w:bidi="th-TH"/>
                    </w:rPr>
                    <w:t xml:space="preserve"> </w:t>
                  </w:r>
                  <w:r w:rsidR="00E40765">
                    <w:rPr>
                      <w:rFonts w:asciiTheme="minorHAnsi" w:hAnsiTheme="minorHAnsi" w:cs="Browallia New" w:hint="cs"/>
                      <w:b w:val="0"/>
                      <w:i/>
                      <w:color w:val="auto"/>
                      <w:sz w:val="22"/>
                      <w:szCs w:val="24"/>
                      <w:cs/>
                      <w:lang w:bidi="th-TH"/>
                    </w:rPr>
                    <w:t>จำเป็นต้องเปลี่ยน แต่มีการแก้ปัญหาชั่วคราว</w:t>
                  </w:r>
                </w:p>
              </w:tc>
            </w:tr>
            <w:tr w:rsidR="00062E11" w:rsidRPr="00A23070" w14:paraId="776BFB58" w14:textId="77777777" w:rsidTr="00A23070">
              <w:tc>
                <w:tcPr>
                  <w:tcW w:w="992" w:type="dxa"/>
                  <w:shd w:val="clear" w:color="auto" w:fill="auto"/>
                </w:tcPr>
                <w:p w14:paraId="2FDF4285" w14:textId="77777777" w:rsidR="00062E11" w:rsidRPr="00A23070" w:rsidRDefault="00062E11" w:rsidP="00062E11">
                  <w:pPr>
                    <w:pStyle w:val="BodyText"/>
                    <w:spacing w:before="60"/>
                    <w:rPr>
                      <w:rFonts w:ascii="Calibri" w:hAnsi="Calibri" w:cs="Calibri"/>
                      <w:color w:val="auto"/>
                      <w:sz w:val="22"/>
                      <w:szCs w:val="24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  <w:t>Low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2307A5AF" w14:textId="21CF3B1D" w:rsidR="00062E11" w:rsidRPr="00E40765" w:rsidRDefault="00062E11" w:rsidP="00062E11">
                  <w:pPr>
                    <w:pStyle w:val="BodyText"/>
                    <w:spacing w:before="60"/>
                    <w:rPr>
                      <w:rFonts w:asciiTheme="minorHAnsi" w:hAnsiTheme="minorHAnsi" w:cs="Browallia New"/>
                      <w:color w:val="auto"/>
                      <w:sz w:val="22"/>
                      <w:szCs w:val="24"/>
                      <w:lang w:bidi="th-TH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  <w:szCs w:val="24"/>
                    </w:rPr>
                    <w:t>Good to have</w:t>
                  </w:r>
                  <w:r w:rsidR="00E40765">
                    <w:rPr>
                      <w:rFonts w:ascii="Calibri" w:hAnsi="Calibri" w:cstheme="minorBidi" w:hint="cs"/>
                      <w:b w:val="0"/>
                      <w:i/>
                      <w:color w:val="auto"/>
                      <w:sz w:val="22"/>
                      <w:szCs w:val="24"/>
                      <w:cs/>
                      <w:lang w:bidi="th-TH"/>
                    </w:rPr>
                    <w:t xml:space="preserve"> </w:t>
                  </w:r>
                  <w:r w:rsidR="00E40765">
                    <w:rPr>
                      <w:rFonts w:asciiTheme="minorHAnsi" w:hAnsiTheme="minorHAnsi" w:cs="Browallia New" w:hint="cs"/>
                      <w:b w:val="0"/>
                      <w:i/>
                      <w:color w:val="auto"/>
                      <w:sz w:val="22"/>
                      <w:szCs w:val="24"/>
                      <w:cs/>
                      <w:lang w:bidi="th-TH"/>
                    </w:rPr>
                    <w:t>ถ้ามีได้ก็ดี</w:t>
                  </w:r>
                </w:p>
              </w:tc>
            </w:tr>
          </w:tbl>
          <w:p w14:paraId="049657D5" w14:textId="77777777" w:rsidR="00062E11" w:rsidRPr="00A23070" w:rsidRDefault="00062E11" w:rsidP="00062E11">
            <w:pPr>
              <w:tabs>
                <w:tab w:val="left" w:pos="1422"/>
                <w:tab w:val="left" w:pos="2862"/>
                <w:tab w:val="left" w:pos="4302"/>
              </w:tabs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</w:p>
        </w:tc>
      </w:tr>
      <w:tr w:rsidR="00062E11" w:rsidRPr="00A23070" w14:paraId="5975DC92" w14:textId="77777777" w:rsidTr="00DE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0B1902" w14:textId="225FDDB0" w:rsidR="00062E11" w:rsidRDefault="00062E11" w:rsidP="00062E11">
            <w:pPr>
              <w:pStyle w:val="BodyText"/>
              <w:spacing w:before="60"/>
              <w:ind w:left="34"/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</w:pPr>
            <w:r w:rsidRPr="00A23070">
              <w:rPr>
                <w:rFonts w:ascii="Calibri" w:hAnsi="Calibri" w:cs="Calibri"/>
                <w:color w:val="auto"/>
                <w:sz w:val="22"/>
                <w:szCs w:val="24"/>
              </w:rPr>
              <w:t xml:space="preserve">Impacted Work streams </w:t>
            </w:r>
            <w:r w:rsidRPr="00A23070"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  <w:t>(Select all applicable)</w:t>
            </w:r>
          </w:p>
          <w:p w14:paraId="13CB2D7B" w14:textId="475F136D" w:rsidR="00D309D0" w:rsidRPr="00A23070" w:rsidRDefault="00870A09" w:rsidP="00870A09">
            <w:pPr>
              <w:pStyle w:val="BodyText"/>
              <w:ind w:left="29"/>
              <w:rPr>
                <w:rFonts w:ascii="Calibri" w:hAnsi="Calibri" w:cs="Calibri"/>
                <w:b w:val="0"/>
                <w:i/>
                <w:color w:val="auto"/>
                <w:sz w:val="22"/>
                <w:szCs w:val="24"/>
              </w:rPr>
            </w:pPr>
            <w:r>
              <w:rPr>
                <w:rFonts w:asciiTheme="minorHAnsi" w:hAnsiTheme="minorHAnsi" w:cs="Browallia New" w:hint="cs"/>
                <w:color w:val="auto"/>
                <w:sz w:val="22"/>
                <w:szCs w:val="24"/>
                <w:cs/>
                <w:lang w:bidi="th-TH"/>
              </w:rPr>
              <w:t>กลุ่มงานที่ถูกกระทบ (เลือกทั้งหมดที่เกี่ยวข้อง)</w:t>
            </w:r>
          </w:p>
          <w:p w14:paraId="749C93A8" w14:textId="6A5D2160" w:rsidR="00062E11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-499044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1DF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="00062E11" w:rsidRPr="00AC5A48">
              <w:rPr>
                <w:rFonts w:ascii="Calibri" w:hAnsi="Calibri" w:cs="Calibri"/>
                <w:sz w:val="22"/>
                <w:szCs w:val="24"/>
              </w:rPr>
              <w:t xml:space="preserve"> Finance</w:t>
            </w:r>
            <w:r w:rsidR="00062E11" w:rsidRPr="00A23070">
              <w:rPr>
                <w:rFonts w:ascii="Calibri" w:hAnsi="Calibri" w:cs="Calibri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193886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1DF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="00062E11" w:rsidRPr="00A23070">
              <w:rPr>
                <w:rFonts w:ascii="Calibri" w:hAnsi="Calibri" w:cs="Calibri"/>
                <w:sz w:val="22"/>
                <w:szCs w:val="24"/>
              </w:rPr>
              <w:t xml:space="preserve"> Cost Accounting</w:t>
            </w:r>
            <w:r w:rsidR="00062E11" w:rsidRPr="00A23070">
              <w:rPr>
                <w:rFonts w:ascii="Calibri" w:hAnsi="Calibri" w:cs="Calibri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1998998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☒</w:t>
                </w:r>
              </w:sdtContent>
            </w:sdt>
            <w:r w:rsidR="00062E11" w:rsidRPr="00A23070">
              <w:rPr>
                <w:rFonts w:ascii="Calibri" w:hAnsi="Calibri" w:cs="Calibri"/>
                <w:sz w:val="22"/>
                <w:szCs w:val="24"/>
              </w:rPr>
              <w:t xml:space="preserve"> Sales &amp; Distribution</w:t>
            </w:r>
          </w:p>
          <w:p w14:paraId="20ACECA9" w14:textId="0267D4C5" w:rsidR="009B5C19" w:rsidRPr="009B5C19" w:rsidRDefault="009B5C19" w:rsidP="00B4070B">
            <w:pPr>
              <w:tabs>
                <w:tab w:val="left" w:pos="3312"/>
                <w:tab w:val="left" w:pos="6192"/>
              </w:tabs>
              <w:ind w:left="34"/>
              <w:rPr>
                <w:rFonts w:asciiTheme="minorHAnsi" w:hAnsiTheme="minorHAnsi" w:cs="Browallia New"/>
                <w:sz w:val="22"/>
                <w:szCs w:val="24"/>
                <w:cs/>
                <w:lang w:bidi="th-TH"/>
              </w:rPr>
            </w:pPr>
            <w:r>
              <w:rPr>
                <w:rFonts w:asciiTheme="minorHAnsi" w:hAnsiTheme="minorHAnsi" w:cstheme="minorBidi" w:hint="cs"/>
                <w:sz w:val="22"/>
                <w:szCs w:val="24"/>
                <w:cs/>
                <w:lang w:bidi="th-TH"/>
              </w:rPr>
              <w:t xml:space="preserve">       </w:t>
            </w:r>
            <w:r>
              <w:rPr>
                <w:rFonts w:asciiTheme="minorHAnsi" w:hAnsiTheme="minorHAnsi" w:cs="Browallia New" w:hint="cs"/>
                <w:sz w:val="22"/>
                <w:szCs w:val="24"/>
                <w:cs/>
                <w:lang w:bidi="th-TH"/>
              </w:rPr>
              <w:t xml:space="preserve">การเงิน                                                    </w:t>
            </w:r>
            <w:r w:rsidR="00B4070B">
              <w:rPr>
                <w:rFonts w:asciiTheme="minorHAnsi" w:hAnsiTheme="minorHAnsi" w:cs="Browallia New" w:hint="cs"/>
                <w:sz w:val="22"/>
                <w:szCs w:val="24"/>
                <w:cs/>
                <w:lang w:bidi="th-TH"/>
              </w:rPr>
              <w:t xml:space="preserve"> บัญชีต้นทุน                                       ฝ่ายขายและจัดจำหน่าย</w:t>
            </w:r>
          </w:p>
          <w:p w14:paraId="35D99B47" w14:textId="417C6366" w:rsidR="00062E11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414053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1DF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="00062E11" w:rsidRPr="00A23070">
              <w:rPr>
                <w:rFonts w:ascii="Calibri" w:hAnsi="Calibri" w:cs="Calibri"/>
                <w:sz w:val="22"/>
                <w:szCs w:val="24"/>
              </w:rPr>
              <w:t xml:space="preserve"> Material Management</w:t>
            </w:r>
            <w:r w:rsidR="00062E11" w:rsidRPr="00A23070">
              <w:rPr>
                <w:rFonts w:ascii="Calibri" w:hAnsi="Calibri" w:cs="Calibri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86880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1DF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="00062E11" w:rsidRPr="00A23070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062E11">
              <w:rPr>
                <w:rFonts w:ascii="Calibri" w:hAnsi="Calibri" w:cs="Calibri"/>
                <w:sz w:val="22"/>
                <w:szCs w:val="24"/>
              </w:rPr>
              <w:t>Production Planning</w:t>
            </w:r>
            <w:r w:rsidR="00062E11" w:rsidRPr="00A23070">
              <w:rPr>
                <w:rFonts w:ascii="Calibri" w:hAnsi="Calibri" w:cs="Calibri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1359856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1DF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="00062E11" w:rsidRPr="00A23070">
              <w:rPr>
                <w:rFonts w:ascii="Calibri" w:hAnsi="Calibri" w:cs="Calibri"/>
                <w:sz w:val="22"/>
                <w:szCs w:val="24"/>
              </w:rPr>
              <w:t xml:space="preserve"> Plant Maintenance</w:t>
            </w:r>
          </w:p>
          <w:p w14:paraId="5BFE26DB" w14:textId="45F9EB1C" w:rsidR="00F3089B" w:rsidRPr="00F3089B" w:rsidRDefault="00F3089B" w:rsidP="00F3089B">
            <w:pPr>
              <w:tabs>
                <w:tab w:val="left" w:pos="3312"/>
                <w:tab w:val="left" w:pos="6192"/>
              </w:tabs>
              <w:ind w:left="34"/>
              <w:rPr>
                <w:rFonts w:asciiTheme="minorHAnsi" w:hAnsiTheme="minorHAnsi" w:cs="Browallia New"/>
                <w:sz w:val="22"/>
                <w:szCs w:val="24"/>
                <w:cs/>
                <w:lang w:bidi="th-TH"/>
              </w:rPr>
            </w:pPr>
            <w:r w:rsidRPr="00F3089B">
              <w:rPr>
                <w:rFonts w:asciiTheme="minorHAnsi" w:hAnsiTheme="minorHAnsi" w:cs="Browallia New" w:hint="cs"/>
                <w:sz w:val="22"/>
                <w:szCs w:val="24"/>
                <w:cs/>
                <w:lang w:bidi="th-TH"/>
              </w:rPr>
              <w:t xml:space="preserve">      การจัดการวัสดุ</w:t>
            </w:r>
            <w:r>
              <w:rPr>
                <w:rFonts w:asciiTheme="minorHAnsi" w:hAnsiTheme="minorHAnsi" w:cs="Browallia New"/>
                <w:sz w:val="22"/>
                <w:szCs w:val="24"/>
                <w:lang w:bidi="th-TH"/>
              </w:rPr>
              <w:t xml:space="preserve">                     </w:t>
            </w:r>
            <w:r>
              <w:rPr>
                <w:rFonts w:asciiTheme="minorHAnsi" w:hAnsiTheme="minorHAnsi" w:cs="Browallia New" w:hint="cs"/>
                <w:sz w:val="22"/>
                <w:szCs w:val="24"/>
                <w:cs/>
                <w:lang w:bidi="th-TH"/>
              </w:rPr>
              <w:t>วางแผนการผลิต                                 การซ่อมบำรุงโรงงาน</w:t>
            </w:r>
          </w:p>
          <w:p w14:paraId="7826C762" w14:textId="67A6B725" w:rsidR="0036420B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661357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1DF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="00062E11" w:rsidRPr="00A23070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062E11">
              <w:rPr>
                <w:rFonts w:ascii="Calibri" w:hAnsi="Calibri" w:cs="Calibri"/>
                <w:sz w:val="22"/>
                <w:szCs w:val="24"/>
              </w:rPr>
              <w:t>Quality Management</w:t>
            </w:r>
            <w:r w:rsidR="00062E11" w:rsidRPr="00A23070">
              <w:rPr>
                <w:rFonts w:ascii="Calibri" w:hAnsi="Calibri" w:cs="Calibri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1876047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3F3F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="00D309D0">
              <w:rPr>
                <w:rFonts w:ascii="Calibri" w:hAnsi="Calibri" w:cs="Calibri"/>
                <w:sz w:val="22"/>
                <w:szCs w:val="24"/>
              </w:rPr>
              <w:t xml:space="preserve"> Reports / BI</w:t>
            </w:r>
            <w:r w:rsidR="004125A0">
              <w:rPr>
                <w:rFonts w:ascii="Calibri" w:hAnsi="Calibri" w:cstheme="minorBidi" w:hint="cs"/>
                <w:sz w:val="22"/>
                <w:szCs w:val="24"/>
                <w:cs/>
                <w:lang w:bidi="th-TH"/>
              </w:rPr>
              <w:t xml:space="preserve">                                  </w:t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-265307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☒</w:t>
                </w:r>
              </w:sdtContent>
            </w:sdt>
            <w:r w:rsidR="0036420B" w:rsidRPr="00A23070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36420B">
              <w:rPr>
                <w:rFonts w:ascii="Calibri" w:hAnsi="Calibri" w:cs="Calibri"/>
                <w:sz w:val="22"/>
                <w:szCs w:val="24"/>
              </w:rPr>
              <w:t xml:space="preserve">Warehouse Management </w:t>
            </w:r>
          </w:p>
          <w:p w14:paraId="59EBAB51" w14:textId="617BBFBF" w:rsidR="00F3089B" w:rsidRPr="00F3089B" w:rsidRDefault="00F3089B" w:rsidP="004B70A4">
            <w:pPr>
              <w:tabs>
                <w:tab w:val="left" w:pos="3312"/>
                <w:tab w:val="left" w:pos="6192"/>
              </w:tabs>
              <w:ind w:left="29"/>
              <w:rPr>
                <w:rFonts w:ascii="Calibri" w:hAnsi="Calibri" w:cs="Browallia New"/>
                <w:sz w:val="22"/>
                <w:szCs w:val="24"/>
                <w:lang w:bidi="th-TH"/>
              </w:rPr>
            </w:pPr>
            <w:r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 xml:space="preserve">      การจัดการคุณภาพ                                      รายงาน                                            การจัดการคลังสินค้า</w:t>
            </w:r>
          </w:p>
          <w:p w14:paraId="02BBFD95" w14:textId="7BE01509" w:rsidR="00062E11" w:rsidRDefault="00000000" w:rsidP="00062E11">
            <w:pPr>
              <w:tabs>
                <w:tab w:val="left" w:pos="3312"/>
                <w:tab w:val="left" w:pos="6192"/>
              </w:tabs>
              <w:spacing w:before="60"/>
              <w:ind w:left="34"/>
              <w:rPr>
                <w:rFonts w:ascii="Calibri" w:hAnsi="Calibri" w:cs="Calibri"/>
                <w:sz w:val="22"/>
                <w:szCs w:val="24"/>
                <w:u w:val="single"/>
              </w:rPr>
            </w:pPr>
            <w:sdt>
              <w:sdtPr>
                <w:rPr>
                  <w:rFonts w:ascii="Calibri" w:hAnsi="Calibri" w:cs="Calibri"/>
                  <w:sz w:val="22"/>
                  <w:szCs w:val="24"/>
                  <w:lang w:val="en-US"/>
                </w:rPr>
                <w:id w:val="785157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5A71">
                  <w:rPr>
                    <w:rFonts w:ascii="MS Gothic" w:eastAsia="MS Gothic" w:hAnsi="MS Gothic" w:cs="Calibri" w:hint="eastAsia"/>
                    <w:sz w:val="22"/>
                    <w:szCs w:val="24"/>
                    <w:lang w:val="en-US"/>
                  </w:rPr>
                  <w:t>☐</w:t>
                </w:r>
              </w:sdtContent>
            </w:sdt>
            <w:r w:rsidR="00062E11" w:rsidRPr="008C303E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062E11" w:rsidRPr="00DF5A71">
              <w:rPr>
                <w:rFonts w:ascii="Calibri" w:hAnsi="Calibri" w:cs="Calibri"/>
                <w:sz w:val="22"/>
                <w:szCs w:val="24"/>
              </w:rPr>
              <w:t xml:space="preserve">Others: </w:t>
            </w:r>
            <w:r w:rsidR="00062E11" w:rsidRPr="00DF5A71">
              <w:rPr>
                <w:rFonts w:ascii="Calibri" w:hAnsi="Calibri" w:cs="Calibri"/>
                <w:sz w:val="22"/>
                <w:szCs w:val="24"/>
                <w:u w:val="single"/>
              </w:rPr>
              <w:t>_</w:t>
            </w:r>
            <w:r w:rsidR="00DF5A71">
              <w:rPr>
                <w:rFonts w:ascii="Calibri" w:hAnsi="Calibri" w:cs="Calibri"/>
                <w:sz w:val="22"/>
                <w:szCs w:val="24"/>
                <w:u w:val="single"/>
              </w:rPr>
              <w:t>______________________________________________</w:t>
            </w:r>
          </w:p>
          <w:p w14:paraId="0948433C" w14:textId="28FAF836" w:rsidR="00F3089B" w:rsidRPr="00F3089B" w:rsidRDefault="00F3089B" w:rsidP="004B70A4">
            <w:pPr>
              <w:tabs>
                <w:tab w:val="left" w:pos="3312"/>
                <w:tab w:val="left" w:pos="6192"/>
              </w:tabs>
              <w:ind w:left="29"/>
              <w:rPr>
                <w:rFonts w:ascii="Calibri" w:hAnsi="Calibri" w:cs="Browallia New"/>
                <w:sz w:val="22"/>
                <w:szCs w:val="24"/>
                <w:lang w:val="en-US" w:bidi="th-TH"/>
              </w:rPr>
            </w:pPr>
            <w:r>
              <w:rPr>
                <w:rFonts w:ascii="Calibri" w:hAnsi="Calibri" w:cs="Browallia New" w:hint="cs"/>
                <w:sz w:val="22"/>
                <w:szCs w:val="24"/>
                <w:cs/>
                <w:lang w:val="en-US" w:bidi="th-TH"/>
              </w:rPr>
              <w:t xml:space="preserve">      อื่นๆ</w:t>
            </w:r>
          </w:p>
          <w:p w14:paraId="00FBDDBA" w14:textId="77777777" w:rsidR="00062E11" w:rsidRPr="00A23070" w:rsidRDefault="00062E11" w:rsidP="00062E11">
            <w:pPr>
              <w:pStyle w:val="BodyText"/>
              <w:spacing w:before="60"/>
              <w:rPr>
                <w:rFonts w:ascii="Calibri" w:hAnsi="Calibri" w:cs="Calibri"/>
                <w:color w:val="auto"/>
                <w:sz w:val="22"/>
                <w:szCs w:val="24"/>
                <w:lang w:val="en-SG"/>
              </w:rPr>
            </w:pPr>
          </w:p>
        </w:tc>
      </w:tr>
      <w:tr w:rsidR="00AA1506" w:rsidRPr="00A23070" w14:paraId="61A97ED4" w14:textId="77777777" w:rsidTr="00DE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206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9BC020" w14:textId="7150C14D" w:rsidR="00AA1506" w:rsidRPr="00DF5A71" w:rsidRDefault="00AA1506" w:rsidP="00131D2B">
            <w:pPr>
              <w:ind w:left="142"/>
              <w:rPr>
                <w:rFonts w:ascii="Calibri" w:hAnsi="Calibri" w:cs="Calibri"/>
                <w:b/>
                <w:sz w:val="22"/>
              </w:rPr>
            </w:pPr>
            <w:r w:rsidRPr="00DF5A71">
              <w:rPr>
                <w:rFonts w:ascii="Calibri" w:hAnsi="Calibri" w:cs="Calibri"/>
                <w:b/>
                <w:sz w:val="22"/>
              </w:rPr>
              <w:lastRenderedPageBreak/>
              <w:t>Method of Benefit Tracking (Report/ duration/ Volume of Transactions):</w:t>
            </w:r>
          </w:p>
          <w:p w14:paraId="421495A4" w14:textId="59BC130D" w:rsidR="007C06EA" w:rsidRPr="00DF5A71" w:rsidRDefault="004B70A4" w:rsidP="00131D2B">
            <w:pPr>
              <w:ind w:left="144"/>
              <w:rPr>
                <w:rFonts w:ascii="Calibri" w:hAnsi="Calibri" w:cs="Browallia New"/>
                <w:b/>
                <w:sz w:val="28"/>
                <w:szCs w:val="24"/>
                <w:cs/>
                <w:lang w:val="en-US" w:bidi="th-TH"/>
              </w:rPr>
            </w:pPr>
            <w:r w:rsidRPr="00DF5A71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วิธีในการติดตามประโยชน์ที่จะได้รับ (จากรายงาน</w:t>
            </w:r>
            <w:r w:rsidRPr="00DF5A71">
              <w:rPr>
                <w:rFonts w:ascii="Calibri" w:hAnsi="Calibri" w:cs="Browallia New" w:hint="cs"/>
                <w:b/>
                <w:sz w:val="28"/>
                <w:szCs w:val="24"/>
                <w:cs/>
                <w:lang w:val="en-US" w:bidi="th-TH"/>
              </w:rPr>
              <w:t xml:space="preserve"> ระยะเวลา ปริมาณการซื้อขาย)</w:t>
            </w:r>
          </w:p>
          <w:p w14:paraId="0726525C" w14:textId="4BAB93B5" w:rsidR="00AA1506" w:rsidRPr="00DF5A71" w:rsidRDefault="00AA1506" w:rsidP="00131D2B">
            <w:pPr>
              <w:spacing w:before="120" w:after="60"/>
              <w:ind w:left="144"/>
              <w:rPr>
                <w:rFonts w:ascii="Calibri" w:hAnsi="Calibri" w:cs="Calibri"/>
                <w:b/>
                <w:sz w:val="22"/>
              </w:rPr>
            </w:pPr>
          </w:p>
          <w:p w14:paraId="104E6BE9" w14:textId="77777777" w:rsidR="004B70A4" w:rsidRPr="00DF5A71" w:rsidRDefault="004B70A4" w:rsidP="00AA1506">
            <w:pPr>
              <w:spacing w:before="60" w:after="60"/>
              <w:ind w:left="142"/>
              <w:rPr>
                <w:rFonts w:ascii="Calibri" w:hAnsi="Calibri" w:cs="Calibri"/>
                <w:b/>
                <w:sz w:val="22"/>
              </w:rPr>
            </w:pPr>
          </w:p>
          <w:p w14:paraId="643258E1" w14:textId="77777777" w:rsidR="00AA1506" w:rsidRPr="00DF5A71" w:rsidRDefault="00AA1506" w:rsidP="00131D2B">
            <w:pPr>
              <w:ind w:left="142"/>
              <w:rPr>
                <w:rFonts w:ascii="Calibri" w:hAnsi="Calibri" w:cs="Calibri"/>
                <w:b/>
                <w:sz w:val="22"/>
              </w:rPr>
            </w:pPr>
            <w:r w:rsidRPr="00DF5A71">
              <w:rPr>
                <w:rFonts w:ascii="Calibri" w:hAnsi="Calibri" w:cs="Calibri"/>
                <w:b/>
                <w:sz w:val="22"/>
              </w:rPr>
              <w:t xml:space="preserve">Benefit Tracking Baseline Information: (Before implementation of CR) </w:t>
            </w:r>
          </w:p>
          <w:p w14:paraId="7A88982F" w14:textId="2EE437E8" w:rsidR="00AA1506" w:rsidRDefault="004B70A4" w:rsidP="00131D2B">
            <w:pPr>
              <w:ind w:left="144"/>
              <w:rPr>
                <w:rFonts w:ascii="Calibri" w:hAnsi="Calibri" w:cs="Browallia New"/>
                <w:b/>
                <w:sz w:val="28"/>
                <w:szCs w:val="24"/>
                <w:lang w:bidi="th-TH"/>
              </w:rPr>
            </w:pPr>
            <w:r w:rsidRPr="00DF5A71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ข้อมูลพื้นฐานในการติดตามประโยชน์ที่จะได้รับ (ข้อมูลก่อนการเปลี่ยนแปลงการทำงานของระบบ)</w:t>
            </w:r>
          </w:p>
          <w:p w14:paraId="044193A8" w14:textId="62CA355F" w:rsidR="004B70A4" w:rsidRPr="004B70A4" w:rsidRDefault="004B70A4" w:rsidP="00131D2B">
            <w:pPr>
              <w:spacing w:before="120" w:after="60"/>
              <w:ind w:left="144"/>
              <w:rPr>
                <w:rFonts w:ascii="Calibri" w:hAnsi="Calibri" w:cs="Browallia New"/>
                <w:b/>
                <w:sz w:val="22"/>
                <w:lang w:bidi="th-TH"/>
              </w:rPr>
            </w:pPr>
          </w:p>
          <w:p w14:paraId="026E7733" w14:textId="77777777" w:rsidR="004B70A4" w:rsidRPr="004B70A4" w:rsidRDefault="004B70A4" w:rsidP="004B70A4">
            <w:pPr>
              <w:ind w:left="144"/>
              <w:rPr>
                <w:rFonts w:ascii="Calibri" w:hAnsi="Calibri" w:cs="Browallia New"/>
                <w:b/>
                <w:sz w:val="22"/>
                <w:lang w:bidi="th-TH"/>
              </w:rPr>
            </w:pPr>
          </w:p>
          <w:p w14:paraId="65434B38" w14:textId="77777777" w:rsidR="00AA1506" w:rsidRPr="00AA1506" w:rsidRDefault="00AA1506" w:rsidP="00062E11">
            <w:pPr>
              <w:pStyle w:val="BodyText"/>
              <w:spacing w:before="60"/>
              <w:ind w:left="34"/>
              <w:rPr>
                <w:rFonts w:ascii="Calibri" w:hAnsi="Calibri" w:cs="Calibri"/>
                <w:color w:val="auto"/>
                <w:sz w:val="22"/>
                <w:szCs w:val="24"/>
                <w:lang w:val="en-SG"/>
              </w:rPr>
            </w:pPr>
          </w:p>
        </w:tc>
      </w:tr>
      <w:tr w:rsidR="00062E11" w:rsidRPr="00A23070" w14:paraId="7071A35E" w14:textId="77777777" w:rsidTr="00DE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2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E7382E7" w14:textId="77777777" w:rsidR="00062E11" w:rsidRPr="00A23070" w:rsidRDefault="00062E11" w:rsidP="00062E11">
            <w:pPr>
              <w:ind w:left="34"/>
              <w:rPr>
                <w:rFonts w:ascii="Calibri" w:hAnsi="Calibri" w:cs="Calibri"/>
                <w:sz w:val="22"/>
                <w:szCs w:val="24"/>
              </w:rPr>
            </w:pPr>
            <w:r w:rsidRPr="00A23070">
              <w:rPr>
                <w:rFonts w:ascii="Calibri" w:hAnsi="Calibri" w:cs="Calibri"/>
                <w:sz w:val="22"/>
                <w:szCs w:val="24"/>
              </w:rPr>
              <w:t>SECTION B : REVIEW AND BUSINESS APPROVAL OF CHANGE REQUEST</w:t>
            </w:r>
          </w:p>
        </w:tc>
      </w:tr>
      <w:tr w:rsidR="00062E11" w:rsidRPr="00A23070" w14:paraId="36D97525" w14:textId="77777777" w:rsidTr="00A230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628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</w:tcPr>
          <w:p w14:paraId="529549FA" w14:textId="7FF45257" w:rsidR="00062E11" w:rsidRPr="004B70A4" w:rsidRDefault="00062E11" w:rsidP="00062E11">
            <w:pPr>
              <w:widowControl w:val="0"/>
              <w:spacing w:before="60"/>
              <w:ind w:left="34"/>
              <w:rPr>
                <w:rFonts w:ascii="Calibri" w:hAnsi="Calibri" w:cstheme="minorBidi"/>
                <w:bCs/>
                <w:sz w:val="22"/>
                <w:szCs w:val="24"/>
                <w:cs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Name Of Requestor</w:t>
            </w:r>
            <w:r w:rsidR="004B70A4">
              <w:rPr>
                <w:rFonts w:ascii="Calibri" w:hAnsi="Calibri" w:cs="Calibri"/>
                <w:b/>
                <w:sz w:val="22"/>
                <w:szCs w:val="24"/>
              </w:rPr>
              <w:t xml:space="preserve"> </w:t>
            </w:r>
            <w:r w:rsidR="004B70A4">
              <w:rPr>
                <w:rFonts w:ascii="Calibri" w:hAnsi="Calibri" w:cstheme="minorBidi" w:hint="cs"/>
                <w:bCs/>
                <w:sz w:val="22"/>
                <w:szCs w:val="24"/>
                <w:cs/>
                <w:lang w:bidi="th-TH"/>
              </w:rPr>
              <w:t>ชื่อผู้ขอ</w:t>
            </w:r>
          </w:p>
          <w:p w14:paraId="7CF4DD32" w14:textId="2F6446AC" w:rsidR="00062E11" w:rsidRPr="005D2A50" w:rsidRDefault="005D2A50" w:rsidP="00DF5A71">
            <w:pPr>
              <w:widowControl w:val="0"/>
              <w:spacing w:before="60"/>
              <w:ind w:left="34"/>
              <w:rPr>
                <w:rFonts w:ascii="Calibri" w:hAnsi="Calibri" w:cstheme="minorBidi" w:hint="cs"/>
                <w:sz w:val="22"/>
                <w:szCs w:val="24"/>
                <w:cs/>
                <w:lang w:bidi="th-TH"/>
              </w:rPr>
            </w:pPr>
            <w:r>
              <w:rPr>
                <w:rFonts w:ascii="Calibri" w:hAnsi="Calibri" w:cstheme="minorBidi" w:hint="cs"/>
                <w:sz w:val="22"/>
                <w:szCs w:val="24"/>
                <w:cs/>
                <w:lang w:bidi="th-TH"/>
              </w:rPr>
              <w:t>มณีรัตน์  กลัดทอง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D6C903" w14:textId="7BC89FA3" w:rsidR="00062E11" w:rsidRPr="004B70A4" w:rsidRDefault="00062E11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BrowalliaUPC" w:hAnsi="BrowalliaUPC" w:cs="BrowalliaUPC"/>
                <w:b/>
                <w:sz w:val="22"/>
                <w:szCs w:val="24"/>
                <w:cs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Signature</w:t>
            </w:r>
            <w:r w:rsidR="004B70A4">
              <w:rPr>
                <w:rFonts w:ascii="Calibri" w:hAnsi="Calibri" w:cs="Calibri"/>
                <w:b/>
                <w:sz w:val="22"/>
                <w:szCs w:val="24"/>
              </w:rPr>
              <w:t xml:space="preserve"> </w:t>
            </w:r>
            <w:r w:rsidR="004B70A4">
              <w:rPr>
                <w:rFonts w:ascii="BrowalliaUPC" w:hAnsi="BrowalliaUPC" w:cs="BrowalliaUPC" w:hint="cs"/>
                <w:b/>
                <w:sz w:val="22"/>
                <w:szCs w:val="24"/>
                <w:cs/>
                <w:lang w:bidi="th-TH"/>
              </w:rPr>
              <w:t>ลายเซ็น</w:t>
            </w:r>
          </w:p>
        </w:tc>
        <w:tc>
          <w:tcPr>
            <w:tcW w:w="2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01E7C3D8" w14:textId="77777777" w:rsidR="00062E11" w:rsidRDefault="00062E11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BrowalliaUPC" w:hAnsi="BrowalliaUPC" w:cs="BrowalliaUPC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Date</w:t>
            </w:r>
            <w:r w:rsidR="004B70A4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4B70A4" w:rsidRPr="004B70A4">
              <w:rPr>
                <w:rFonts w:ascii="BrowalliaUPC" w:hAnsi="BrowalliaUPC" w:cs="BrowalliaUPC" w:hint="cs"/>
                <w:b/>
                <w:sz w:val="22"/>
                <w:szCs w:val="24"/>
                <w:cs/>
                <w:lang w:bidi="th-TH"/>
              </w:rPr>
              <w:t>ลงวันที</w:t>
            </w:r>
          </w:p>
          <w:p w14:paraId="42EA700D" w14:textId="7E2E6F3F" w:rsidR="005A582B" w:rsidRPr="004B70A4" w:rsidRDefault="005A582B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</w:p>
        </w:tc>
      </w:tr>
      <w:tr w:rsidR="00062E11" w:rsidRPr="00A23070" w14:paraId="1A0EE305" w14:textId="77777777" w:rsidTr="00DE7658">
        <w:tblPrEx>
          <w:tblBorders>
            <w:insideV w:val="none" w:sz="0" w:space="0" w:color="auto"/>
          </w:tblBorders>
        </w:tblPrEx>
        <w:trPr>
          <w:cantSplit/>
        </w:trPr>
        <w:tc>
          <w:tcPr>
            <w:tcW w:w="462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F6FDEC9" w14:textId="23DB2B18" w:rsidR="00062E11" w:rsidRPr="004B70A4" w:rsidRDefault="00062E11" w:rsidP="00062E11">
            <w:pPr>
              <w:widowControl w:val="0"/>
              <w:spacing w:before="60"/>
              <w:ind w:left="34"/>
              <w:rPr>
                <w:rFonts w:ascii="Calibri" w:hAnsi="Calibri" w:cs="Browallia New"/>
                <w:b/>
                <w:bCs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bCs/>
                <w:sz w:val="22"/>
                <w:szCs w:val="24"/>
              </w:rPr>
              <w:t xml:space="preserve">Name of Reviewer </w:t>
            </w:r>
            <w:r w:rsidR="004B70A4">
              <w:rPr>
                <w:rFonts w:ascii="Calibri" w:hAnsi="Calibri" w:cs="Browallia New" w:hint="cs"/>
                <w:b/>
                <w:bCs/>
                <w:sz w:val="22"/>
                <w:szCs w:val="24"/>
                <w:cs/>
                <w:lang w:bidi="th-TH"/>
              </w:rPr>
              <w:t>ชื่อผู้ตรวจสอบ</w:t>
            </w:r>
          </w:p>
          <w:p w14:paraId="11C2B6C4" w14:textId="77777777" w:rsidR="00062E11" w:rsidRPr="00A23070" w:rsidRDefault="00062E11" w:rsidP="00062E11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</w:p>
          <w:p w14:paraId="75EA2656" w14:textId="77777777" w:rsidR="00062E11" w:rsidRPr="00A23070" w:rsidRDefault="00062E11" w:rsidP="00062E11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2CDA6BB" w14:textId="764E1038" w:rsidR="00062E11" w:rsidRPr="004B70A4" w:rsidRDefault="00062E11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Signature</w:t>
            </w:r>
            <w:r w:rsidR="004B70A4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4B70A4" w:rsidRPr="004B70A4">
              <w:rPr>
                <w:rFonts w:ascii="BrowalliaUPC" w:hAnsi="BrowalliaUPC" w:cs="BrowalliaUPC" w:hint="cs"/>
                <w:b/>
                <w:sz w:val="22"/>
                <w:szCs w:val="24"/>
                <w:cs/>
                <w:lang w:bidi="th-TH"/>
              </w:rPr>
              <w:t>ลายเซ็น</w:t>
            </w:r>
          </w:p>
        </w:tc>
        <w:tc>
          <w:tcPr>
            <w:tcW w:w="287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16822695" w14:textId="1165DCBF" w:rsidR="00062E11" w:rsidRPr="004B70A4" w:rsidRDefault="00062E11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Date</w:t>
            </w:r>
            <w:r w:rsidR="004B70A4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4B70A4" w:rsidRPr="004B70A4">
              <w:rPr>
                <w:rFonts w:ascii="BrowalliaUPC" w:hAnsi="BrowalliaUPC" w:cs="BrowalliaUPC" w:hint="cs"/>
                <w:b/>
                <w:sz w:val="22"/>
                <w:szCs w:val="24"/>
                <w:cs/>
                <w:lang w:bidi="th-TH"/>
              </w:rPr>
              <w:t>ลงวันที่</w:t>
            </w:r>
          </w:p>
        </w:tc>
      </w:tr>
      <w:tr w:rsidR="00062E11" w:rsidRPr="00A23070" w14:paraId="51DD3008" w14:textId="77777777" w:rsidTr="00DE7658">
        <w:tblPrEx>
          <w:tblBorders>
            <w:insideV w:val="none" w:sz="0" w:space="0" w:color="auto"/>
          </w:tblBorders>
        </w:tblPrEx>
        <w:trPr>
          <w:cantSplit/>
        </w:trPr>
        <w:tc>
          <w:tcPr>
            <w:tcW w:w="462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7F5D5" w14:textId="6FE2C1D7" w:rsidR="00062E11" w:rsidRPr="004B70A4" w:rsidRDefault="00062E11" w:rsidP="00062E11">
            <w:pPr>
              <w:widowControl w:val="0"/>
              <w:spacing w:before="60"/>
              <w:ind w:left="34"/>
              <w:rPr>
                <w:rFonts w:ascii="Calibri" w:hAnsi="Calibri" w:cstheme="minorBidi"/>
                <w:b/>
                <w:bCs/>
                <w:sz w:val="22"/>
                <w:szCs w:val="24"/>
                <w:lang w:val="en-US" w:bidi="th-TH"/>
              </w:rPr>
            </w:pPr>
            <w:r w:rsidRPr="00A23070">
              <w:rPr>
                <w:rFonts w:ascii="Calibri" w:hAnsi="Calibri" w:cs="Calibri"/>
                <w:b/>
                <w:bCs/>
                <w:sz w:val="22"/>
                <w:szCs w:val="24"/>
              </w:rPr>
              <w:t>Name of Approver</w:t>
            </w:r>
            <w:r w:rsidR="004B70A4">
              <w:rPr>
                <w:rFonts w:ascii="Calibri" w:hAnsi="Calibri" w:cstheme="minorBidi" w:hint="cs"/>
                <w:b/>
                <w:bCs/>
                <w:sz w:val="22"/>
                <w:szCs w:val="24"/>
                <w:cs/>
                <w:lang w:bidi="th-TH"/>
              </w:rPr>
              <w:t xml:space="preserve"> ชื่อผู้อนุมัติ</w:t>
            </w:r>
          </w:p>
          <w:p w14:paraId="400EBD01" w14:textId="3166FA2A" w:rsidR="00062E11" w:rsidRPr="005D2A50" w:rsidRDefault="005D2A50" w:rsidP="00062E11">
            <w:pPr>
              <w:widowControl w:val="0"/>
              <w:spacing w:before="60"/>
              <w:ind w:left="34"/>
              <w:rPr>
                <w:rFonts w:ascii="Calibri" w:hAnsi="Calibri" w:cs="Browallia New" w:hint="cs"/>
                <w:b/>
                <w:bCs/>
                <w:sz w:val="22"/>
                <w:szCs w:val="24"/>
                <w:lang w:bidi="th-TH"/>
              </w:rPr>
            </w:pPr>
            <w:r>
              <w:rPr>
                <w:rFonts w:ascii="Calibri" w:hAnsi="Calibri" w:cs="Browallia New" w:hint="cs"/>
                <w:b/>
                <w:bCs/>
                <w:sz w:val="22"/>
                <w:szCs w:val="24"/>
                <w:cs/>
                <w:lang w:bidi="th-TH"/>
              </w:rPr>
              <w:t>ชุตินันท์</w:t>
            </w:r>
          </w:p>
          <w:p w14:paraId="107593ED" w14:textId="77777777" w:rsidR="00062E11" w:rsidRPr="00A23070" w:rsidRDefault="00062E11" w:rsidP="00062E11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1BFCD" w14:textId="77777777" w:rsidR="00062E11" w:rsidRDefault="00062E11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BrowalliaUPC" w:hAnsi="BrowalliaUPC" w:cs="BrowalliaUPC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Signature</w:t>
            </w:r>
            <w:r w:rsidR="004B70A4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4B70A4" w:rsidRPr="004B70A4">
              <w:rPr>
                <w:rFonts w:ascii="BrowalliaUPC" w:hAnsi="BrowalliaUPC" w:cs="BrowalliaUPC" w:hint="cs"/>
                <w:b/>
                <w:sz w:val="22"/>
                <w:szCs w:val="24"/>
                <w:cs/>
                <w:lang w:bidi="th-TH"/>
              </w:rPr>
              <w:t>ลายเซ็น</w:t>
            </w:r>
          </w:p>
          <w:p w14:paraId="09B8A64B" w14:textId="33FD0ADB" w:rsidR="005D2A50" w:rsidRPr="004B70A4" w:rsidRDefault="005D2A50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 w:hint="cs"/>
                <w:b/>
                <w:sz w:val="22"/>
                <w:szCs w:val="24"/>
                <w:lang w:bidi="th-TH"/>
              </w:rPr>
            </w:pPr>
            <w:r w:rsidRPr="005D2A50">
              <w:rPr>
                <w:rFonts w:ascii="BrowalliaUPC" w:hAnsi="BrowalliaUPC" w:cs="BrowalliaUPC" w:hint="cs"/>
                <w:b/>
                <w:color w:val="FF0000"/>
                <w:sz w:val="22"/>
                <w:szCs w:val="24"/>
                <w:cs/>
                <w:lang w:bidi="th-TH"/>
              </w:rPr>
              <w:t>ช่องนี้มันไม่มีควรมีแล้วมั๊ยคะ  มันอนุมัติผ่านระบบอยู่แล้ว</w:t>
            </w:r>
          </w:p>
        </w:tc>
        <w:tc>
          <w:tcPr>
            <w:tcW w:w="28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BD051C2" w14:textId="620984B7" w:rsidR="00062E11" w:rsidRPr="004B70A4" w:rsidRDefault="00062E11" w:rsidP="00062E11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Date</w:t>
            </w:r>
            <w:r w:rsidR="004B70A4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4B70A4" w:rsidRPr="004B70A4">
              <w:rPr>
                <w:rFonts w:ascii="BrowalliaUPC" w:hAnsi="BrowalliaUPC" w:cs="BrowalliaUPC" w:hint="cs"/>
                <w:b/>
                <w:sz w:val="22"/>
                <w:szCs w:val="24"/>
                <w:cs/>
                <w:lang w:bidi="th-TH"/>
              </w:rPr>
              <w:t>ลงวันที่</w:t>
            </w:r>
          </w:p>
        </w:tc>
      </w:tr>
      <w:tr w:rsidR="00062E11" w:rsidRPr="00A23070" w14:paraId="2DC9A276" w14:textId="77777777" w:rsidTr="00DE7658">
        <w:tblPrEx>
          <w:tblBorders>
            <w:insideV w:val="none" w:sz="0" w:space="0" w:color="auto"/>
          </w:tblBorders>
        </w:tblPrEx>
        <w:trPr>
          <w:cantSplit/>
        </w:trPr>
        <w:tc>
          <w:tcPr>
            <w:tcW w:w="10206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88715C" w14:textId="268CB1D0" w:rsidR="00062E11" w:rsidRPr="00DF5A71" w:rsidRDefault="00062E11" w:rsidP="00062E11">
            <w:pPr>
              <w:widowControl w:val="0"/>
              <w:tabs>
                <w:tab w:val="left" w:pos="-720"/>
                <w:tab w:val="left" w:pos="0"/>
                <w:tab w:val="left" w:pos="2160"/>
                <w:tab w:val="left" w:pos="3672"/>
                <w:tab w:val="left" w:pos="10080"/>
              </w:tabs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 xml:space="preserve">Proceed with Change </w:t>
            </w:r>
            <w:r w:rsidRPr="00A23070">
              <w:rPr>
                <w:rFonts w:ascii="Calibri" w:hAnsi="Calibri" w:cs="Calibri"/>
                <w:b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b/>
                  <w:sz w:val="22"/>
                  <w:szCs w:val="24"/>
                </w:rPr>
                <w:id w:val="-1514683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b/>
                    <w:sz w:val="22"/>
                    <w:szCs w:val="24"/>
                  </w:rPr>
                  <w:t>☒</w:t>
                </w:r>
              </w:sdtContent>
            </w:sdt>
            <w:r w:rsidRPr="00DF5A71">
              <w:rPr>
                <w:rFonts w:ascii="Calibri" w:hAnsi="Calibri" w:cs="Calibri"/>
                <w:b/>
                <w:sz w:val="22"/>
                <w:szCs w:val="24"/>
              </w:rPr>
              <w:t xml:space="preserve"> Yes</w:t>
            </w:r>
            <w:r w:rsidRPr="00DF5A71">
              <w:rPr>
                <w:rFonts w:ascii="Calibri" w:hAnsi="Calibri" w:cs="Calibri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145120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06C0" w:rsidRPr="00DF5A7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Pr="00DF5A71">
              <w:rPr>
                <w:rFonts w:ascii="Calibri" w:hAnsi="Calibri" w:cs="Calibri"/>
                <w:sz w:val="22"/>
                <w:szCs w:val="24"/>
              </w:rPr>
              <w:t xml:space="preserve"> No</w:t>
            </w:r>
          </w:p>
          <w:p w14:paraId="667190B7" w14:textId="7D25F186" w:rsidR="00062E11" w:rsidRPr="0077183B" w:rsidRDefault="00953879" w:rsidP="00062E11">
            <w:pPr>
              <w:widowControl w:val="0"/>
              <w:tabs>
                <w:tab w:val="left" w:pos="-720"/>
                <w:tab w:val="left" w:pos="0"/>
                <w:tab w:val="left" w:pos="2160"/>
                <w:tab w:val="left" w:pos="3672"/>
                <w:tab w:val="left" w:pos="10080"/>
              </w:tabs>
              <w:ind w:left="34"/>
              <w:rPr>
                <w:rFonts w:ascii="Calibri" w:hAnsi="Calibri" w:cs="Browallia New"/>
                <w:b/>
                <w:sz w:val="22"/>
                <w:szCs w:val="24"/>
                <w:lang w:bidi="th-TH"/>
              </w:rPr>
            </w:pPr>
            <w:r w:rsidRPr="00DF5A71">
              <w:rPr>
                <w:rFonts w:ascii="Calibri" w:hAnsi="Calibri" w:cs="Browallia New" w:hint="cs"/>
                <w:b/>
                <w:sz w:val="22"/>
                <w:szCs w:val="24"/>
                <w:cs/>
                <w:lang w:bidi="th-TH"/>
              </w:rPr>
              <w:t xml:space="preserve">อนุมัติการเปลี่ยนแปลงระบบ           </w:t>
            </w:r>
            <w:r w:rsidRPr="00DF5A71">
              <w:rPr>
                <w:rFonts w:ascii="Browallia New" w:hAnsi="Browallia New" w:cs="Browallia New" w:hint="cs"/>
                <w:b/>
                <w:sz w:val="22"/>
                <w:szCs w:val="24"/>
                <w:cs/>
                <w:lang w:bidi="th-TH"/>
              </w:rPr>
              <w:t>ใช่</w:t>
            </w:r>
            <w:r w:rsidRPr="00DF5A71">
              <w:rPr>
                <w:rFonts w:ascii="Calibri" w:hAnsi="Calibri" w:cs="Browallia New" w:hint="cs"/>
                <w:b/>
                <w:sz w:val="22"/>
                <w:szCs w:val="24"/>
                <w:cs/>
                <w:lang w:bidi="th-TH"/>
              </w:rPr>
              <w:t xml:space="preserve">                          </w:t>
            </w:r>
            <w:r>
              <w:rPr>
                <w:rFonts w:ascii="Calibri" w:hAnsi="Calibri" w:cs="Browallia New" w:hint="cs"/>
                <w:b/>
                <w:sz w:val="22"/>
                <w:szCs w:val="24"/>
                <w:cs/>
                <w:lang w:bidi="th-TH"/>
              </w:rPr>
              <w:t>ไม่</w:t>
            </w:r>
          </w:p>
        </w:tc>
      </w:tr>
    </w:tbl>
    <w:p w14:paraId="2B6A4483" w14:textId="77777777" w:rsidR="00344EB9" w:rsidRPr="001A3603" w:rsidRDefault="00344EB9" w:rsidP="00DE7658">
      <w:pPr>
        <w:ind w:left="142"/>
        <w:rPr>
          <w:rFonts w:ascii="Calibri" w:hAnsi="Calibri" w:cstheme="minorBidi"/>
          <w:szCs w:val="25"/>
          <w:cs/>
          <w:lang w:val="en-US" w:bidi="th-TH"/>
        </w:rPr>
      </w:pPr>
      <w:r w:rsidRPr="00093F22">
        <w:rPr>
          <w:rFonts w:ascii="Calibri" w:hAnsi="Calibri" w:cs="Calibri"/>
        </w:rPr>
        <w:br w:type="page"/>
      </w: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69"/>
        <w:gridCol w:w="3101"/>
        <w:gridCol w:w="1014"/>
        <w:gridCol w:w="1686"/>
        <w:gridCol w:w="2430"/>
      </w:tblGrid>
      <w:tr w:rsidR="00546F51" w:rsidRPr="00097374" w14:paraId="0C6DFC0E" w14:textId="77777777" w:rsidTr="004E7726">
        <w:trPr>
          <w:cantSplit/>
        </w:trPr>
        <w:tc>
          <w:tcPr>
            <w:tcW w:w="9900" w:type="dxa"/>
            <w:gridSpan w:val="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26D31F8C" w14:textId="77777777" w:rsidR="00546F51" w:rsidRPr="00097374" w:rsidRDefault="004E7726" w:rsidP="00DE7658">
            <w:pPr>
              <w:ind w:left="142"/>
              <w:rPr>
                <w:rFonts w:ascii="Calibri" w:hAnsi="Calibri" w:cs="Calibri"/>
                <w:sz w:val="24"/>
              </w:rPr>
            </w:pPr>
            <w:r w:rsidRPr="00097374">
              <w:rPr>
                <w:rFonts w:ascii="Calibri" w:hAnsi="Calibri" w:cs="Calibri"/>
                <w:sz w:val="24"/>
              </w:rPr>
              <w:lastRenderedPageBreak/>
              <w:br w:type="page"/>
              <w:t>SECTION C</w:t>
            </w:r>
            <w:r w:rsidR="00546F51" w:rsidRPr="00097374">
              <w:rPr>
                <w:rFonts w:ascii="Calibri" w:hAnsi="Calibri" w:cs="Calibri"/>
                <w:sz w:val="24"/>
              </w:rPr>
              <w:t>: IMPACT REVIEW</w:t>
            </w:r>
            <w:r w:rsidR="00CA1AB7" w:rsidRPr="00097374">
              <w:rPr>
                <w:rFonts w:ascii="Calibri" w:hAnsi="Calibri" w:cs="Calibri"/>
                <w:sz w:val="24"/>
              </w:rPr>
              <w:t>, SOLUTION &amp; EFFORT ESTIMATES</w:t>
            </w:r>
          </w:p>
        </w:tc>
      </w:tr>
      <w:tr w:rsidR="00885C11" w:rsidRPr="00097374" w14:paraId="6F9A7899" w14:textId="77777777" w:rsidTr="00455723">
        <w:trPr>
          <w:cantSplit/>
          <w:trHeight w:val="1140"/>
        </w:trPr>
        <w:tc>
          <w:tcPr>
            <w:tcW w:w="166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A9FB0B" w14:textId="77777777" w:rsidR="00885C11" w:rsidRDefault="00885C11" w:rsidP="00DE7658">
            <w:pPr>
              <w:pStyle w:val="BodyText"/>
              <w:spacing w:before="60"/>
              <w:ind w:left="142"/>
              <w:rPr>
                <w:rFonts w:ascii="Calibri" w:hAnsi="Calibri" w:cs="Calibri"/>
                <w:color w:val="auto"/>
                <w:sz w:val="22"/>
              </w:rPr>
            </w:pPr>
            <w:r w:rsidRPr="00495220">
              <w:rPr>
                <w:rFonts w:ascii="Calibri" w:hAnsi="Calibri" w:cs="Calibri"/>
                <w:color w:val="auto"/>
                <w:sz w:val="22"/>
              </w:rPr>
              <w:t>Type of Change</w:t>
            </w:r>
          </w:p>
          <w:p w14:paraId="726B4F6B" w14:textId="6E5C742A" w:rsidR="003E5D64" w:rsidRPr="003E5D64" w:rsidRDefault="003E5D64" w:rsidP="003E5D64">
            <w:pPr>
              <w:ind w:left="144"/>
              <w:rPr>
                <w:rFonts w:ascii="Calibri" w:hAnsi="Calibri" w:cstheme="minorBidi"/>
                <w:sz w:val="22"/>
                <w:cs/>
                <w:lang w:bidi="th-TH"/>
              </w:rPr>
            </w:pPr>
            <w:r w:rsidRPr="003E5D64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ประเภทของการเปลี่ยนแปลง</w:t>
            </w:r>
          </w:p>
        </w:tc>
        <w:bookmarkStart w:id="0" w:name="Check1"/>
        <w:tc>
          <w:tcPr>
            <w:tcW w:w="8231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D2ADC4" w14:textId="2C99B242" w:rsidR="00885C11" w:rsidRPr="00495220" w:rsidRDefault="00000000" w:rsidP="00DE7658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Calibri"/>
                <w:sz w:val="22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1096856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bookmarkEnd w:id="0"/>
            <w:r w:rsidR="00885C11" w:rsidRPr="00495220">
              <w:rPr>
                <w:rFonts w:ascii="Calibri" w:hAnsi="Calibri" w:cs="Calibri"/>
                <w:sz w:val="22"/>
              </w:rPr>
              <w:t xml:space="preserve"> Configuration</w:t>
            </w:r>
            <w:r w:rsidR="00D309D0">
              <w:rPr>
                <w:rFonts w:ascii="Calibri" w:hAnsi="Calibri" w:cs="Calibri"/>
                <w:sz w:val="22"/>
              </w:rPr>
              <w:t xml:space="preserve">            </w:t>
            </w:r>
            <w:r w:rsidR="00450B3F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    </w:t>
            </w:r>
            <w:sdt>
              <w:sdtPr>
                <w:rPr>
                  <w:rFonts w:ascii="Calibri" w:hAnsi="Calibri" w:cs="Calibri"/>
                  <w:sz w:val="22"/>
                </w:rPr>
                <w:id w:val="810211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C14EF0">
              <w:rPr>
                <w:rFonts w:ascii="Calibri" w:hAnsi="Calibri" w:cs="Calibri"/>
                <w:sz w:val="22"/>
              </w:rPr>
              <w:t xml:space="preserve"> </w:t>
            </w:r>
            <w:r w:rsidR="00885C11" w:rsidRPr="00062E11">
              <w:rPr>
                <w:rFonts w:ascii="Calibri" w:hAnsi="Calibri" w:cs="Calibri"/>
                <w:sz w:val="22"/>
              </w:rPr>
              <w:t>Form</w:t>
            </w:r>
            <w:r w:rsidR="009F0BD7">
              <w:rPr>
                <w:rFonts w:ascii="Calibri" w:hAnsi="Calibri" w:cs="Calibri"/>
                <w:sz w:val="22"/>
              </w:rPr>
              <w:t xml:space="preserve">                  </w:t>
            </w:r>
            <w:sdt>
              <w:sdtPr>
                <w:rPr>
                  <w:rFonts w:ascii="Calibri" w:hAnsi="Calibri" w:cs="Calibri"/>
                  <w:sz w:val="22"/>
                </w:rPr>
                <w:id w:val="5596119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sz w:val="22"/>
                  </w:rPr>
                  <w:t>☒</w:t>
                </w:r>
              </w:sdtContent>
            </w:sdt>
            <w:r w:rsidR="00885C11" w:rsidRPr="00062E11">
              <w:rPr>
                <w:rFonts w:ascii="Calibri" w:hAnsi="Calibri" w:cs="Calibri"/>
                <w:sz w:val="22"/>
              </w:rPr>
              <w:t xml:space="preserve"> Interface</w:t>
            </w:r>
          </w:p>
          <w:bookmarkStart w:id="1" w:name="Check6"/>
          <w:p w14:paraId="4260EF47" w14:textId="62C3008E" w:rsidR="006E3FEA" w:rsidRDefault="00000000" w:rsidP="00DE7658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Calibri"/>
                <w:sz w:val="22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1838527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3F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bookmarkEnd w:id="1"/>
            <w:r w:rsidR="00885C11" w:rsidRPr="00495220">
              <w:rPr>
                <w:rFonts w:ascii="Calibri" w:hAnsi="Calibri" w:cs="Calibri"/>
                <w:sz w:val="22"/>
              </w:rPr>
              <w:t xml:space="preserve"> User Exits</w:t>
            </w:r>
            <w:bookmarkStart w:id="2" w:name="Check7"/>
            <w:r w:rsidR="00D309D0">
              <w:rPr>
                <w:rFonts w:ascii="Calibri" w:hAnsi="Calibri" w:cs="Calibri"/>
                <w:sz w:val="22"/>
              </w:rPr>
              <w:t xml:space="preserve">                </w:t>
            </w:r>
            <w:r w:rsidR="00450B3F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 </w:t>
            </w:r>
            <w:sdt>
              <w:sdtPr>
                <w:rPr>
                  <w:rFonts w:ascii="Calibri" w:hAnsi="Calibri" w:cs="Calibri"/>
                  <w:sz w:val="22"/>
                </w:rPr>
                <w:id w:val="-356962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3F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C14EF0" w:rsidRPr="00062E11">
              <w:rPr>
                <w:rFonts w:ascii="Calibri" w:hAnsi="Calibri" w:cs="Calibri"/>
                <w:sz w:val="22"/>
              </w:rPr>
              <w:t xml:space="preserve"> Report</w:t>
            </w:r>
            <w:r w:rsidR="00C14EF0">
              <w:rPr>
                <w:rFonts w:ascii="Calibri" w:hAnsi="Calibri" w:cs="Calibri"/>
                <w:sz w:val="22"/>
              </w:rPr>
              <w:t xml:space="preserve">                </w:t>
            </w:r>
            <w:r w:rsidR="009F0BD7">
              <w:rPr>
                <w:rFonts w:ascii="Calibri" w:hAnsi="Calibri" w:cs="Calibri"/>
                <w:sz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</w:rPr>
                <w:id w:val="-7829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5A71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bookmarkEnd w:id="2"/>
            <w:r w:rsidR="00885C11" w:rsidRPr="00495220">
              <w:rPr>
                <w:rFonts w:ascii="Calibri" w:hAnsi="Calibri" w:cs="Calibri"/>
                <w:sz w:val="22"/>
              </w:rPr>
              <w:t xml:space="preserve"> Others</w:t>
            </w:r>
          </w:p>
          <w:p w14:paraId="1BC83DAD" w14:textId="1F59E4A6" w:rsidR="000F2A4A" w:rsidRPr="00495220" w:rsidRDefault="00000000" w:rsidP="00DE7658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Calibri"/>
                <w:sz w:val="22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1199351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0F2A4A" w:rsidRPr="00495220">
              <w:rPr>
                <w:rFonts w:ascii="Calibri" w:hAnsi="Calibri" w:cs="Calibri"/>
                <w:sz w:val="22"/>
              </w:rPr>
              <w:t xml:space="preserve"> </w:t>
            </w:r>
            <w:r w:rsidR="000F2A4A">
              <w:rPr>
                <w:rFonts w:ascii="Calibri" w:hAnsi="Calibri" w:cs="Calibri"/>
                <w:sz w:val="22"/>
              </w:rPr>
              <w:t>Project</w:t>
            </w:r>
            <w:r w:rsidR="006D2730">
              <w:rPr>
                <w:rFonts w:ascii="Calibri" w:hAnsi="Calibri" w:cs="Calibri"/>
                <w:sz w:val="22"/>
              </w:rPr>
              <w:t xml:space="preserve">                 </w:t>
            </w:r>
            <w:r w:rsidR="00450B3F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     </w:t>
            </w:r>
            <w:sdt>
              <w:sdtPr>
                <w:rPr>
                  <w:rFonts w:ascii="Calibri" w:hAnsi="Calibri" w:cs="Calibri"/>
                  <w:sz w:val="22"/>
                </w:rPr>
                <w:id w:val="-134539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6D2730" w:rsidRPr="00495220">
              <w:rPr>
                <w:rFonts w:ascii="Calibri" w:hAnsi="Calibri" w:cs="Calibri"/>
                <w:sz w:val="22"/>
              </w:rPr>
              <w:t xml:space="preserve"> </w:t>
            </w:r>
            <w:r w:rsidR="006D2730">
              <w:rPr>
                <w:rFonts w:ascii="Calibri" w:hAnsi="Calibri" w:cs="Calibri"/>
                <w:sz w:val="22"/>
              </w:rPr>
              <w:t>Process Change</w:t>
            </w:r>
          </w:p>
          <w:p w14:paraId="6BF2E93E" w14:textId="77777777" w:rsidR="00885C11" w:rsidRPr="00495220" w:rsidRDefault="00885C11" w:rsidP="00DE7658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Calibri"/>
                <w:sz w:val="22"/>
              </w:rPr>
            </w:pPr>
            <w:r w:rsidRPr="00495220">
              <w:rPr>
                <w:rFonts w:ascii="Calibri" w:hAnsi="Calibri" w:cs="Calibri"/>
                <w:sz w:val="22"/>
              </w:rPr>
              <w:tab/>
            </w:r>
            <w:r w:rsidRPr="00495220">
              <w:rPr>
                <w:rFonts w:ascii="Calibri" w:hAnsi="Calibri" w:cs="Calibri"/>
                <w:sz w:val="22"/>
              </w:rPr>
              <w:tab/>
            </w:r>
          </w:p>
          <w:p w14:paraId="60EACFBB" w14:textId="77777777" w:rsidR="00885C11" w:rsidRPr="00F037BA" w:rsidRDefault="00885C11" w:rsidP="00205543">
            <w:pPr>
              <w:pStyle w:val="BodyText"/>
              <w:spacing w:before="60"/>
              <w:ind w:left="142"/>
              <w:rPr>
                <w:rFonts w:ascii="Calibri" w:hAnsi="Calibri" w:cs="Calibri"/>
                <w:b w:val="0"/>
                <w:color w:val="auto"/>
                <w:sz w:val="22"/>
                <w:u w:val="single"/>
              </w:rPr>
            </w:pPr>
            <w:r w:rsidRPr="00495220">
              <w:rPr>
                <w:rFonts w:ascii="Calibri" w:hAnsi="Calibri" w:cs="Calibri"/>
                <w:b w:val="0"/>
                <w:color w:val="auto"/>
                <w:sz w:val="22"/>
              </w:rPr>
              <w:t>If Others, please specify</w:t>
            </w:r>
            <w:r w:rsidRPr="00F037BA">
              <w:rPr>
                <w:rFonts w:ascii="Calibri" w:hAnsi="Calibri" w:cs="Calibri"/>
                <w:b w:val="0"/>
                <w:color w:val="auto"/>
                <w:sz w:val="22"/>
              </w:rPr>
              <w:t xml:space="preserve">: </w:t>
            </w:r>
            <w:r w:rsidR="00F037BA">
              <w:rPr>
                <w:rFonts w:ascii="Calibri" w:hAnsi="Calibri" w:cs="Calibri"/>
                <w:b w:val="0"/>
                <w:color w:val="auto"/>
                <w:sz w:val="22"/>
                <w:u w:val="single"/>
              </w:rPr>
              <w:t>_____________</w:t>
            </w:r>
            <w:r w:rsidR="00CE1BD5" w:rsidRPr="00F037BA">
              <w:rPr>
                <w:rFonts w:ascii="Calibri" w:hAnsi="Calibri" w:cs="Calibri"/>
                <w:b w:val="0"/>
                <w:color w:val="auto"/>
                <w:sz w:val="22"/>
                <w:u w:val="single"/>
              </w:rPr>
              <w:t>_____________</w:t>
            </w:r>
          </w:p>
          <w:p w14:paraId="2B301B77" w14:textId="606DD7FD" w:rsidR="00885C11" w:rsidRPr="003E5D64" w:rsidRDefault="003E5D64" w:rsidP="003E5D64">
            <w:pPr>
              <w:ind w:left="144"/>
              <w:rPr>
                <w:rFonts w:ascii="Calibri" w:hAnsi="Calibri" w:cs="Browallia New"/>
                <w:b/>
                <w:sz w:val="22"/>
                <w:lang w:eastAsia="zh-TW" w:bidi="th-TH"/>
              </w:rPr>
            </w:pPr>
            <w:r w:rsidRPr="003E5D64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หากเป็นประเภทอื่นกรุณาระบุ</w:t>
            </w:r>
          </w:p>
        </w:tc>
      </w:tr>
      <w:tr w:rsidR="00455723" w:rsidRPr="00097374" w14:paraId="0D8C4F38" w14:textId="77777777" w:rsidTr="00455723">
        <w:tc>
          <w:tcPr>
            <w:tcW w:w="166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ED0A98" w14:textId="77777777" w:rsidR="00455723" w:rsidRDefault="00455723" w:rsidP="0017566C">
            <w:pPr>
              <w:spacing w:before="60" w:after="60"/>
              <w:ind w:left="142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Architecture Impact</w:t>
            </w:r>
          </w:p>
          <w:p w14:paraId="141173A8" w14:textId="5F355D41" w:rsidR="003E5D64" w:rsidRPr="003E5D64" w:rsidRDefault="003E5D64" w:rsidP="0017566C">
            <w:pPr>
              <w:spacing w:before="60" w:after="60"/>
              <w:ind w:left="142"/>
              <w:rPr>
                <w:rFonts w:ascii="Calibri" w:hAnsi="Calibri" w:cs="Browallia New"/>
                <w:b/>
                <w:sz w:val="22"/>
                <w:lang w:bidi="th-TH"/>
              </w:rPr>
            </w:pPr>
            <w:r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ผลกระทบต่อโครงสร้างของระบบ</w:t>
            </w:r>
          </w:p>
        </w:tc>
        <w:tc>
          <w:tcPr>
            <w:tcW w:w="4115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C8EA10F" w14:textId="20DB8CFD" w:rsidR="00455723" w:rsidRPr="004076B0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theme="minorBidi"/>
                <w:sz w:val="22"/>
                <w:lang w:bidi="th-TH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803919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455723" w:rsidRPr="00495220">
              <w:rPr>
                <w:rFonts w:ascii="Calibri" w:hAnsi="Calibri" w:cs="Calibri"/>
                <w:sz w:val="22"/>
              </w:rPr>
              <w:t xml:space="preserve"> Co</w:t>
            </w:r>
            <w:r w:rsidR="00455723">
              <w:rPr>
                <w:rFonts w:ascii="Calibri" w:hAnsi="Calibri" w:cs="Calibri"/>
                <w:sz w:val="22"/>
              </w:rPr>
              <w:t xml:space="preserve">mpliance </w:t>
            </w:r>
            <w:r w:rsidR="002C47EC">
              <w:rPr>
                <w:rFonts w:ascii="Calibri" w:hAnsi="Calibri" w:cs="Calibri"/>
                <w:sz w:val="22"/>
              </w:rPr>
              <w:t>Standard</w:t>
            </w:r>
            <w:r w:rsidR="004076B0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4076B0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มาตรฐานข้อกำหนด</w:t>
            </w:r>
          </w:p>
          <w:p w14:paraId="06C5C306" w14:textId="77F1842F" w:rsidR="00455723" w:rsidRPr="004076B0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theme="minorBidi"/>
                <w:sz w:val="22"/>
                <w:lang w:bidi="th-TH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154598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455723">
              <w:rPr>
                <w:rFonts w:ascii="Calibri" w:hAnsi="Calibri" w:cs="Calibri"/>
                <w:sz w:val="22"/>
              </w:rPr>
              <w:t xml:space="preserve"> </w:t>
            </w:r>
            <w:r w:rsidR="00011755">
              <w:rPr>
                <w:rFonts w:ascii="Calibri" w:hAnsi="Calibri" w:cs="Calibri"/>
                <w:sz w:val="22"/>
              </w:rPr>
              <w:t>Application</w:t>
            </w:r>
            <w:r w:rsidR="00455723">
              <w:rPr>
                <w:rFonts w:ascii="Calibri" w:hAnsi="Calibri" w:cs="Calibri"/>
                <w:sz w:val="22"/>
              </w:rPr>
              <w:t xml:space="preserve"> </w:t>
            </w:r>
            <w:r w:rsidR="002C47EC">
              <w:rPr>
                <w:rFonts w:ascii="Calibri" w:hAnsi="Calibri" w:cs="Calibri"/>
                <w:sz w:val="22"/>
              </w:rPr>
              <w:t>Standard</w:t>
            </w:r>
            <w:r w:rsidR="004076B0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4076B0" w:rsidRPr="004076B0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มาตรฐานแอพพลิเคชั่น</w:t>
            </w:r>
          </w:p>
          <w:p w14:paraId="6BD77958" w14:textId="32ED391C" w:rsidR="00455723" w:rsidRPr="004076B0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Browallia New"/>
                <w:b/>
                <w:sz w:val="28"/>
                <w:szCs w:val="24"/>
                <w:lang w:bidi="th-TH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147960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011755">
              <w:rPr>
                <w:rFonts w:ascii="Calibri" w:hAnsi="Calibri" w:cs="Calibri"/>
                <w:sz w:val="22"/>
              </w:rPr>
              <w:t xml:space="preserve"> Security</w:t>
            </w:r>
            <w:r w:rsidR="00455723">
              <w:rPr>
                <w:rFonts w:ascii="Calibri" w:hAnsi="Calibri" w:cs="Calibri"/>
                <w:sz w:val="22"/>
              </w:rPr>
              <w:t xml:space="preserve"> </w:t>
            </w:r>
            <w:r w:rsidR="002C47EC">
              <w:rPr>
                <w:rFonts w:ascii="Calibri" w:hAnsi="Calibri" w:cs="Calibri"/>
                <w:sz w:val="22"/>
              </w:rPr>
              <w:t>Standard</w:t>
            </w:r>
            <w:r w:rsidR="004076B0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4076B0" w:rsidRPr="004076B0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มาตรฐานความปลอดภัย</w:t>
            </w:r>
          </w:p>
          <w:p w14:paraId="44571FB4" w14:textId="68914E28" w:rsidR="00455723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Calibri"/>
                <w:sz w:val="22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108113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455723" w:rsidRPr="00062E11">
              <w:rPr>
                <w:rFonts w:ascii="Calibri" w:hAnsi="Calibri" w:cs="Calibri"/>
                <w:sz w:val="22"/>
              </w:rPr>
              <w:t xml:space="preserve"> </w:t>
            </w:r>
            <w:r w:rsidR="00011755">
              <w:rPr>
                <w:rFonts w:ascii="Calibri" w:hAnsi="Calibri" w:cs="Calibri"/>
                <w:sz w:val="22"/>
              </w:rPr>
              <w:t>Infrastructure</w:t>
            </w:r>
            <w:r w:rsidR="00455723">
              <w:rPr>
                <w:rFonts w:ascii="Calibri" w:hAnsi="Calibri" w:cs="Calibri"/>
                <w:sz w:val="22"/>
              </w:rPr>
              <w:t xml:space="preserve"> </w:t>
            </w:r>
            <w:r w:rsidR="004076B0" w:rsidRPr="004076B0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โครงสร้างพื้นฐาน</w:t>
            </w:r>
            <w:r w:rsidR="00455723">
              <w:rPr>
                <w:rFonts w:ascii="Calibri" w:hAnsi="Calibri" w:cs="Calibri"/>
                <w:sz w:val="22"/>
              </w:rPr>
              <w:t xml:space="preserve"> </w:t>
            </w:r>
          </w:p>
          <w:p w14:paraId="5D68043F" w14:textId="1669F234" w:rsidR="00455723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Calibri"/>
                <w:sz w:val="22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278304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455723" w:rsidRPr="00495220">
              <w:rPr>
                <w:rFonts w:ascii="Calibri" w:hAnsi="Calibri" w:cs="Calibri"/>
                <w:sz w:val="22"/>
              </w:rPr>
              <w:t xml:space="preserve"> </w:t>
            </w:r>
            <w:r w:rsidR="00011755">
              <w:rPr>
                <w:rFonts w:ascii="Calibri" w:hAnsi="Calibri" w:cs="Calibri"/>
                <w:sz w:val="22"/>
              </w:rPr>
              <w:t>Technology</w:t>
            </w:r>
            <w:r w:rsidR="00455723">
              <w:rPr>
                <w:rFonts w:ascii="Calibri" w:hAnsi="Calibri" w:cs="Calibri"/>
                <w:sz w:val="22"/>
              </w:rPr>
              <w:t xml:space="preserve"> </w:t>
            </w:r>
            <w:r w:rsidR="004076B0" w:rsidRPr="004076B0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เทคโนโลยี</w:t>
            </w:r>
            <w:r w:rsidR="00455723" w:rsidRPr="004076B0">
              <w:rPr>
                <w:rFonts w:ascii="Calibri" w:hAnsi="Calibri" w:cs="Browallia New"/>
                <w:b/>
                <w:sz w:val="28"/>
                <w:szCs w:val="24"/>
                <w:lang w:bidi="th-TH"/>
              </w:rPr>
              <w:t xml:space="preserve">  </w:t>
            </w:r>
          </w:p>
        </w:tc>
        <w:tc>
          <w:tcPr>
            <w:tcW w:w="4116" w:type="dxa"/>
            <w:gridSpan w:val="2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A77C624" w14:textId="46E2C923" w:rsidR="00455723" w:rsidRPr="004076B0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theme="minorBidi"/>
                <w:sz w:val="22"/>
                <w:lang w:bidi="th-TH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1508432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455723" w:rsidRPr="00495220">
              <w:rPr>
                <w:rFonts w:ascii="Calibri" w:hAnsi="Calibri" w:cs="Calibri"/>
                <w:sz w:val="22"/>
              </w:rPr>
              <w:t xml:space="preserve"> </w:t>
            </w:r>
            <w:r w:rsidR="00011755">
              <w:rPr>
                <w:rFonts w:ascii="Calibri" w:hAnsi="Calibri" w:cs="Calibri"/>
                <w:sz w:val="22"/>
              </w:rPr>
              <w:t>Network</w:t>
            </w:r>
            <w:r w:rsidR="004076B0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4076B0" w:rsidRPr="00F555EF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เนตเวิร์ค</w:t>
            </w:r>
          </w:p>
          <w:p w14:paraId="5FF94A70" w14:textId="2C28F0FC" w:rsidR="00455723" w:rsidRPr="004076B0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theme="minorBidi"/>
                <w:sz w:val="22"/>
                <w:lang w:bidi="th-TH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2192192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0B1D">
                  <w:rPr>
                    <w:rFonts w:ascii="MS Gothic" w:eastAsia="MS Gothic" w:hAnsi="MS Gothic" w:cs="Calibri" w:hint="eastAsia"/>
                    <w:sz w:val="22"/>
                  </w:rPr>
                  <w:t>☒</w:t>
                </w:r>
              </w:sdtContent>
            </w:sdt>
            <w:r w:rsidR="00455723" w:rsidRPr="00495220">
              <w:rPr>
                <w:rFonts w:ascii="Calibri" w:hAnsi="Calibri" w:cs="Calibri"/>
                <w:sz w:val="22"/>
              </w:rPr>
              <w:t xml:space="preserve"> </w:t>
            </w:r>
            <w:r w:rsidR="00455723">
              <w:rPr>
                <w:rFonts w:ascii="Calibri" w:hAnsi="Calibri" w:cs="Calibri"/>
                <w:sz w:val="22"/>
              </w:rPr>
              <w:t>Link to external application/data</w:t>
            </w:r>
            <w:r w:rsidR="004076B0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217D95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การเชื่อมต่อ</w:t>
            </w:r>
            <w:r w:rsidR="004076B0" w:rsidRPr="00F555EF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กับแอพพลิเคชั่น</w:t>
            </w:r>
            <w:r w:rsidR="00217D95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 xml:space="preserve"> </w:t>
            </w:r>
            <w:r w:rsidR="004076B0" w:rsidRPr="00F555EF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หรือข้อมูลภายนอก</w:t>
            </w:r>
          </w:p>
          <w:p w14:paraId="79A99229" w14:textId="75CDA6D5" w:rsidR="00455723" w:rsidRPr="004076B0" w:rsidRDefault="00000000" w:rsidP="00455723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theme="minorBidi"/>
                <w:sz w:val="22"/>
                <w:lang w:bidi="th-TH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566768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455723" w:rsidRPr="00495220">
              <w:rPr>
                <w:rFonts w:ascii="Calibri" w:hAnsi="Calibri" w:cs="Calibri"/>
                <w:sz w:val="22"/>
              </w:rPr>
              <w:t xml:space="preserve"> </w:t>
            </w:r>
            <w:r w:rsidR="00455723">
              <w:rPr>
                <w:rFonts w:ascii="Calibri" w:hAnsi="Calibri" w:cs="Calibri"/>
                <w:sz w:val="22"/>
              </w:rPr>
              <w:t>Access by external Parties</w:t>
            </w:r>
            <w:r w:rsidR="004076B0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4076B0" w:rsidRPr="00F555EF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มีการเข้าถึงจากภายนอก</w:t>
            </w:r>
          </w:p>
          <w:p w14:paraId="6C8D8DF8" w14:textId="5CCDDF10" w:rsidR="00455723" w:rsidRPr="004076B0" w:rsidRDefault="00000000" w:rsidP="004076B0">
            <w:pPr>
              <w:tabs>
                <w:tab w:val="left" w:pos="3312"/>
                <w:tab w:val="left" w:pos="6192"/>
              </w:tabs>
              <w:spacing w:before="60"/>
              <w:ind w:left="142"/>
              <w:rPr>
                <w:rFonts w:ascii="Calibri" w:hAnsi="Calibri" w:cs="Calibri"/>
                <w:sz w:val="22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1562324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0B3F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455723" w:rsidRPr="00495220">
              <w:rPr>
                <w:rFonts w:ascii="Calibri" w:hAnsi="Calibri" w:cs="Calibri"/>
                <w:sz w:val="22"/>
              </w:rPr>
              <w:t xml:space="preserve"> Others</w:t>
            </w:r>
            <w:r w:rsidR="004076B0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4076B0" w:rsidRPr="00F555EF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>อื่นๆ</w:t>
            </w:r>
            <w:r w:rsidR="00455723">
              <w:rPr>
                <w:rFonts w:ascii="Calibri" w:hAnsi="Calibri" w:cs="Calibri"/>
                <w:sz w:val="22"/>
              </w:rPr>
              <w:t>___________________</w:t>
            </w:r>
          </w:p>
        </w:tc>
      </w:tr>
      <w:tr w:rsidR="00546F51" w:rsidRPr="00097374" w14:paraId="3F83ACB3" w14:textId="77777777" w:rsidTr="009D3BA7">
        <w:tc>
          <w:tcPr>
            <w:tcW w:w="9900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C7CF04" w14:textId="091C0269" w:rsidR="007F515B" w:rsidRDefault="00557AD1" w:rsidP="0017566C">
            <w:pPr>
              <w:spacing w:before="60" w:after="60"/>
              <w:ind w:left="142"/>
              <w:rPr>
                <w:rFonts w:ascii="Calibri" w:hAnsi="Calibri" w:cs="Calibri"/>
                <w:sz w:val="22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Impact of Change</w:t>
            </w:r>
            <w:r w:rsidR="00546F51" w:rsidRPr="00495220">
              <w:rPr>
                <w:rFonts w:ascii="Calibri" w:hAnsi="Calibri" w:cs="Calibri"/>
                <w:b/>
                <w:sz w:val="22"/>
              </w:rPr>
              <w:t>:</w:t>
            </w:r>
            <w:r w:rsidR="00546F51" w:rsidRPr="00495220">
              <w:rPr>
                <w:rFonts w:ascii="Calibri" w:hAnsi="Calibri" w:cs="Calibri"/>
                <w:sz w:val="22"/>
              </w:rPr>
              <w:t xml:space="preserve">  </w:t>
            </w:r>
            <w:sdt>
              <w:sdtPr>
                <w:rPr>
                  <w:rFonts w:ascii="Calibri" w:hAnsi="Calibri" w:cs="Calibri"/>
                  <w:sz w:val="22"/>
                </w:rPr>
                <w:id w:val="-167410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2A50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17566C" w:rsidRPr="00495220">
              <w:rPr>
                <w:rFonts w:ascii="Calibri" w:hAnsi="Calibri" w:cs="Calibri"/>
                <w:sz w:val="22"/>
              </w:rPr>
              <w:t xml:space="preserve"> </w:t>
            </w:r>
            <w:r w:rsidR="0017566C" w:rsidRPr="00062E11">
              <w:rPr>
                <w:rFonts w:ascii="Calibri" w:hAnsi="Calibri" w:cs="Calibri"/>
                <w:sz w:val="22"/>
              </w:rPr>
              <w:t xml:space="preserve">High                  </w:t>
            </w:r>
            <w:sdt>
              <w:sdtPr>
                <w:rPr>
                  <w:rFonts w:ascii="Calibri" w:hAnsi="Calibri" w:cs="Calibri"/>
                  <w:sz w:val="22"/>
                </w:rPr>
                <w:id w:val="1779287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5A71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17566C" w:rsidRPr="00062E11">
              <w:rPr>
                <w:rFonts w:ascii="Calibri" w:hAnsi="Calibri" w:cs="Calibri"/>
                <w:sz w:val="22"/>
              </w:rPr>
              <w:t xml:space="preserve"> Medium                </w:t>
            </w:r>
            <w:sdt>
              <w:sdtPr>
                <w:rPr>
                  <w:rFonts w:ascii="Calibri" w:hAnsi="Calibri" w:cs="Calibri"/>
                  <w:sz w:val="22"/>
                </w:rPr>
                <w:id w:val="1116641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2710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17566C" w:rsidRPr="00495220">
              <w:rPr>
                <w:rFonts w:ascii="Calibri" w:hAnsi="Calibri" w:cs="Calibri"/>
                <w:sz w:val="22"/>
              </w:rPr>
              <w:t xml:space="preserve"> Low </w:t>
            </w:r>
          </w:p>
          <w:p w14:paraId="0CE97CA8" w14:textId="595E0A96" w:rsidR="00DA3C51" w:rsidRPr="00933495" w:rsidRDefault="00933495" w:rsidP="00D75B6B">
            <w:pPr>
              <w:spacing w:before="40" w:line="120" w:lineRule="auto"/>
              <w:ind w:left="144"/>
              <w:rPr>
                <w:rFonts w:ascii="Calibri" w:hAnsi="Calibri" w:cs="Browallia New"/>
                <w:b/>
                <w:sz w:val="28"/>
                <w:szCs w:val="24"/>
                <w:cs/>
                <w:lang w:bidi="th-TH"/>
              </w:rPr>
            </w:pPr>
            <w:r w:rsidRPr="00933495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 xml:space="preserve">ผลกระทบ                             </w:t>
            </w:r>
            <w:r w:rsidR="005963A9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 xml:space="preserve">สูง  </w:t>
            </w:r>
            <w:r w:rsidRPr="00933495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 xml:space="preserve">                            </w:t>
            </w:r>
            <w:r w:rsidR="00D75B6B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 xml:space="preserve">                 </w:t>
            </w:r>
            <w:r w:rsidRPr="00933495">
              <w:rPr>
                <w:rFonts w:ascii="Calibri" w:hAnsi="Calibri" w:cs="Browallia New" w:hint="cs"/>
                <w:b/>
                <w:sz w:val="28"/>
                <w:szCs w:val="24"/>
                <w:cs/>
                <w:lang w:bidi="th-TH"/>
              </w:rPr>
              <w:t xml:space="preserve"> ปานกลาง                                          ต่ำ</w:t>
            </w:r>
          </w:p>
          <w:tbl>
            <w:tblPr>
              <w:tblW w:w="9497" w:type="dxa"/>
              <w:tblInd w:w="34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8505"/>
            </w:tblGrid>
            <w:tr w:rsidR="00BF2BA7" w:rsidRPr="00A23070" w14:paraId="6E4FCD0E" w14:textId="77777777" w:rsidTr="00A23070">
              <w:tc>
                <w:tcPr>
                  <w:tcW w:w="992" w:type="dxa"/>
                  <w:shd w:val="clear" w:color="auto" w:fill="auto"/>
                </w:tcPr>
                <w:p w14:paraId="3E5DA4B8" w14:textId="77777777" w:rsidR="00BF2BA7" w:rsidRPr="00A23070" w:rsidRDefault="00BF2BA7" w:rsidP="00A23070">
                  <w:pPr>
                    <w:pStyle w:val="BodyText"/>
                    <w:spacing w:before="60"/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</w:rPr>
                    <w:t>High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5C1FF80F" w14:textId="77777777" w:rsidR="00BF2BA7" w:rsidRDefault="00BF2BA7" w:rsidP="00A23070">
                  <w:pPr>
                    <w:pStyle w:val="BodyText"/>
                    <w:spacing w:before="60"/>
                    <w:rPr>
                      <w:rFonts w:ascii="Calibri" w:hAnsi="Calibri" w:cs="Calibri"/>
                      <w:i/>
                      <w:color w:val="auto"/>
                      <w:sz w:val="22"/>
                    </w:rPr>
                  </w:pPr>
                  <w:r w:rsidRPr="00A23070">
                    <w:rPr>
                      <w:rFonts w:ascii="Calibri" w:hAnsi="Calibri" w:cs="Calibri"/>
                      <w:i/>
                      <w:color w:val="auto"/>
                      <w:sz w:val="22"/>
                    </w:rPr>
                    <w:t>Impacts</w:t>
                  </w:r>
                  <w:r w:rsidR="00647EF9">
                    <w:rPr>
                      <w:rFonts w:ascii="Calibri" w:hAnsi="Calibri" w:cs="Calibri"/>
                      <w:i/>
                      <w:color w:val="auto"/>
                      <w:sz w:val="22"/>
                    </w:rPr>
                    <w:t xml:space="preserve"> Commercials &amp;</w:t>
                  </w:r>
                  <w:r w:rsidRPr="00A23070">
                    <w:rPr>
                      <w:rFonts w:ascii="Calibri" w:hAnsi="Calibri" w:cs="Calibri"/>
                      <w:i/>
                      <w:color w:val="auto"/>
                      <w:sz w:val="22"/>
                    </w:rPr>
                    <w:t xml:space="preserve"> financials and/or business process. Re-training of users required</w:t>
                  </w:r>
                </w:p>
                <w:p w14:paraId="2984FFA3" w14:textId="52C5D786" w:rsidR="00D75B6B" w:rsidRPr="00D75B6B" w:rsidRDefault="00D75B6B" w:rsidP="00D75B6B">
                  <w:pPr>
                    <w:pStyle w:val="BodyText"/>
                    <w:rPr>
                      <w:rFonts w:ascii="Calibri" w:hAnsi="Calibri" w:cstheme="minorBidi"/>
                      <w:b w:val="0"/>
                      <w:i/>
                      <w:color w:val="auto"/>
                      <w:sz w:val="22"/>
                      <w:cs/>
                      <w:lang w:bidi="th-TH"/>
                    </w:rPr>
                  </w:pPr>
                  <w:r w:rsidRPr="00D75B6B"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ผลกระทบต่อการค้าและการเงินและ หรือการ</w:t>
                  </w:r>
                  <w:r w:rsidR="009002BB"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ทำ</w:t>
                  </w:r>
                  <w:r w:rsidRPr="00D75B6B"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ธุรกิจ ต้องมีการอบรมผู้ใช้งาน</w:t>
                  </w:r>
                </w:p>
              </w:tc>
            </w:tr>
            <w:tr w:rsidR="00BF2BA7" w:rsidRPr="00A23070" w14:paraId="01C75F47" w14:textId="77777777" w:rsidTr="00A23070">
              <w:tc>
                <w:tcPr>
                  <w:tcW w:w="992" w:type="dxa"/>
                  <w:shd w:val="clear" w:color="auto" w:fill="auto"/>
                </w:tcPr>
                <w:p w14:paraId="067A7ED0" w14:textId="77777777" w:rsidR="00BF2BA7" w:rsidRPr="00A23070" w:rsidRDefault="00BF2BA7" w:rsidP="00A23070">
                  <w:pPr>
                    <w:pStyle w:val="BodyText"/>
                    <w:spacing w:before="60"/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</w:rPr>
                    <w:t>Medium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59F104A1" w14:textId="77777777" w:rsidR="00BF2BA7" w:rsidRDefault="00BF2BA7" w:rsidP="00A23070">
                  <w:pPr>
                    <w:pStyle w:val="BodyText"/>
                    <w:spacing w:before="60"/>
                    <w:rPr>
                      <w:rFonts w:ascii="Calibri" w:hAnsi="Calibri" w:cs="Calibri"/>
                      <w:i/>
                      <w:color w:val="auto"/>
                      <w:sz w:val="22"/>
                    </w:rPr>
                  </w:pPr>
                  <w:r w:rsidRPr="00A23070">
                    <w:rPr>
                      <w:rFonts w:ascii="Calibri" w:hAnsi="Calibri" w:cs="Calibri"/>
                      <w:i/>
                      <w:color w:val="auto"/>
                      <w:sz w:val="22"/>
                    </w:rPr>
                    <w:t>Min impact to financials and/or business process. Re-training of users not required.</w:t>
                  </w:r>
                </w:p>
                <w:p w14:paraId="245F9442" w14:textId="0DA33FFB" w:rsidR="00D75B6B" w:rsidRPr="00A23070" w:rsidRDefault="00D75B6B" w:rsidP="009002BB">
                  <w:pPr>
                    <w:pStyle w:val="BodyText"/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</w:rPr>
                  </w:pPr>
                  <w:r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ผลกระทบต่อการเงินหรือการ</w:t>
                  </w:r>
                  <w:r w:rsidR="009002BB"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ทำ</w:t>
                  </w:r>
                  <w:r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ธ</w:t>
                  </w:r>
                  <w:r w:rsidR="009002BB"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ุ</w:t>
                  </w:r>
                  <w:r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รกิจน้อย ไม่จำเป็นต้องมีการอบรมผู้ใช้อีกรอบ</w:t>
                  </w:r>
                </w:p>
              </w:tc>
            </w:tr>
            <w:tr w:rsidR="00BF2BA7" w:rsidRPr="00A23070" w14:paraId="27DF0485" w14:textId="77777777" w:rsidTr="00A23070">
              <w:tc>
                <w:tcPr>
                  <w:tcW w:w="992" w:type="dxa"/>
                  <w:shd w:val="clear" w:color="auto" w:fill="auto"/>
                </w:tcPr>
                <w:p w14:paraId="589EDC37" w14:textId="77777777" w:rsidR="00BF2BA7" w:rsidRPr="00A23070" w:rsidRDefault="00BF2BA7" w:rsidP="00A23070">
                  <w:pPr>
                    <w:pStyle w:val="BodyText"/>
                    <w:spacing w:before="60"/>
                    <w:rPr>
                      <w:rFonts w:ascii="Calibri" w:hAnsi="Calibri" w:cs="Calibri"/>
                      <w:color w:val="auto"/>
                      <w:sz w:val="22"/>
                    </w:rPr>
                  </w:pPr>
                  <w:r w:rsidRPr="00A23070">
                    <w:rPr>
                      <w:rFonts w:ascii="Calibri" w:hAnsi="Calibri" w:cs="Calibri"/>
                      <w:b w:val="0"/>
                      <w:i/>
                      <w:color w:val="auto"/>
                      <w:sz w:val="22"/>
                    </w:rPr>
                    <w:t>Low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61731760" w14:textId="3BAE40F1" w:rsidR="00BF2BA7" w:rsidRPr="00A23070" w:rsidRDefault="00BF2BA7" w:rsidP="00A23070">
                  <w:pPr>
                    <w:pStyle w:val="BodyText"/>
                    <w:spacing w:before="60"/>
                    <w:rPr>
                      <w:rFonts w:ascii="Calibri" w:hAnsi="Calibri" w:cs="Calibri"/>
                      <w:i/>
                      <w:color w:val="auto"/>
                      <w:sz w:val="22"/>
                    </w:rPr>
                  </w:pPr>
                  <w:r w:rsidRPr="00A23070">
                    <w:rPr>
                      <w:rFonts w:ascii="Calibri" w:hAnsi="Calibri" w:cs="Calibri"/>
                      <w:i/>
                      <w:color w:val="auto"/>
                      <w:sz w:val="22"/>
                    </w:rPr>
                    <w:t>No financial impact. No impact to business process.</w:t>
                  </w:r>
                </w:p>
                <w:p w14:paraId="1754B636" w14:textId="4F8DF5B0" w:rsidR="0017566C" w:rsidRPr="00A23070" w:rsidRDefault="00D75B6B" w:rsidP="009002BB">
                  <w:pPr>
                    <w:pStyle w:val="BodyText"/>
                    <w:rPr>
                      <w:rFonts w:ascii="Calibri" w:hAnsi="Calibri" w:cs="Calibri"/>
                      <w:color w:val="auto"/>
                      <w:sz w:val="22"/>
                    </w:rPr>
                  </w:pPr>
                  <w:r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ไม่มีผลกระทบทางการเงินหรือการ</w:t>
                  </w:r>
                  <w:r w:rsidR="009002BB"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ทำ</w:t>
                  </w:r>
                  <w:r>
                    <w:rPr>
                      <w:rFonts w:ascii="Calibri" w:hAnsi="Calibri" w:cs="Browallia New" w:hint="cs"/>
                      <w:b w:val="0"/>
                      <w:color w:val="auto"/>
                      <w:sz w:val="24"/>
                      <w:szCs w:val="22"/>
                      <w:cs/>
                      <w:lang w:bidi="th-TH"/>
                    </w:rPr>
                    <w:t>ธุรกิจ</w:t>
                  </w:r>
                </w:p>
              </w:tc>
            </w:tr>
          </w:tbl>
          <w:p w14:paraId="31BD200F" w14:textId="77777777" w:rsidR="00546F51" w:rsidRPr="00495220" w:rsidRDefault="00546F51" w:rsidP="0017566C">
            <w:pPr>
              <w:rPr>
                <w:rFonts w:ascii="Calibri" w:hAnsi="Calibri" w:cs="Calibri"/>
                <w:bCs/>
                <w:sz w:val="22"/>
              </w:rPr>
            </w:pPr>
          </w:p>
        </w:tc>
      </w:tr>
      <w:tr w:rsidR="0017566C" w:rsidRPr="00097374" w14:paraId="3B67BC57" w14:textId="77777777" w:rsidTr="00E75249">
        <w:tc>
          <w:tcPr>
            <w:tcW w:w="990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853348" w14:textId="69D44B68" w:rsidR="0017566C" w:rsidRDefault="0017566C" w:rsidP="0017566C">
            <w:pPr>
              <w:spacing w:before="60" w:after="60"/>
              <w:ind w:left="142"/>
              <w:rPr>
                <w:rFonts w:ascii="Calibri" w:hAnsi="Calibri" w:cstheme="minorBidi"/>
                <w:bCs/>
                <w:sz w:val="22"/>
                <w:lang w:val="en-US"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 xml:space="preserve">Proposed Solution: </w:t>
            </w:r>
            <w:r w:rsidRPr="00495220">
              <w:rPr>
                <w:rFonts w:ascii="Calibri" w:hAnsi="Calibri" w:cs="Calibri"/>
                <w:i/>
                <w:sz w:val="22"/>
              </w:rPr>
              <w:t>(</w:t>
            </w:r>
            <w:r w:rsidRPr="00495220">
              <w:rPr>
                <w:rFonts w:ascii="Calibri" w:hAnsi="Calibri" w:cs="Calibri"/>
                <w:bCs/>
                <w:i/>
                <w:iCs/>
                <w:sz w:val="22"/>
              </w:rPr>
              <w:t>Attached separate sheet if necessary)</w:t>
            </w:r>
            <w:r w:rsidR="001F5CCA">
              <w:rPr>
                <w:rFonts w:ascii="Calibri" w:hAnsi="Calibri" w:cstheme="minorBidi" w:hint="cs"/>
                <w:bCs/>
                <w:sz w:val="22"/>
                <w:cs/>
                <w:lang w:bidi="th-TH"/>
              </w:rPr>
              <w:t xml:space="preserve"> </w:t>
            </w:r>
          </w:p>
          <w:p w14:paraId="460D2C58" w14:textId="78CE6EC0" w:rsidR="0017566C" w:rsidRDefault="000D7E05" w:rsidP="000D7E05">
            <w:pPr>
              <w:pStyle w:val="BodyText"/>
              <w:spacing w:before="60" w:line="120" w:lineRule="auto"/>
              <w:rPr>
                <w:rFonts w:ascii="Calibri" w:hAnsi="Calibri" w:cs="Browallia New"/>
                <w:b w:val="0"/>
                <w:color w:val="auto"/>
                <w:sz w:val="24"/>
                <w:szCs w:val="22"/>
                <w:lang w:bidi="th-TH"/>
              </w:rPr>
            </w:pPr>
            <w:r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 xml:space="preserve">   </w:t>
            </w:r>
            <w:r w:rsidRPr="000D7E05"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>แนวทางการแก้ไขป</w:t>
            </w:r>
            <w:r w:rsidR="00034818"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>ัญ</w:t>
            </w:r>
            <w:r w:rsidRPr="000D7E05"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>หาท</w:t>
            </w:r>
            <w:r w:rsidR="00034818"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>ี่</w:t>
            </w:r>
            <w:r w:rsidRPr="000D7E05"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>นำเสนอ (หากมีเอกสารเพิ่ม</w:t>
            </w:r>
            <w:r w:rsidR="00034818"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>เ</w:t>
            </w:r>
            <w:r w:rsidRPr="000D7E05"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cs/>
                <w:lang w:bidi="th-TH"/>
              </w:rPr>
              <w:t>ติมกรุณาแนบ)</w:t>
            </w:r>
          </w:p>
          <w:p w14:paraId="75BDE4B5" w14:textId="79090142" w:rsidR="0008580D" w:rsidRDefault="0008580D" w:rsidP="000D7E05">
            <w:pPr>
              <w:pStyle w:val="BodyText"/>
              <w:spacing w:before="60" w:line="120" w:lineRule="auto"/>
              <w:rPr>
                <w:rFonts w:ascii="Calibri" w:hAnsi="Calibri" w:cs="Browallia New"/>
                <w:b w:val="0"/>
                <w:color w:val="auto"/>
                <w:sz w:val="24"/>
                <w:szCs w:val="22"/>
                <w:lang w:bidi="th-TH"/>
              </w:rPr>
            </w:pPr>
          </w:p>
          <w:p w14:paraId="31B7430D" w14:textId="77B6B095" w:rsidR="00AC25F2" w:rsidRDefault="00AC25F2" w:rsidP="000D7E05">
            <w:pPr>
              <w:pStyle w:val="BodyText"/>
              <w:spacing w:before="60" w:line="120" w:lineRule="auto"/>
              <w:rPr>
                <w:rFonts w:ascii="Calibri" w:hAnsi="Calibri" w:cs="Browallia New" w:hint="cs"/>
                <w:b w:val="0"/>
                <w:color w:val="auto"/>
                <w:sz w:val="24"/>
                <w:szCs w:val="22"/>
                <w:lang w:bidi="th-TH"/>
              </w:rPr>
            </w:pPr>
          </w:p>
          <w:p w14:paraId="4595B97F" w14:textId="345DC7DA" w:rsidR="00DF5A71" w:rsidRDefault="00DF5A71" w:rsidP="000D7E05">
            <w:pPr>
              <w:pStyle w:val="BodyText"/>
              <w:spacing w:before="60" w:line="120" w:lineRule="auto"/>
              <w:rPr>
                <w:rFonts w:ascii="Calibri" w:hAnsi="Calibri" w:cs="Browallia New"/>
                <w:b w:val="0"/>
                <w:color w:val="auto"/>
                <w:sz w:val="24"/>
                <w:szCs w:val="22"/>
                <w:lang w:bidi="th-TH"/>
              </w:rPr>
            </w:pPr>
          </w:p>
          <w:p w14:paraId="0CC8BC68" w14:textId="70D61D21" w:rsidR="00DF5A71" w:rsidRDefault="00DF5A71" w:rsidP="000D7E05">
            <w:pPr>
              <w:pStyle w:val="BodyText"/>
              <w:spacing w:before="60" w:line="120" w:lineRule="auto"/>
              <w:rPr>
                <w:rFonts w:ascii="Calibri" w:hAnsi="Calibri" w:cs="Browallia New"/>
                <w:b w:val="0"/>
                <w:color w:val="auto"/>
                <w:sz w:val="24"/>
                <w:szCs w:val="22"/>
                <w:lang w:bidi="th-TH"/>
              </w:rPr>
            </w:pPr>
          </w:p>
          <w:p w14:paraId="6128623D" w14:textId="539CF24E" w:rsidR="00DF5A71" w:rsidRDefault="00DF5A71" w:rsidP="000D7E05">
            <w:pPr>
              <w:pStyle w:val="BodyText"/>
              <w:spacing w:before="60" w:line="120" w:lineRule="auto"/>
              <w:rPr>
                <w:rFonts w:ascii="Calibri" w:hAnsi="Calibri" w:cs="Browallia New"/>
                <w:b w:val="0"/>
                <w:color w:val="auto"/>
                <w:sz w:val="24"/>
                <w:szCs w:val="22"/>
                <w:lang w:bidi="th-TH"/>
              </w:rPr>
            </w:pPr>
          </w:p>
          <w:p w14:paraId="47086A96" w14:textId="77777777" w:rsidR="00DF5A71" w:rsidRPr="000D7E05" w:rsidRDefault="00DF5A71" w:rsidP="000D7E05">
            <w:pPr>
              <w:pStyle w:val="BodyText"/>
              <w:spacing w:before="60" w:line="120" w:lineRule="auto"/>
              <w:rPr>
                <w:rFonts w:ascii="Calibri" w:hAnsi="Calibri" w:cs="Browallia New"/>
                <w:b w:val="0"/>
                <w:color w:val="auto"/>
                <w:sz w:val="24"/>
                <w:szCs w:val="22"/>
                <w:cs/>
                <w:lang w:bidi="th-TH"/>
              </w:rPr>
            </w:pPr>
          </w:p>
          <w:p w14:paraId="266CEA5D" w14:textId="77777777" w:rsidR="0017566C" w:rsidRPr="00495220" w:rsidRDefault="0017566C" w:rsidP="00DE7658">
            <w:pPr>
              <w:ind w:left="142"/>
              <w:rPr>
                <w:rFonts w:ascii="Calibri" w:hAnsi="Calibri" w:cs="Calibri"/>
                <w:b/>
                <w:sz w:val="22"/>
              </w:rPr>
            </w:pPr>
          </w:p>
        </w:tc>
      </w:tr>
      <w:tr w:rsidR="00546F51" w:rsidRPr="00097374" w14:paraId="0858A33F" w14:textId="77777777" w:rsidTr="004E7726">
        <w:tc>
          <w:tcPr>
            <w:tcW w:w="9900" w:type="dxa"/>
            <w:gridSpan w:val="5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5B1252F" w14:textId="4A675C5D" w:rsidR="00546F51" w:rsidRPr="000D7E05" w:rsidRDefault="00546F51" w:rsidP="00DE7658">
            <w:pPr>
              <w:ind w:left="142"/>
              <w:rPr>
                <w:rFonts w:ascii="Calibri" w:hAnsi="Calibri" w:cstheme="minorBidi"/>
                <w:bCs/>
                <w:i/>
                <w:iCs/>
                <w:sz w:val="22"/>
                <w:cs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Estimation of Efforts:</w:t>
            </w:r>
            <w:r w:rsidR="004A618B" w:rsidRPr="00495220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4A618B" w:rsidRPr="00495220">
              <w:rPr>
                <w:rFonts w:ascii="Calibri" w:hAnsi="Calibri" w:cs="Calibri"/>
                <w:i/>
                <w:sz w:val="22"/>
              </w:rPr>
              <w:t>(</w:t>
            </w:r>
            <w:r w:rsidR="004A618B" w:rsidRPr="00495220">
              <w:rPr>
                <w:rFonts w:ascii="Calibri" w:hAnsi="Calibri" w:cs="Calibri"/>
                <w:bCs/>
                <w:i/>
                <w:iCs/>
                <w:sz w:val="22"/>
              </w:rPr>
              <w:t>Attached separate sheet if necessary)</w:t>
            </w:r>
            <w:r w:rsidR="000D7E05">
              <w:rPr>
                <w:rFonts w:ascii="Calibri" w:hAnsi="Calibri" w:cs="Calibri"/>
                <w:bCs/>
                <w:i/>
                <w:iCs/>
                <w:sz w:val="22"/>
              </w:rPr>
              <w:t xml:space="preserve"> </w:t>
            </w:r>
            <w:r w:rsidR="000D7E05" w:rsidRPr="000D7E05">
              <w:rPr>
                <w:rFonts w:ascii="Calibri" w:eastAsia="Times New Roman" w:hAnsi="Calibri" w:cs="Browallia New" w:hint="cs"/>
                <w:b/>
                <w:bCs/>
                <w:kern w:val="24"/>
                <w:sz w:val="18"/>
                <w:szCs w:val="22"/>
                <w:cs/>
                <w:lang w:eastAsia="zh-CN" w:bidi="th-TH"/>
              </w:rPr>
              <w:t>ประมาณ</w:t>
            </w:r>
            <w:r w:rsidR="005963A9">
              <w:rPr>
                <w:rFonts w:ascii="Calibri" w:eastAsia="Times New Roman" w:hAnsi="Calibri" w:cs="Browallia New" w:hint="cs"/>
                <w:b/>
                <w:bCs/>
                <w:kern w:val="24"/>
                <w:sz w:val="18"/>
                <w:szCs w:val="22"/>
                <w:cs/>
                <w:lang w:eastAsia="zh-CN" w:bidi="th-TH"/>
              </w:rPr>
              <w:t>เวลาที่ใช้</w:t>
            </w:r>
            <w:r w:rsidR="000D7E05" w:rsidRPr="000D7E05">
              <w:rPr>
                <w:rFonts w:ascii="Calibri" w:eastAsia="Times New Roman" w:hAnsi="Calibri" w:cs="Browallia New" w:hint="cs"/>
                <w:b/>
                <w:bCs/>
                <w:kern w:val="24"/>
                <w:sz w:val="18"/>
                <w:szCs w:val="22"/>
                <w:cs/>
                <w:lang w:eastAsia="zh-CN" w:bidi="th-TH"/>
              </w:rPr>
              <w:t>ทำงาน</w:t>
            </w:r>
            <w:r w:rsidR="000D7E05" w:rsidRPr="000D7E05">
              <w:rPr>
                <w:rFonts w:ascii="Calibri" w:eastAsia="Times New Roman" w:hAnsi="Calibri" w:cs="Browallia New" w:hint="cs"/>
                <w:kern w:val="24"/>
                <w:sz w:val="18"/>
                <w:szCs w:val="22"/>
                <w:cs/>
                <w:lang w:eastAsia="zh-CN" w:bidi="th-TH"/>
              </w:rPr>
              <w:t xml:space="preserve"> (หากมีเอกสารเพิ่มเติมกรุณาแนบ)</w:t>
            </w:r>
          </w:p>
          <w:p w14:paraId="47EC2BCE" w14:textId="77777777" w:rsidR="00C246D5" w:rsidRPr="00C246D5" w:rsidRDefault="00C246D5" w:rsidP="00DE7658">
            <w:pPr>
              <w:ind w:left="142"/>
              <w:rPr>
                <w:rFonts w:ascii="Calibri" w:hAnsi="Calibri" w:cs="Calibri"/>
                <w:b/>
                <w:color w:val="0070C0"/>
                <w:sz w:val="22"/>
              </w:rPr>
            </w:pPr>
          </w:p>
          <w:p w14:paraId="3E7C4A7A" w14:textId="0A2A86DE" w:rsidR="000D7E05" w:rsidRPr="000D7E05" w:rsidRDefault="000F2A4A" w:rsidP="000D7E05">
            <w:pPr>
              <w:ind w:left="142"/>
              <w:rPr>
                <w:rFonts w:ascii="Calibri" w:eastAsia="Times New Roman" w:hAnsi="Calibri" w:cs="Browallia New"/>
                <w:kern w:val="24"/>
                <w:sz w:val="18"/>
                <w:szCs w:val="22"/>
                <w:lang w:eastAsia="zh-CN" w:bidi="th-TH"/>
              </w:rPr>
            </w:pPr>
            <w:r w:rsidRPr="001D60CB">
              <w:rPr>
                <w:rFonts w:ascii="Calibri" w:hAnsi="Calibri" w:cs="Calibri"/>
                <w:bCs/>
                <w:sz w:val="22"/>
                <w:lang w:val="en-US"/>
              </w:rPr>
              <w:t xml:space="preserve">Effort Requirement is </w:t>
            </w:r>
            <w:r w:rsidR="00DE308A" w:rsidRPr="00ED3DC0">
              <w:rPr>
                <w:rFonts w:ascii="Calibri" w:hAnsi="Calibri" w:cs="Browallia New"/>
                <w:bCs/>
                <w:sz w:val="22"/>
                <w:lang w:val="en-US" w:bidi="th-TH"/>
              </w:rPr>
              <w:t>_______</w:t>
            </w:r>
            <w:r w:rsidR="00DE308A">
              <w:rPr>
                <w:rFonts w:ascii="Calibri" w:hAnsi="Calibri" w:cs="Browallia New"/>
                <w:bCs/>
                <w:color w:val="FF0000"/>
                <w:sz w:val="22"/>
                <w:lang w:val="en-US" w:bidi="th-TH"/>
              </w:rPr>
              <w:t xml:space="preserve"> </w:t>
            </w:r>
            <w:r w:rsidR="00C075E7">
              <w:rPr>
                <w:rFonts w:ascii="Calibri" w:hAnsi="Calibri" w:cs="Calibri"/>
                <w:bCs/>
                <w:sz w:val="22"/>
                <w:lang w:val="en-US"/>
              </w:rPr>
              <w:t>M</w:t>
            </w:r>
            <w:r w:rsidR="00C075E7" w:rsidRPr="001D60CB">
              <w:rPr>
                <w:rFonts w:ascii="Calibri" w:hAnsi="Calibri" w:cs="Calibri"/>
                <w:bCs/>
                <w:sz w:val="22"/>
                <w:lang w:val="en-US"/>
              </w:rPr>
              <w:t>an-days</w:t>
            </w:r>
            <w:r w:rsidR="000D7E05">
              <w:rPr>
                <w:rFonts w:ascii="Calibri" w:hAnsi="Calibri" w:cstheme="minorBidi" w:hint="cs"/>
                <w:bCs/>
                <w:sz w:val="22"/>
                <w:cs/>
                <w:lang w:val="en-US" w:bidi="th-TH"/>
              </w:rPr>
              <w:t xml:space="preserve"> </w:t>
            </w:r>
            <w:r w:rsidR="000D7E05" w:rsidRPr="000D7E05">
              <w:rPr>
                <w:rFonts w:ascii="Calibri" w:eastAsia="Times New Roman" w:hAnsi="Calibri" w:cs="Browallia New" w:hint="cs"/>
                <w:kern w:val="24"/>
                <w:sz w:val="18"/>
                <w:szCs w:val="22"/>
                <w:cs/>
                <w:lang w:eastAsia="zh-CN" w:bidi="th-TH"/>
              </w:rPr>
              <w:t>จำนวนวันการทำงานที่ต้องใช้</w:t>
            </w:r>
            <w:r w:rsidR="00034818">
              <w:rPr>
                <w:rFonts w:ascii="Calibri" w:eastAsia="Times New Roman" w:hAnsi="Calibri" w:cs="Browallia New" w:hint="cs"/>
                <w:kern w:val="24"/>
                <w:sz w:val="18"/>
                <w:szCs w:val="22"/>
                <w:cs/>
                <w:lang w:eastAsia="zh-CN" w:bidi="th-TH"/>
              </w:rPr>
              <w:t>กี่</w:t>
            </w:r>
            <w:r w:rsidR="000D7E05" w:rsidRPr="000D7E05">
              <w:rPr>
                <w:rFonts w:ascii="Calibri" w:eastAsia="Times New Roman" w:hAnsi="Calibri" w:cs="Browallia New" w:hint="cs"/>
                <w:kern w:val="24"/>
                <w:sz w:val="18"/>
                <w:szCs w:val="22"/>
                <w:cs/>
                <w:lang w:eastAsia="zh-CN" w:bidi="th-TH"/>
              </w:rPr>
              <w:t>วัน</w:t>
            </w:r>
          </w:p>
          <w:p w14:paraId="0DBF8B88" w14:textId="77777777" w:rsidR="00205543" w:rsidRPr="00205543" w:rsidRDefault="00205543" w:rsidP="00DF5A71">
            <w:pPr>
              <w:ind w:left="1582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F2A4A" w:rsidRPr="00097374" w14:paraId="00316EDB" w14:textId="77777777" w:rsidTr="00011755">
        <w:trPr>
          <w:cantSplit/>
        </w:trPr>
        <w:tc>
          <w:tcPr>
            <w:tcW w:w="9900" w:type="dxa"/>
            <w:gridSpan w:val="5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8F4EE7" w14:textId="14CA6623" w:rsidR="000F2A4A" w:rsidRDefault="000F2A4A" w:rsidP="00097374">
            <w:pPr>
              <w:spacing w:after="40"/>
              <w:jc w:val="bot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Estimation of Cost: </w:t>
            </w:r>
            <w:r w:rsidRPr="00495220">
              <w:rPr>
                <w:rFonts w:ascii="Calibri" w:hAnsi="Calibri" w:cs="Calibri"/>
                <w:i/>
                <w:sz w:val="22"/>
              </w:rPr>
              <w:t>(</w:t>
            </w:r>
            <w:r w:rsidRPr="00495220">
              <w:rPr>
                <w:rFonts w:ascii="Calibri" w:hAnsi="Calibri" w:cs="Calibri"/>
                <w:bCs/>
                <w:i/>
                <w:iCs/>
                <w:sz w:val="22"/>
              </w:rPr>
              <w:t>Attached separate sheet if necessary)</w:t>
            </w:r>
            <w:r w:rsidR="000D7E05">
              <w:rPr>
                <w:rFonts w:ascii="Calibri" w:hAnsi="Calibri" w:cstheme="minorBidi" w:hint="cs"/>
                <w:bCs/>
                <w:i/>
                <w:iCs/>
                <w:sz w:val="22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ต้นทุนโดยประมาณ (แนบเอกสารอ้างอิงหากมี)</w:t>
            </w:r>
          </w:p>
          <w:p w14:paraId="52D2E895" w14:textId="77777777" w:rsidR="000F2A4A" w:rsidRPr="00495220" w:rsidRDefault="000F2A4A" w:rsidP="00097374">
            <w:pPr>
              <w:spacing w:after="40"/>
              <w:jc w:val="both"/>
              <w:rPr>
                <w:rFonts w:ascii="Calibri" w:hAnsi="Calibri" w:cs="Calibri"/>
                <w:b/>
                <w:sz w:val="22"/>
              </w:rPr>
            </w:pPr>
          </w:p>
        </w:tc>
      </w:tr>
      <w:tr w:rsidR="000F2A4A" w:rsidRPr="008F6DC7" w14:paraId="36A3D757" w14:textId="77777777" w:rsidTr="00011755">
        <w:trPr>
          <w:cantSplit/>
        </w:trPr>
        <w:tc>
          <w:tcPr>
            <w:tcW w:w="9900" w:type="dxa"/>
            <w:gridSpan w:val="5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A8F8FA" w14:textId="33BCFBFF" w:rsidR="000F2A4A" w:rsidRDefault="000F2A4A" w:rsidP="00097374">
            <w:pPr>
              <w:spacing w:after="40"/>
              <w:jc w:val="bot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Estimation of Timeline: </w:t>
            </w:r>
            <w:r w:rsidRPr="00495220">
              <w:rPr>
                <w:rFonts w:ascii="Calibri" w:hAnsi="Calibri" w:cs="Calibri"/>
                <w:i/>
                <w:sz w:val="22"/>
              </w:rPr>
              <w:t>(</w:t>
            </w:r>
            <w:r w:rsidRPr="00495220">
              <w:rPr>
                <w:rFonts w:ascii="Calibri" w:hAnsi="Calibri" w:cs="Calibri"/>
                <w:bCs/>
                <w:i/>
                <w:iCs/>
                <w:sz w:val="22"/>
              </w:rPr>
              <w:t>Attached separate sheet if necessary)</w:t>
            </w:r>
            <w:r w:rsidR="000D7E05">
              <w:rPr>
                <w:rFonts w:ascii="Calibri" w:hAnsi="Calibri" w:cstheme="minorBidi" w:hint="cs"/>
                <w:bCs/>
                <w:i/>
                <w:iCs/>
                <w:sz w:val="22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ระยะเวลาโดยประมาณ (แนบเอกสารอ้างอิงหากมี)</w:t>
            </w:r>
          </w:p>
          <w:p w14:paraId="1D64948E" w14:textId="77777777" w:rsidR="000F2A4A" w:rsidRDefault="000F2A4A" w:rsidP="00097374">
            <w:pPr>
              <w:spacing w:after="40"/>
              <w:jc w:val="both"/>
              <w:rPr>
                <w:rFonts w:ascii="Calibri" w:hAnsi="Calibri" w:cs="Calibri"/>
                <w:b/>
                <w:sz w:val="22"/>
              </w:rPr>
            </w:pPr>
          </w:p>
        </w:tc>
      </w:tr>
      <w:tr w:rsidR="00546F51" w:rsidRPr="00097374" w14:paraId="0FFB8A01" w14:textId="77777777" w:rsidTr="00097374">
        <w:trPr>
          <w:cantSplit/>
        </w:trPr>
        <w:tc>
          <w:tcPr>
            <w:tcW w:w="4770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688F095" w14:textId="5A4BB09D" w:rsidR="00546F51" w:rsidRPr="000D7E05" w:rsidRDefault="006E3FEA" w:rsidP="00DE7658">
            <w:pPr>
              <w:ind w:left="142"/>
              <w:rPr>
                <w:rFonts w:ascii="Calibri" w:hAnsi="Calibri" w:cs="Browallia New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lastRenderedPageBreak/>
              <w:t xml:space="preserve">Verified By </w:t>
            </w:r>
            <w:proofErr w:type="gramStart"/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ตรวจสอบโดย</w:t>
            </w:r>
            <w:proofErr w:type="gramEnd"/>
          </w:p>
          <w:p w14:paraId="0E826504" w14:textId="77777777" w:rsidR="00546F51" w:rsidRPr="00495220" w:rsidRDefault="00546F51" w:rsidP="00DE7658">
            <w:pPr>
              <w:ind w:left="142"/>
              <w:rPr>
                <w:rFonts w:ascii="Calibri" w:hAnsi="Calibri" w:cs="Calibri"/>
                <w:b/>
                <w:sz w:val="22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3" w:name="Text60"/>
            <w:r w:rsidRPr="00495220">
              <w:rPr>
                <w:rFonts w:ascii="Calibri" w:hAnsi="Calibri" w:cs="Calibri"/>
                <w:b/>
                <w:sz w:val="22"/>
                <w:lang w:val="sv-SE"/>
              </w:rPr>
              <w:instrText xml:space="preserve"> FORMTEXT </w:instrText>
            </w:r>
            <w:r w:rsidRPr="00495220">
              <w:rPr>
                <w:rFonts w:ascii="Calibri" w:hAnsi="Calibri" w:cs="Calibri"/>
                <w:b/>
                <w:sz w:val="22"/>
              </w:rPr>
            </w:r>
            <w:r w:rsidRPr="00495220">
              <w:rPr>
                <w:rFonts w:ascii="Calibri" w:hAnsi="Calibri" w:cs="Calibri"/>
                <w:b/>
                <w:sz w:val="22"/>
              </w:rPr>
              <w:fldChar w:fldCharType="separate"/>
            </w:r>
            <w:r w:rsidRPr="00495220">
              <w:rPr>
                <w:rFonts w:ascii="Calibri" w:hAnsi="Calibri" w:cs="Calibri"/>
                <w:b/>
                <w:sz w:val="22"/>
              </w:rPr>
              <w:t> </w:t>
            </w:r>
            <w:r w:rsidRPr="00495220">
              <w:rPr>
                <w:rFonts w:ascii="Calibri" w:hAnsi="Calibri" w:cs="Calibri"/>
                <w:b/>
                <w:sz w:val="22"/>
              </w:rPr>
              <w:t> </w:t>
            </w:r>
            <w:r w:rsidRPr="00495220">
              <w:rPr>
                <w:rFonts w:ascii="Calibri" w:hAnsi="Calibri" w:cs="Calibri"/>
                <w:b/>
                <w:sz w:val="22"/>
              </w:rPr>
              <w:t> </w:t>
            </w:r>
            <w:r w:rsidRPr="00495220">
              <w:rPr>
                <w:rFonts w:ascii="Calibri" w:hAnsi="Calibri" w:cs="Calibri"/>
                <w:b/>
                <w:sz w:val="22"/>
              </w:rPr>
              <w:t> </w:t>
            </w:r>
            <w:r w:rsidRPr="00495220">
              <w:rPr>
                <w:rFonts w:ascii="Calibri" w:hAnsi="Calibri" w:cs="Calibri"/>
                <w:b/>
                <w:sz w:val="22"/>
              </w:rPr>
              <w:t> </w:t>
            </w:r>
            <w:r w:rsidRPr="00495220">
              <w:rPr>
                <w:rFonts w:ascii="Calibri" w:hAnsi="Calibri" w:cs="Calibri"/>
                <w:b/>
                <w:sz w:val="22"/>
              </w:rPr>
              <w:fldChar w:fldCharType="end"/>
            </w:r>
            <w:bookmarkEnd w:id="3"/>
          </w:p>
          <w:p w14:paraId="3B69F89C" w14:textId="77777777" w:rsidR="00097374" w:rsidRPr="00495220" w:rsidRDefault="00097374" w:rsidP="00DE7658">
            <w:pPr>
              <w:ind w:left="142"/>
              <w:rPr>
                <w:rFonts w:ascii="Calibri" w:hAnsi="Calibri" w:cs="Calibri"/>
                <w:b/>
                <w:sz w:val="22"/>
              </w:rPr>
            </w:pPr>
          </w:p>
          <w:p w14:paraId="6B734E50" w14:textId="77777777" w:rsidR="00097374" w:rsidRPr="00495220" w:rsidRDefault="00097374" w:rsidP="00DE7658">
            <w:pPr>
              <w:ind w:left="142"/>
              <w:rPr>
                <w:rFonts w:ascii="Calibri" w:hAnsi="Calibri" w:cs="Calibri"/>
                <w:b/>
                <w:sz w:val="22"/>
                <w:lang w:val="sv-SE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904481" w14:textId="740C900D" w:rsidR="00546F51" w:rsidRPr="000D7E05" w:rsidRDefault="00546F51" w:rsidP="00DE7658">
            <w:pPr>
              <w:ind w:left="142"/>
              <w:rPr>
                <w:rFonts w:ascii="Calibri" w:hAnsi="Calibri" w:cstheme="minorBidi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Signature</w:t>
            </w:r>
            <w:r w:rsidR="000D7E05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ลายเซ็น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6A0E300" w14:textId="05BBBA01" w:rsidR="00546F51" w:rsidRPr="000D7E05" w:rsidRDefault="00546F51" w:rsidP="00097374">
            <w:pPr>
              <w:spacing w:after="40"/>
              <w:jc w:val="both"/>
              <w:rPr>
                <w:rFonts w:ascii="Calibri" w:hAnsi="Calibri" w:cstheme="minorBidi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Date</w:t>
            </w:r>
            <w:r w:rsidR="000D7E05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ลงวันที่</w:t>
            </w:r>
          </w:p>
          <w:p w14:paraId="7531648B" w14:textId="77777777" w:rsidR="003938C5" w:rsidRPr="00495220" w:rsidRDefault="003938C5" w:rsidP="003938C5">
            <w:pPr>
              <w:spacing w:before="60"/>
              <w:jc w:val="both"/>
              <w:rPr>
                <w:rFonts w:ascii="Calibri" w:hAnsi="Calibri" w:cs="Calibri"/>
                <w:b/>
                <w:sz w:val="22"/>
              </w:rPr>
            </w:pPr>
          </w:p>
          <w:p w14:paraId="02EB17C5" w14:textId="77777777" w:rsidR="003938C5" w:rsidRPr="00495220" w:rsidRDefault="003938C5" w:rsidP="003938C5">
            <w:pPr>
              <w:spacing w:before="60"/>
              <w:jc w:val="both"/>
              <w:rPr>
                <w:rFonts w:ascii="Calibri" w:hAnsi="Calibri" w:cs="Calibri"/>
                <w:b/>
                <w:sz w:val="22"/>
              </w:rPr>
            </w:pPr>
          </w:p>
        </w:tc>
      </w:tr>
    </w:tbl>
    <w:p w14:paraId="3FEA0D00" w14:textId="77777777" w:rsidR="000F2A4A" w:rsidRDefault="000F2A4A" w:rsidP="00DE7658">
      <w:pPr>
        <w:ind w:left="142"/>
        <w:rPr>
          <w:rFonts w:ascii="Calibri" w:hAnsi="Calibri" w:cs="Calibri"/>
        </w:rPr>
      </w:pPr>
    </w:p>
    <w:tbl>
      <w:tblPr>
        <w:tblW w:w="9990" w:type="dxa"/>
        <w:tblInd w:w="67" w:type="dxa"/>
        <w:tblLayout w:type="fixed"/>
        <w:tblLook w:val="0000" w:firstRow="0" w:lastRow="0" w:firstColumn="0" w:lastColumn="0" w:noHBand="0" w:noVBand="0"/>
      </w:tblPr>
      <w:tblGrid>
        <w:gridCol w:w="4628"/>
        <w:gridCol w:w="2700"/>
        <w:gridCol w:w="2662"/>
      </w:tblGrid>
      <w:tr w:rsidR="000F2A4A" w:rsidRPr="00A23070" w14:paraId="045134F2" w14:textId="77777777" w:rsidTr="00130224">
        <w:trPr>
          <w:cantSplit/>
        </w:trPr>
        <w:tc>
          <w:tcPr>
            <w:tcW w:w="9990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C9B52E3" w14:textId="77777777" w:rsidR="000F2A4A" w:rsidRDefault="000F2A4A" w:rsidP="000F2A4A">
            <w:pPr>
              <w:ind w:left="34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SECTION D</w:t>
            </w:r>
            <w:r w:rsidRPr="00A23070">
              <w:rPr>
                <w:rFonts w:ascii="Calibri" w:hAnsi="Calibri" w:cs="Calibri"/>
                <w:sz w:val="22"/>
                <w:szCs w:val="24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Project Steering Committee / Change Control </w:t>
            </w:r>
            <w:r w:rsidR="008A5539">
              <w:rPr>
                <w:rFonts w:ascii="Calibri" w:hAnsi="Calibri" w:cs="Calibri"/>
                <w:sz w:val="22"/>
                <w:szCs w:val="24"/>
              </w:rPr>
              <w:t>Board</w:t>
            </w:r>
            <w:r w:rsidR="008A5539" w:rsidRPr="00A23070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8A5539">
              <w:rPr>
                <w:rFonts w:ascii="Calibri" w:hAnsi="Calibri" w:cs="Calibri"/>
                <w:sz w:val="22"/>
                <w:szCs w:val="24"/>
              </w:rPr>
              <w:t>APPROVAL</w:t>
            </w:r>
            <w:r w:rsidRPr="00A23070">
              <w:rPr>
                <w:rFonts w:ascii="Calibri" w:hAnsi="Calibri" w:cs="Calibri"/>
                <w:sz w:val="22"/>
                <w:szCs w:val="24"/>
              </w:rPr>
              <w:t xml:space="preserve"> OF CHANGE REQUEST</w:t>
            </w:r>
          </w:p>
          <w:p w14:paraId="1101922B" w14:textId="52DF2E12" w:rsidR="000D7E05" w:rsidRPr="000D7E05" w:rsidRDefault="000D7E05" w:rsidP="000D7E05">
            <w:pPr>
              <w:ind w:left="29"/>
              <w:rPr>
                <w:rFonts w:ascii="Calibri" w:hAnsi="Calibri" w:cs="Browallia New"/>
                <w:sz w:val="22"/>
                <w:szCs w:val="24"/>
                <w:cs/>
                <w:lang w:val="en-US" w:bidi="th-TH"/>
              </w:rPr>
            </w:pPr>
            <w:r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 xml:space="preserve">หมวด </w:t>
            </w:r>
            <w:r>
              <w:rPr>
                <w:rFonts w:ascii="Calibri" w:hAnsi="Calibri" w:cs="Browallia New"/>
                <w:sz w:val="22"/>
                <w:szCs w:val="24"/>
                <w:lang w:val="en-US" w:bidi="th-TH"/>
              </w:rPr>
              <w:t>D</w:t>
            </w:r>
            <w:r w:rsidR="001F67DA">
              <w:rPr>
                <w:rFonts w:ascii="Calibri" w:hAnsi="Calibri" w:cs="Browallia New"/>
                <w:sz w:val="22"/>
                <w:szCs w:val="24"/>
                <w:lang w:val="en-US" w:bidi="th-TH"/>
              </w:rPr>
              <w:t>:</w:t>
            </w:r>
            <w:r>
              <w:rPr>
                <w:rFonts w:ascii="Calibri" w:hAnsi="Calibri" w:cs="Browallia New" w:hint="cs"/>
                <w:sz w:val="22"/>
                <w:szCs w:val="24"/>
                <w:cs/>
                <w:lang w:val="en-US" w:bidi="th-TH"/>
              </w:rPr>
              <w:t xml:space="preserve"> คำอนุมัติของ คณะกรรมการบริหารโครงการ</w:t>
            </w:r>
            <w:r>
              <w:rPr>
                <w:rFonts w:ascii="Calibri" w:hAnsi="Calibri" w:cs="Browallia New"/>
                <w:sz w:val="22"/>
                <w:szCs w:val="24"/>
                <w:lang w:val="en-US" w:bidi="th-TH"/>
              </w:rPr>
              <w:t xml:space="preserve">, </w:t>
            </w:r>
            <w:r>
              <w:rPr>
                <w:rFonts w:ascii="Calibri" w:hAnsi="Calibri" w:cs="Browallia New" w:hint="cs"/>
                <w:sz w:val="22"/>
                <w:szCs w:val="24"/>
                <w:cs/>
                <w:lang w:val="en-US" w:bidi="th-TH"/>
              </w:rPr>
              <w:t>ผู้บริหารโครงการ</w:t>
            </w:r>
          </w:p>
        </w:tc>
      </w:tr>
      <w:tr w:rsidR="000F2A4A" w:rsidRPr="00A23070" w14:paraId="72547DBB" w14:textId="77777777" w:rsidTr="00130224">
        <w:trPr>
          <w:cantSplit/>
        </w:trPr>
        <w:tc>
          <w:tcPr>
            <w:tcW w:w="4628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</w:tcPr>
          <w:p w14:paraId="3A68D9AB" w14:textId="5E4AFEE5" w:rsidR="000F2A4A" w:rsidRPr="00A23070" w:rsidRDefault="00684118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Continuous Business Improvement</w:t>
            </w:r>
            <w:r w:rsidR="000D7E05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0D7E05">
              <w:rPr>
                <w:rFonts w:ascii="Calibri" w:hAnsi="Calibri" w:cstheme="minorBidi"/>
                <w:b/>
                <w:sz w:val="22"/>
                <w:szCs w:val="24"/>
                <w:lang w:val="en-US" w:bidi="th-TH"/>
              </w:rPr>
              <w:t>(CBI)</w:t>
            </w:r>
            <w:r>
              <w:rPr>
                <w:rFonts w:ascii="Calibri" w:hAnsi="Calibri" w:cs="Calibri"/>
                <w:b/>
                <w:sz w:val="22"/>
                <w:szCs w:val="24"/>
              </w:rPr>
              <w:t xml:space="preserve"> </w:t>
            </w:r>
          </w:p>
          <w:p w14:paraId="63733FF9" w14:textId="77777777" w:rsidR="000F2A4A" w:rsidRPr="00A23070" w:rsidRDefault="000F2A4A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</w:p>
          <w:p w14:paraId="576A1EE7" w14:textId="77777777" w:rsidR="000F2A4A" w:rsidRPr="00A23070" w:rsidRDefault="000F2A4A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306FE4" w14:textId="744F7E18" w:rsidR="000F2A4A" w:rsidRPr="000D7E05" w:rsidRDefault="000F2A4A" w:rsidP="00011755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Signature</w:t>
            </w:r>
            <w:r w:rsidR="000D7E05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ลายเซ็น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66414DD9" w14:textId="742C7788" w:rsidR="000F2A4A" w:rsidRPr="000D7E05" w:rsidRDefault="000F2A4A" w:rsidP="00011755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Date</w:t>
            </w:r>
            <w:r w:rsidR="000D7E05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ลงวันที่</w:t>
            </w:r>
          </w:p>
        </w:tc>
      </w:tr>
      <w:tr w:rsidR="000F2A4A" w:rsidRPr="00A23070" w14:paraId="20A32907" w14:textId="77777777" w:rsidTr="0013022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cantSplit/>
        </w:trPr>
        <w:tc>
          <w:tcPr>
            <w:tcW w:w="462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687176" w14:textId="68355D04" w:rsidR="000F2A4A" w:rsidRPr="00A23070" w:rsidRDefault="00684118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4"/>
              </w:rPr>
              <w:t>Project Steering Committee member</w:t>
            </w:r>
            <w:r w:rsidR="000D7E05">
              <w:rPr>
                <w:rFonts w:ascii="Calibri" w:hAnsi="Calibri" w:cs="Calibri"/>
                <w:b/>
                <w:bCs/>
                <w:sz w:val="22"/>
                <w:szCs w:val="24"/>
              </w:rPr>
              <w:t xml:space="preserve"> (PSC)</w:t>
            </w:r>
          </w:p>
          <w:p w14:paraId="77D57F86" w14:textId="77777777" w:rsidR="000F2A4A" w:rsidRPr="00A23070" w:rsidRDefault="000F2A4A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</w:p>
          <w:p w14:paraId="548A38B5" w14:textId="77777777" w:rsidR="000F2A4A" w:rsidRPr="00A23070" w:rsidRDefault="000F2A4A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5AE4980" w14:textId="68715559" w:rsidR="000F2A4A" w:rsidRPr="000D7E05" w:rsidRDefault="000F2A4A" w:rsidP="00011755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Signature</w:t>
            </w:r>
            <w:r w:rsidR="000D7E05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ลายเซ็น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1A4693DC" w14:textId="3C49D70C" w:rsidR="000F2A4A" w:rsidRPr="000D7E05" w:rsidRDefault="000F2A4A" w:rsidP="00011755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Date</w:t>
            </w:r>
            <w:r w:rsidR="000D7E05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ลงวันที่</w:t>
            </w:r>
          </w:p>
        </w:tc>
      </w:tr>
      <w:tr w:rsidR="000F2A4A" w:rsidRPr="00A23070" w14:paraId="642B62DA" w14:textId="77777777" w:rsidTr="0013022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cantSplit/>
        </w:trPr>
        <w:tc>
          <w:tcPr>
            <w:tcW w:w="462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9BDAC" w14:textId="77777777" w:rsidR="000F2A4A" w:rsidRPr="00A23070" w:rsidRDefault="00684118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4"/>
              </w:rPr>
              <w:t>Executive Sponsor</w:t>
            </w:r>
          </w:p>
          <w:p w14:paraId="299E37F1" w14:textId="77777777" w:rsidR="000F2A4A" w:rsidRPr="00A23070" w:rsidRDefault="000F2A4A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</w:p>
          <w:p w14:paraId="35D4E4D4" w14:textId="77777777" w:rsidR="000F2A4A" w:rsidRPr="00A23070" w:rsidRDefault="000F2A4A" w:rsidP="00011755">
            <w:pPr>
              <w:widowControl w:val="0"/>
              <w:spacing w:before="60"/>
              <w:ind w:left="34"/>
              <w:rPr>
                <w:rFonts w:ascii="Calibri" w:hAnsi="Calibri" w:cs="Calibri"/>
                <w:b/>
                <w:bCs/>
                <w:sz w:val="22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B6F68" w14:textId="71731420" w:rsidR="000F2A4A" w:rsidRPr="000D7E05" w:rsidRDefault="000F2A4A" w:rsidP="00011755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Signature</w:t>
            </w:r>
            <w:r w:rsidR="000D7E05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ลายเซ็น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5CDD32E" w14:textId="5BE853EB" w:rsidR="000F2A4A" w:rsidRPr="000D7E05" w:rsidRDefault="000F2A4A" w:rsidP="00011755">
            <w:pPr>
              <w:widowControl w:val="0"/>
              <w:tabs>
                <w:tab w:val="left" w:pos="-720"/>
                <w:tab w:val="left" w:pos="0"/>
                <w:tab w:val="left" w:pos="720"/>
                <w:tab w:val="left" w:pos="118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/>
              <w:ind w:left="34"/>
              <w:rPr>
                <w:rFonts w:ascii="Calibri" w:hAnsi="Calibri" w:cstheme="minorBidi"/>
                <w:b/>
                <w:sz w:val="22"/>
                <w:szCs w:val="24"/>
                <w:lang w:bidi="th-TH"/>
              </w:rPr>
            </w:pPr>
            <w:r w:rsidRPr="00A23070">
              <w:rPr>
                <w:rFonts w:ascii="Calibri" w:hAnsi="Calibri" w:cs="Calibri"/>
                <w:b/>
                <w:sz w:val="22"/>
                <w:szCs w:val="24"/>
              </w:rPr>
              <w:t>Date</w:t>
            </w:r>
            <w:r w:rsidR="000D7E05">
              <w:rPr>
                <w:rFonts w:ascii="Calibri" w:hAnsi="Calibri" w:cstheme="minorBidi" w:hint="cs"/>
                <w:b/>
                <w:sz w:val="22"/>
                <w:szCs w:val="24"/>
                <w:cs/>
                <w:lang w:bidi="th-TH"/>
              </w:rPr>
              <w:t xml:space="preserve"> </w:t>
            </w:r>
            <w:r w:rsidR="000D7E05">
              <w:rPr>
                <w:rFonts w:ascii="Calibri" w:eastAsia="Times New Roman" w:hAnsi="Calibri" w:cs="Browallia New" w:hint="cs"/>
                <w:kern w:val="24"/>
                <w:szCs w:val="24"/>
                <w:cs/>
                <w:lang w:eastAsia="zh-CN" w:bidi="th-TH"/>
              </w:rPr>
              <w:t>ลงวันที่</w:t>
            </w:r>
          </w:p>
        </w:tc>
      </w:tr>
      <w:tr w:rsidR="000F2A4A" w:rsidRPr="00A23070" w14:paraId="0AD81822" w14:textId="77777777" w:rsidTr="0013022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cantSplit/>
        </w:trPr>
        <w:tc>
          <w:tcPr>
            <w:tcW w:w="9990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7C288C" w14:textId="2F58D209" w:rsidR="000F2A4A" w:rsidRPr="00DF5A71" w:rsidRDefault="000F2A4A" w:rsidP="00011755">
            <w:pPr>
              <w:widowControl w:val="0"/>
              <w:tabs>
                <w:tab w:val="left" w:pos="-720"/>
                <w:tab w:val="left" w:pos="0"/>
                <w:tab w:val="left" w:pos="2160"/>
                <w:tab w:val="left" w:pos="3672"/>
                <w:tab w:val="left" w:pos="10080"/>
              </w:tabs>
              <w:spacing w:before="60"/>
              <w:ind w:left="34"/>
              <w:rPr>
                <w:rFonts w:ascii="Calibri" w:hAnsi="Calibri" w:cs="Calibri"/>
                <w:sz w:val="22"/>
                <w:szCs w:val="24"/>
              </w:rPr>
            </w:pPr>
            <w:r w:rsidRPr="00DF5A71">
              <w:rPr>
                <w:rFonts w:ascii="Calibri" w:hAnsi="Calibri" w:cs="Calibri"/>
                <w:b/>
                <w:sz w:val="22"/>
                <w:szCs w:val="24"/>
              </w:rPr>
              <w:t xml:space="preserve">Proceed with Change </w:t>
            </w:r>
            <w:r w:rsidRPr="00DF5A71">
              <w:rPr>
                <w:rFonts w:ascii="Calibri" w:hAnsi="Calibri" w:cs="Calibri"/>
                <w:b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b/>
                  <w:sz w:val="22"/>
                  <w:szCs w:val="24"/>
                </w:rPr>
                <w:id w:val="962386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5E7" w:rsidRPr="00DF5A71">
                  <w:rPr>
                    <w:rFonts w:ascii="MS Gothic" w:eastAsia="MS Gothic" w:hAnsi="MS Gothic" w:cs="Calibri" w:hint="eastAsia"/>
                    <w:b/>
                    <w:sz w:val="22"/>
                    <w:szCs w:val="24"/>
                  </w:rPr>
                  <w:t>☐</w:t>
                </w:r>
              </w:sdtContent>
            </w:sdt>
            <w:r w:rsidRPr="00DF5A71">
              <w:rPr>
                <w:rFonts w:ascii="Calibri" w:hAnsi="Calibri" w:cs="Calibri"/>
                <w:b/>
                <w:sz w:val="22"/>
                <w:szCs w:val="24"/>
              </w:rPr>
              <w:t xml:space="preserve"> Yes</w:t>
            </w:r>
            <w:r w:rsidRPr="00DF5A71">
              <w:rPr>
                <w:rFonts w:ascii="Calibri" w:hAnsi="Calibri" w:cs="Calibri"/>
                <w:sz w:val="22"/>
                <w:szCs w:val="24"/>
              </w:rPr>
              <w:tab/>
            </w:r>
            <w:sdt>
              <w:sdtPr>
                <w:rPr>
                  <w:rFonts w:ascii="Calibri" w:hAnsi="Calibri" w:cs="Calibri"/>
                  <w:sz w:val="22"/>
                  <w:szCs w:val="24"/>
                </w:rPr>
                <w:id w:val="-1643653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5E7" w:rsidRPr="00DF5A71">
                  <w:rPr>
                    <w:rFonts w:ascii="MS Gothic" w:eastAsia="MS Gothic" w:hAnsi="MS Gothic" w:cs="Calibri" w:hint="eastAsia"/>
                    <w:sz w:val="22"/>
                    <w:szCs w:val="24"/>
                  </w:rPr>
                  <w:t>☐</w:t>
                </w:r>
              </w:sdtContent>
            </w:sdt>
            <w:r w:rsidRPr="00DF5A71">
              <w:rPr>
                <w:rFonts w:ascii="Calibri" w:hAnsi="Calibri" w:cs="Calibri"/>
                <w:sz w:val="22"/>
                <w:szCs w:val="24"/>
              </w:rPr>
              <w:t xml:space="preserve"> No</w:t>
            </w:r>
          </w:p>
          <w:p w14:paraId="092C7D85" w14:textId="0585635C" w:rsidR="000F2A4A" w:rsidRPr="00DF5A71" w:rsidRDefault="00953879" w:rsidP="00011755">
            <w:pPr>
              <w:widowControl w:val="0"/>
              <w:tabs>
                <w:tab w:val="left" w:pos="-720"/>
                <w:tab w:val="left" w:pos="0"/>
                <w:tab w:val="left" w:pos="2160"/>
                <w:tab w:val="left" w:pos="3672"/>
                <w:tab w:val="left" w:pos="10080"/>
              </w:tabs>
              <w:ind w:left="34"/>
              <w:rPr>
                <w:rFonts w:ascii="Calibri" w:hAnsi="Calibri" w:cs="Calibri"/>
                <w:b/>
                <w:sz w:val="22"/>
                <w:szCs w:val="24"/>
              </w:rPr>
            </w:pPr>
            <w:r w:rsidRPr="00DF5A71">
              <w:rPr>
                <w:rFonts w:ascii="Calibri" w:hAnsi="Calibri" w:cs="Browallia New" w:hint="cs"/>
                <w:b/>
                <w:sz w:val="22"/>
                <w:szCs w:val="24"/>
                <w:cs/>
                <w:lang w:bidi="th-TH"/>
              </w:rPr>
              <w:t>อนุมัติการเปลี่ยนแปลงระบบ</w:t>
            </w:r>
            <w:r w:rsidR="000D7E05" w:rsidRPr="00DF5A71">
              <w:rPr>
                <w:rFonts w:ascii="Calibri" w:hAnsi="Calibri" w:cs="Browallia New" w:hint="cs"/>
                <w:b/>
                <w:sz w:val="22"/>
                <w:szCs w:val="24"/>
                <w:cs/>
                <w:lang w:bidi="th-TH"/>
              </w:rPr>
              <w:t xml:space="preserve">           </w:t>
            </w:r>
            <w:r w:rsidR="000D7E05" w:rsidRPr="00DF5A71">
              <w:rPr>
                <w:rFonts w:ascii="Browallia New" w:hAnsi="Browallia New" w:cs="Browallia New" w:hint="cs"/>
                <w:b/>
                <w:sz w:val="22"/>
                <w:szCs w:val="24"/>
                <w:cs/>
                <w:lang w:bidi="th-TH"/>
              </w:rPr>
              <w:t>ใช่</w:t>
            </w:r>
            <w:r w:rsidR="000D7E05" w:rsidRPr="00DF5A71">
              <w:rPr>
                <w:rFonts w:ascii="Calibri" w:hAnsi="Calibri" w:cs="Browallia New" w:hint="cs"/>
                <w:b/>
                <w:sz w:val="22"/>
                <w:szCs w:val="24"/>
                <w:cs/>
                <w:lang w:bidi="th-TH"/>
              </w:rPr>
              <w:t xml:space="preserve">                          ไม่</w:t>
            </w:r>
          </w:p>
        </w:tc>
      </w:tr>
    </w:tbl>
    <w:p w14:paraId="1F228866" w14:textId="77777777" w:rsidR="00A46D90" w:rsidRDefault="00A46D90" w:rsidP="00DE7658">
      <w:pPr>
        <w:ind w:left="142"/>
        <w:rPr>
          <w:rFonts w:ascii="Calibri" w:hAnsi="Calibri" w:cs="Calibri"/>
        </w:rPr>
      </w:pPr>
      <w:r w:rsidRPr="00093F22">
        <w:rPr>
          <w:rFonts w:ascii="Calibri" w:hAnsi="Calibri" w:cs="Calibri"/>
        </w:rPr>
        <w:br w:type="page"/>
      </w: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70"/>
        <w:gridCol w:w="2700"/>
        <w:gridCol w:w="2430"/>
      </w:tblGrid>
      <w:tr w:rsidR="00546F51" w:rsidRPr="00097374" w14:paraId="49C28B1C" w14:textId="77777777" w:rsidTr="00CD5A8A">
        <w:trPr>
          <w:cantSplit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64C1CCA" w14:textId="77777777" w:rsidR="00546F51" w:rsidRDefault="00546F51" w:rsidP="00DE7658">
            <w:pPr>
              <w:ind w:left="142"/>
              <w:rPr>
                <w:rFonts w:ascii="Calibri" w:hAnsi="Calibri" w:cs="Calibri"/>
                <w:sz w:val="24"/>
              </w:rPr>
            </w:pPr>
            <w:r w:rsidRPr="00097374">
              <w:rPr>
                <w:rFonts w:ascii="Calibri" w:hAnsi="Calibri" w:cs="Calibri"/>
                <w:sz w:val="24"/>
              </w:rPr>
              <w:lastRenderedPageBreak/>
              <w:t xml:space="preserve">SECTION </w:t>
            </w:r>
            <w:r w:rsidR="008A5539">
              <w:rPr>
                <w:rFonts w:ascii="Calibri" w:hAnsi="Calibri" w:cs="Calibri"/>
                <w:sz w:val="24"/>
              </w:rPr>
              <w:t>E</w:t>
            </w:r>
            <w:r w:rsidRPr="00097374">
              <w:rPr>
                <w:rFonts w:ascii="Calibri" w:hAnsi="Calibri" w:cs="Calibri"/>
                <w:sz w:val="24"/>
              </w:rPr>
              <w:t>: CHANGE IMPLEMENTATION</w:t>
            </w:r>
          </w:p>
          <w:p w14:paraId="0934CDA9" w14:textId="00D051CF" w:rsidR="005F2247" w:rsidRPr="00D35423" w:rsidRDefault="00D35423" w:rsidP="00DE7658">
            <w:pPr>
              <w:ind w:left="142"/>
              <w:rPr>
                <w:rFonts w:ascii="Calibri" w:hAnsi="Calibri" w:cs="Browallia New"/>
                <w:sz w:val="24"/>
                <w:cs/>
                <w:lang w:val="en-US" w:bidi="th-TH"/>
              </w:rPr>
            </w:pPr>
            <w:r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 xml:space="preserve">หมวด </w:t>
            </w:r>
            <w:r>
              <w:rPr>
                <w:rFonts w:ascii="Calibri" w:hAnsi="Calibri" w:cs="Browallia New"/>
                <w:sz w:val="22"/>
                <w:szCs w:val="24"/>
                <w:lang w:val="en-US" w:bidi="th-TH"/>
              </w:rPr>
              <w:t>E</w:t>
            </w:r>
            <w:r w:rsidR="001F67DA">
              <w:rPr>
                <w:rFonts w:ascii="Calibri" w:hAnsi="Calibri" w:cs="Browallia New"/>
                <w:sz w:val="22"/>
                <w:szCs w:val="24"/>
                <w:lang w:val="en-US" w:bidi="th-TH"/>
              </w:rPr>
              <w:t>:</w:t>
            </w:r>
            <w:r>
              <w:rPr>
                <w:rFonts w:ascii="Calibri" w:hAnsi="Calibri" w:cs="Browallia New"/>
                <w:sz w:val="22"/>
                <w:szCs w:val="24"/>
                <w:lang w:val="en-US" w:bidi="th-TH"/>
              </w:rPr>
              <w:t xml:space="preserve"> </w:t>
            </w:r>
            <w:r>
              <w:rPr>
                <w:rFonts w:ascii="Calibri" w:hAnsi="Calibri" w:cs="Browallia New" w:hint="cs"/>
                <w:sz w:val="22"/>
                <w:szCs w:val="24"/>
                <w:cs/>
                <w:lang w:val="en-US" w:bidi="th-TH"/>
              </w:rPr>
              <w:t>การเปลี่ยนแปลงระบบ</w:t>
            </w:r>
          </w:p>
        </w:tc>
      </w:tr>
      <w:tr w:rsidR="00546F51" w:rsidRPr="003938C5" w14:paraId="342F0673" w14:textId="77777777" w:rsidTr="00CD5A8A">
        <w:tblPrEx>
          <w:tblCellMar>
            <w:left w:w="72" w:type="dxa"/>
            <w:right w:w="72" w:type="dxa"/>
          </w:tblCellMar>
        </w:tblPrEx>
        <w:trPr>
          <w:cantSplit/>
          <w:trHeight w:val="70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AD5FDFF" w14:textId="77777777" w:rsidR="00D35423" w:rsidRDefault="00546F51" w:rsidP="00DE7658">
            <w:pPr>
              <w:ind w:left="142"/>
              <w:jc w:val="both"/>
              <w:rPr>
                <w:rFonts w:ascii="Calibri" w:hAnsi="Calibri" w:cs="Calibri"/>
                <w:b/>
                <w:sz w:val="22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 xml:space="preserve">Change Implemented According </w:t>
            </w:r>
            <w:proofErr w:type="gramStart"/>
            <w:r w:rsidRPr="00495220">
              <w:rPr>
                <w:rFonts w:ascii="Calibri" w:hAnsi="Calibri" w:cs="Calibri"/>
                <w:b/>
                <w:sz w:val="22"/>
              </w:rPr>
              <w:t>To</w:t>
            </w:r>
            <w:proofErr w:type="gramEnd"/>
            <w:r w:rsidRPr="00495220">
              <w:rPr>
                <w:rFonts w:ascii="Calibri" w:hAnsi="Calibri" w:cs="Calibri"/>
                <w:b/>
                <w:sz w:val="22"/>
              </w:rPr>
              <w:t xml:space="preserve"> Approved Change Request:</w:t>
            </w:r>
          </w:p>
          <w:p w14:paraId="475F8C49" w14:textId="68DF8332" w:rsidR="00546F51" w:rsidRPr="00495220" w:rsidRDefault="00D35423" w:rsidP="00D35423">
            <w:pPr>
              <w:ind w:left="144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การเปลี่ยนแปลงในระบบเป็นไปตามคำขอที่ได้รับการอนุมัติ</w:t>
            </w:r>
            <w:r w:rsidR="00546F51" w:rsidRPr="00495220">
              <w:rPr>
                <w:rFonts w:ascii="Calibri" w:hAnsi="Calibri" w:cs="Calibri"/>
                <w:sz w:val="22"/>
              </w:rPr>
              <w:t xml:space="preserve">      </w:t>
            </w:r>
          </w:p>
          <w:p w14:paraId="3795A190" w14:textId="77777777" w:rsidR="00546F51" w:rsidRPr="00495220" w:rsidRDefault="00546F51" w:rsidP="00DE7658">
            <w:pPr>
              <w:ind w:left="142"/>
              <w:jc w:val="both"/>
              <w:rPr>
                <w:rFonts w:ascii="Calibri" w:hAnsi="Calibri" w:cs="Calibri"/>
                <w:sz w:val="22"/>
              </w:rPr>
            </w:pPr>
          </w:p>
          <w:p w14:paraId="0263F160" w14:textId="334D6A56" w:rsidR="00546F51" w:rsidRPr="00D35423" w:rsidRDefault="00000000" w:rsidP="00DE7658">
            <w:pPr>
              <w:ind w:left="142"/>
              <w:jc w:val="both"/>
              <w:rPr>
                <w:rFonts w:ascii="Calibri" w:hAnsi="Calibri" w:cstheme="minorBidi"/>
                <w:sz w:val="22"/>
                <w:lang w:bidi="th-TH"/>
              </w:rPr>
            </w:pPr>
            <w:sdt>
              <w:sdtPr>
                <w:rPr>
                  <w:rFonts w:ascii="Calibri" w:hAnsi="Calibri" w:cs="Calibri"/>
                  <w:sz w:val="22"/>
                </w:rPr>
                <w:id w:val="-214342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5E7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546F51" w:rsidRPr="00495220">
              <w:rPr>
                <w:rFonts w:ascii="Calibri" w:hAnsi="Calibri" w:cs="Calibri"/>
                <w:sz w:val="22"/>
              </w:rPr>
              <w:t xml:space="preserve"> Yes with no comments</w:t>
            </w:r>
            <w:r w:rsidR="00D35423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D35423" w:rsidRPr="00D35423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ใช่</w:t>
            </w:r>
            <w:r w:rsidR="00546F51" w:rsidRPr="00495220">
              <w:rPr>
                <w:rFonts w:ascii="Calibri" w:hAnsi="Calibri" w:cs="Calibri"/>
                <w:sz w:val="22"/>
              </w:rPr>
              <w:t xml:space="preserve">     </w:t>
            </w:r>
            <w:sdt>
              <w:sdtPr>
                <w:rPr>
                  <w:rFonts w:ascii="Calibri" w:hAnsi="Calibri" w:cs="Calibri"/>
                  <w:sz w:val="22"/>
                </w:rPr>
                <w:id w:val="166910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5E7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546F51" w:rsidRPr="00495220">
              <w:rPr>
                <w:rFonts w:ascii="Calibri" w:hAnsi="Calibri" w:cs="Calibri"/>
                <w:sz w:val="22"/>
              </w:rPr>
              <w:t xml:space="preserve"> Yes with comments</w:t>
            </w:r>
            <w:r w:rsidR="00D35423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D35423" w:rsidRPr="00D35423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ใช่โดยมีความเห็นเพิ่มเติม</w:t>
            </w:r>
            <w:r w:rsidR="00D35423">
              <w:rPr>
                <w:rFonts w:ascii="Calibri" w:hAnsi="Calibri" w:cstheme="minorBidi" w:hint="cs"/>
                <w:sz w:val="22"/>
                <w:cs/>
                <w:lang w:bidi="th-TH"/>
              </w:rPr>
              <w:t xml:space="preserve"> </w:t>
            </w:r>
            <w:r w:rsidR="00546F51" w:rsidRPr="00495220">
              <w:rPr>
                <w:rFonts w:ascii="Calibri" w:hAnsi="Calibri" w:cs="Calibri"/>
                <w:sz w:val="22"/>
              </w:rPr>
              <w:t xml:space="preserve">   </w:t>
            </w:r>
            <w:sdt>
              <w:sdtPr>
                <w:rPr>
                  <w:rFonts w:ascii="Calibri" w:hAnsi="Calibri" w:cs="Calibri"/>
                  <w:sz w:val="22"/>
                </w:rPr>
                <w:id w:val="76905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5E7"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sdtContent>
            </w:sdt>
            <w:r w:rsidR="00546F51" w:rsidRPr="00495220">
              <w:rPr>
                <w:rFonts w:ascii="Calibri" w:hAnsi="Calibri" w:cs="Calibri"/>
                <w:sz w:val="22"/>
              </w:rPr>
              <w:t xml:space="preserve"> No</w:t>
            </w:r>
            <w:r w:rsidR="00546F51" w:rsidRPr="00D35423">
              <w:rPr>
                <w:rFonts w:ascii="Calibri" w:hAnsi="Calibri" w:cs="Browallia New"/>
                <w:sz w:val="22"/>
                <w:szCs w:val="24"/>
                <w:lang w:bidi="th-TH"/>
              </w:rPr>
              <w:t xml:space="preserve"> </w:t>
            </w:r>
            <w:r w:rsidR="00D35423" w:rsidRPr="00D35423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ไม่ใช่</w:t>
            </w:r>
          </w:p>
          <w:p w14:paraId="4F2F9E1B" w14:textId="77777777" w:rsidR="00546F51" w:rsidRPr="00495220" w:rsidRDefault="00546F51" w:rsidP="00DE7658">
            <w:pPr>
              <w:ind w:left="142"/>
              <w:jc w:val="both"/>
              <w:rPr>
                <w:rFonts w:ascii="Calibri" w:hAnsi="Calibri" w:cs="Calibri"/>
                <w:bCs/>
                <w:sz w:val="22"/>
              </w:rPr>
            </w:pPr>
          </w:p>
          <w:p w14:paraId="70D14E6B" w14:textId="46CD2BAD" w:rsidR="00546F51" w:rsidRPr="00D35423" w:rsidRDefault="00546F51" w:rsidP="00DE7658">
            <w:pPr>
              <w:ind w:left="142"/>
              <w:jc w:val="both"/>
              <w:rPr>
                <w:rFonts w:ascii="Calibri" w:hAnsi="Calibri" w:cs="Browallia New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Comments:</w:t>
            </w:r>
            <w:r w:rsidR="000065C7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D35423" w:rsidRPr="00D35423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ความเห็นเพิ่มเติม</w:t>
            </w:r>
          </w:p>
          <w:p w14:paraId="28BA6332" w14:textId="77777777" w:rsidR="00B9107B" w:rsidRPr="00495220" w:rsidRDefault="00B9107B" w:rsidP="00DE7658">
            <w:pPr>
              <w:ind w:left="142"/>
              <w:jc w:val="both"/>
              <w:rPr>
                <w:rFonts w:ascii="Calibri" w:hAnsi="Calibri" w:cs="Calibri"/>
                <w:bCs/>
                <w:sz w:val="22"/>
              </w:rPr>
            </w:pPr>
          </w:p>
          <w:p w14:paraId="117C469D" w14:textId="77777777" w:rsidR="00B9107B" w:rsidRPr="00495220" w:rsidRDefault="00B9107B" w:rsidP="00DE7658">
            <w:pPr>
              <w:ind w:left="142"/>
              <w:jc w:val="both"/>
              <w:rPr>
                <w:rFonts w:ascii="Calibri" w:hAnsi="Calibri" w:cs="Calibri"/>
                <w:bCs/>
                <w:sz w:val="22"/>
              </w:rPr>
            </w:pPr>
          </w:p>
          <w:p w14:paraId="67ADB984" w14:textId="77777777" w:rsidR="00546F51" w:rsidRPr="00495220" w:rsidRDefault="00546F51" w:rsidP="00DE7658">
            <w:pPr>
              <w:ind w:left="142"/>
              <w:jc w:val="both"/>
              <w:rPr>
                <w:rFonts w:ascii="Calibri" w:hAnsi="Calibri" w:cs="Calibri"/>
                <w:bCs/>
                <w:sz w:val="22"/>
              </w:rPr>
            </w:pPr>
            <w:r w:rsidRPr="00495220">
              <w:rPr>
                <w:rFonts w:ascii="Calibri" w:hAnsi="Calibri" w:cs="Calibri"/>
                <w:bCs/>
                <w:sz w:val="22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4" w:name="Text99"/>
            <w:r w:rsidRPr="00495220">
              <w:rPr>
                <w:rFonts w:ascii="Calibri" w:hAnsi="Calibri" w:cs="Calibri"/>
                <w:bCs/>
                <w:sz w:val="22"/>
              </w:rPr>
              <w:instrText xml:space="preserve"> FORMTEXT </w:instrText>
            </w:r>
            <w:r w:rsidRPr="00495220">
              <w:rPr>
                <w:rFonts w:ascii="Calibri" w:hAnsi="Calibri" w:cs="Calibri"/>
                <w:bCs/>
                <w:sz w:val="22"/>
              </w:rPr>
            </w:r>
            <w:r w:rsidRPr="00495220">
              <w:rPr>
                <w:rFonts w:ascii="Calibri" w:hAnsi="Calibri" w:cs="Calibri"/>
                <w:bCs/>
                <w:sz w:val="22"/>
              </w:rPr>
              <w:fldChar w:fldCharType="separate"/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sz w:val="22"/>
              </w:rPr>
              <w:fldChar w:fldCharType="end"/>
            </w:r>
            <w:bookmarkEnd w:id="4"/>
          </w:p>
          <w:p w14:paraId="0EB2FDE8" w14:textId="48116F5A" w:rsidR="00B9107B" w:rsidRPr="00D35423" w:rsidRDefault="00B9107B" w:rsidP="00DE7658">
            <w:pPr>
              <w:ind w:left="142"/>
              <w:jc w:val="both"/>
              <w:rPr>
                <w:rFonts w:ascii="Calibri" w:hAnsi="Calibri" w:cstheme="minorBidi"/>
                <w:b/>
                <w:bCs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bCs/>
                <w:sz w:val="22"/>
              </w:rPr>
              <w:t>Actual Effort Spent:</w:t>
            </w:r>
            <w:r w:rsidR="00D35423">
              <w:rPr>
                <w:rFonts w:ascii="Calibri" w:hAnsi="Calibri" w:cstheme="minorBidi" w:hint="cs"/>
                <w:b/>
                <w:bCs/>
                <w:sz w:val="22"/>
                <w:cs/>
                <w:lang w:bidi="th-TH"/>
              </w:rPr>
              <w:t xml:space="preserve"> </w:t>
            </w:r>
            <w:r w:rsidR="00D35423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วันทำงานที่ใช้จริง</w:t>
            </w:r>
          </w:p>
          <w:tbl>
            <w:tblPr>
              <w:tblW w:w="950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60"/>
              <w:gridCol w:w="1980"/>
              <w:gridCol w:w="3060"/>
            </w:tblGrid>
            <w:tr w:rsidR="006D2730" w:rsidRPr="00495220" w14:paraId="782E0FD7" w14:textId="77777777" w:rsidTr="008C7E7F">
              <w:tc>
                <w:tcPr>
                  <w:tcW w:w="4460" w:type="dxa"/>
                </w:tcPr>
                <w:p w14:paraId="739DCEA2" w14:textId="77777777" w:rsidR="006D2730" w:rsidRDefault="006D2730" w:rsidP="008C7E7F">
                  <w:pPr>
                    <w:spacing w:before="60"/>
                    <w:ind w:left="144"/>
                    <w:jc w:val="center"/>
                    <w:rPr>
                      <w:rFonts w:ascii="Calibri" w:hAnsi="Calibri" w:cs="Calibri"/>
                      <w:b/>
                      <w:sz w:val="22"/>
                    </w:rPr>
                  </w:pPr>
                  <w:r w:rsidRPr="00495220">
                    <w:rPr>
                      <w:rFonts w:ascii="Calibri" w:hAnsi="Calibri" w:cs="Calibri"/>
                      <w:b/>
                      <w:sz w:val="22"/>
                    </w:rPr>
                    <w:t>Activity</w:t>
                  </w:r>
                </w:p>
                <w:p w14:paraId="03C377EA" w14:textId="21C87003" w:rsidR="008C7E7F" w:rsidRPr="008C7E7F" w:rsidRDefault="008C7E7F" w:rsidP="008C7E7F">
                  <w:pPr>
                    <w:ind w:left="144"/>
                    <w:jc w:val="center"/>
                    <w:rPr>
                      <w:rFonts w:ascii="Calibri" w:hAnsi="Calibri" w:cs="Browallia New"/>
                      <w:b/>
                      <w:sz w:val="22"/>
                      <w:lang w:bidi="th-TH"/>
                    </w:rPr>
                  </w:pPr>
                  <w:r>
                    <w:rPr>
                      <w:rFonts w:ascii="Calibri" w:hAnsi="Calibri" w:cs="Browallia New" w:hint="cs"/>
                      <w:sz w:val="22"/>
                      <w:szCs w:val="24"/>
                      <w:cs/>
                      <w:lang w:bidi="th-TH"/>
                    </w:rPr>
                    <w:t>กิจกรรม</w:t>
                  </w:r>
                </w:p>
              </w:tc>
              <w:tc>
                <w:tcPr>
                  <w:tcW w:w="1980" w:type="dxa"/>
                </w:tcPr>
                <w:p w14:paraId="08ED6D40" w14:textId="77777777" w:rsidR="006D273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/>
                      <w:sz w:val="22"/>
                    </w:rPr>
                  </w:pPr>
                  <w:r w:rsidRPr="00495220">
                    <w:rPr>
                      <w:rFonts w:ascii="Calibri" w:hAnsi="Calibri" w:cs="Calibri"/>
                      <w:b/>
                      <w:sz w:val="22"/>
                    </w:rPr>
                    <w:t>Effort (Man-Day)</w:t>
                  </w:r>
                </w:p>
                <w:p w14:paraId="7CDBFC2F" w14:textId="18C27C07" w:rsidR="008C7E7F" w:rsidRPr="008C7E7F" w:rsidRDefault="008C7E7F" w:rsidP="008C7E7F">
                  <w:pPr>
                    <w:ind w:left="144"/>
                    <w:jc w:val="center"/>
                    <w:rPr>
                      <w:rFonts w:ascii="Calibri" w:hAnsi="Calibri" w:cs="Browallia New"/>
                      <w:b/>
                      <w:sz w:val="22"/>
                      <w:lang w:bidi="th-TH"/>
                    </w:rPr>
                  </w:pPr>
                  <w:r w:rsidRPr="008C7E7F">
                    <w:rPr>
                      <w:rFonts w:ascii="Calibri" w:hAnsi="Calibri" w:cs="Browallia New" w:hint="cs"/>
                      <w:sz w:val="22"/>
                      <w:szCs w:val="24"/>
                      <w:cs/>
                      <w:lang w:bidi="th-TH"/>
                    </w:rPr>
                    <w:t>วันทำงานที่ใช้</w:t>
                  </w:r>
                </w:p>
              </w:tc>
              <w:tc>
                <w:tcPr>
                  <w:tcW w:w="3060" w:type="dxa"/>
                </w:tcPr>
                <w:p w14:paraId="1E668F69" w14:textId="11604A9E" w:rsidR="006D2730" w:rsidRPr="008C7E7F" w:rsidRDefault="006D2730" w:rsidP="008C7E7F">
                  <w:pPr>
                    <w:spacing w:before="60"/>
                    <w:ind w:left="144"/>
                    <w:jc w:val="center"/>
                    <w:rPr>
                      <w:rFonts w:ascii="Calibri" w:hAnsi="Calibri" w:cs="Browallia New"/>
                      <w:b/>
                      <w:sz w:val="22"/>
                      <w:lang w:val="en-US" w:bidi="th-TH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Actual Cost</w:t>
                  </w:r>
                  <w:r w:rsidR="008C7E7F">
                    <w:rPr>
                      <w:rFonts w:ascii="Calibri" w:hAnsi="Calibri" w:cs="Browallia New" w:hint="cs"/>
                      <w:b/>
                      <w:sz w:val="22"/>
                      <w:cs/>
                      <w:lang w:bidi="th-TH"/>
                    </w:rPr>
                    <w:t xml:space="preserve"> </w:t>
                  </w:r>
                  <w:r w:rsidR="008C7E7F" w:rsidRPr="008C7E7F">
                    <w:rPr>
                      <w:rFonts w:ascii="Calibri" w:hAnsi="Calibri" w:cs="Browallia New" w:hint="cs"/>
                      <w:sz w:val="22"/>
                      <w:szCs w:val="24"/>
                      <w:cs/>
                      <w:lang w:bidi="th-TH"/>
                    </w:rPr>
                    <w:t>ต้นทุนที่แท้จริง</w:t>
                  </w:r>
                </w:p>
                <w:p w14:paraId="5F987E31" w14:textId="584D8A34" w:rsidR="00C0280E" w:rsidRPr="008C7E7F" w:rsidRDefault="00C0280E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theme="minorBidi"/>
                      <w:b/>
                      <w:sz w:val="22"/>
                      <w:cs/>
                      <w:lang w:bidi="th-TH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(Local Currency)</w:t>
                  </w:r>
                  <w:r w:rsidR="008C7E7F">
                    <w:rPr>
                      <w:rFonts w:ascii="Calibri" w:hAnsi="Calibri" w:cstheme="minorBidi" w:hint="cs"/>
                      <w:b/>
                      <w:sz w:val="22"/>
                      <w:cs/>
                      <w:lang w:bidi="th-TH"/>
                    </w:rPr>
                    <w:t xml:space="preserve"> </w:t>
                  </w:r>
                  <w:r w:rsidR="008C7E7F" w:rsidRPr="008C7E7F">
                    <w:rPr>
                      <w:rFonts w:ascii="Calibri" w:hAnsi="Calibri" w:cs="Browallia New" w:hint="cs"/>
                      <w:sz w:val="22"/>
                      <w:szCs w:val="24"/>
                      <w:cs/>
                      <w:lang w:bidi="th-TH"/>
                    </w:rPr>
                    <w:t>สกุลเงินท้องถิ่น</w:t>
                  </w:r>
                </w:p>
              </w:tc>
            </w:tr>
            <w:tr w:rsidR="006D2730" w:rsidRPr="00495220" w14:paraId="2E349DAB" w14:textId="77777777" w:rsidTr="008C7E7F">
              <w:trPr>
                <w:trHeight w:val="405"/>
              </w:trPr>
              <w:tc>
                <w:tcPr>
                  <w:tcW w:w="4460" w:type="dxa"/>
                </w:tcPr>
                <w:p w14:paraId="1A22967B" w14:textId="7CE62F5F" w:rsidR="006D2730" w:rsidRPr="008C7E7F" w:rsidRDefault="006D2730" w:rsidP="00097374">
                  <w:pPr>
                    <w:spacing w:before="60" w:after="60"/>
                    <w:ind w:left="142"/>
                    <w:rPr>
                      <w:rFonts w:ascii="Calibri" w:hAnsi="Calibri" w:cstheme="minorBidi"/>
                      <w:bCs/>
                      <w:sz w:val="22"/>
                      <w:lang w:bidi="th-TH"/>
                    </w:rPr>
                  </w:pPr>
                  <w:r w:rsidRPr="00495220">
                    <w:rPr>
                      <w:rFonts w:ascii="Calibri" w:hAnsi="Calibri" w:cs="Calibri"/>
                      <w:bCs/>
                      <w:sz w:val="22"/>
                    </w:rPr>
                    <w:t>Analysis / Design</w:t>
                  </w:r>
                  <w:r w:rsidR="008C7E7F">
                    <w:rPr>
                      <w:rFonts w:ascii="Calibri" w:hAnsi="Calibri" w:cstheme="minorBidi" w:hint="cs"/>
                      <w:bCs/>
                      <w:sz w:val="22"/>
                      <w:cs/>
                      <w:lang w:bidi="th-TH"/>
                    </w:rPr>
                    <w:t xml:space="preserve"> </w:t>
                  </w:r>
                </w:p>
              </w:tc>
              <w:tc>
                <w:tcPr>
                  <w:tcW w:w="1980" w:type="dxa"/>
                </w:tcPr>
                <w:p w14:paraId="3BF3AB66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  <w:tc>
                <w:tcPr>
                  <w:tcW w:w="3060" w:type="dxa"/>
                </w:tcPr>
                <w:p w14:paraId="0E03432C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</w:tr>
            <w:tr w:rsidR="006D2730" w:rsidRPr="00495220" w14:paraId="7834936A" w14:textId="77777777" w:rsidTr="008C7E7F">
              <w:trPr>
                <w:trHeight w:val="405"/>
              </w:trPr>
              <w:tc>
                <w:tcPr>
                  <w:tcW w:w="4460" w:type="dxa"/>
                </w:tcPr>
                <w:p w14:paraId="339162D1" w14:textId="77777777" w:rsidR="006D2730" w:rsidRPr="00495220" w:rsidRDefault="006D2730" w:rsidP="00DE7658">
                  <w:pPr>
                    <w:spacing w:before="60" w:after="60"/>
                    <w:ind w:left="142"/>
                    <w:rPr>
                      <w:rFonts w:ascii="Calibri" w:hAnsi="Calibri" w:cs="Calibri"/>
                      <w:bCs/>
                      <w:sz w:val="22"/>
                    </w:rPr>
                  </w:pPr>
                  <w:r w:rsidRPr="00495220">
                    <w:rPr>
                      <w:rFonts w:ascii="Calibri" w:hAnsi="Calibri" w:cs="Calibri"/>
                      <w:bCs/>
                      <w:sz w:val="22"/>
                    </w:rPr>
                    <w:t>Coding / Configuration</w:t>
                  </w:r>
                </w:p>
              </w:tc>
              <w:tc>
                <w:tcPr>
                  <w:tcW w:w="1980" w:type="dxa"/>
                </w:tcPr>
                <w:p w14:paraId="6B88C084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  <w:tc>
                <w:tcPr>
                  <w:tcW w:w="3060" w:type="dxa"/>
                </w:tcPr>
                <w:p w14:paraId="784E8AED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</w:tr>
            <w:tr w:rsidR="006D2730" w:rsidRPr="00495220" w14:paraId="0597C7AC" w14:textId="77777777" w:rsidTr="008C7E7F">
              <w:tc>
                <w:tcPr>
                  <w:tcW w:w="4460" w:type="dxa"/>
                </w:tcPr>
                <w:p w14:paraId="14084A50" w14:textId="77777777" w:rsidR="006D2730" w:rsidRPr="00495220" w:rsidRDefault="006D2730" w:rsidP="00DE7658">
                  <w:pPr>
                    <w:spacing w:before="60" w:after="60"/>
                    <w:ind w:left="142"/>
                    <w:rPr>
                      <w:rFonts w:ascii="Calibri" w:hAnsi="Calibri" w:cs="Calibri"/>
                      <w:bCs/>
                      <w:sz w:val="22"/>
                    </w:rPr>
                  </w:pPr>
                  <w:r w:rsidRPr="00495220">
                    <w:rPr>
                      <w:rFonts w:ascii="Calibri" w:hAnsi="Calibri" w:cs="Calibri"/>
                      <w:bCs/>
                      <w:sz w:val="22"/>
                    </w:rPr>
                    <w:t>Checking / Testing</w:t>
                  </w:r>
                </w:p>
              </w:tc>
              <w:tc>
                <w:tcPr>
                  <w:tcW w:w="1980" w:type="dxa"/>
                </w:tcPr>
                <w:p w14:paraId="1D179BD5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  <w:tc>
                <w:tcPr>
                  <w:tcW w:w="3060" w:type="dxa"/>
                </w:tcPr>
                <w:p w14:paraId="2DC1F9C5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</w:tr>
            <w:tr w:rsidR="006D2730" w:rsidRPr="00495220" w14:paraId="61EF8AE0" w14:textId="77777777" w:rsidTr="008C7E7F">
              <w:tc>
                <w:tcPr>
                  <w:tcW w:w="4460" w:type="dxa"/>
                </w:tcPr>
                <w:p w14:paraId="2AD3C171" w14:textId="77777777" w:rsidR="006D2730" w:rsidRPr="00495220" w:rsidRDefault="006D2730" w:rsidP="00DE7658">
                  <w:pPr>
                    <w:spacing w:before="60" w:after="60"/>
                    <w:ind w:left="142"/>
                    <w:rPr>
                      <w:rFonts w:ascii="Calibri" w:hAnsi="Calibri" w:cs="Calibri"/>
                      <w:bCs/>
                      <w:sz w:val="22"/>
                    </w:rPr>
                  </w:pPr>
                  <w:r w:rsidRPr="00495220">
                    <w:rPr>
                      <w:rFonts w:ascii="Calibri" w:hAnsi="Calibri" w:cs="Calibri"/>
                      <w:bCs/>
                      <w:sz w:val="22"/>
                    </w:rPr>
                    <w:t>Communication / Coordination / UAT support / Implementation</w:t>
                  </w:r>
                </w:p>
              </w:tc>
              <w:tc>
                <w:tcPr>
                  <w:tcW w:w="1980" w:type="dxa"/>
                </w:tcPr>
                <w:p w14:paraId="18B0C91F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  <w:tc>
                <w:tcPr>
                  <w:tcW w:w="3060" w:type="dxa"/>
                </w:tcPr>
                <w:p w14:paraId="51205F29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Cs/>
                      <w:sz w:val="22"/>
                    </w:rPr>
                  </w:pPr>
                </w:p>
              </w:tc>
            </w:tr>
            <w:tr w:rsidR="006D2730" w:rsidRPr="00495220" w14:paraId="50368033" w14:textId="77777777" w:rsidTr="008C7E7F">
              <w:tc>
                <w:tcPr>
                  <w:tcW w:w="4460" w:type="dxa"/>
                </w:tcPr>
                <w:p w14:paraId="3DAF8B31" w14:textId="77777777" w:rsidR="006D2730" w:rsidRPr="00495220" w:rsidRDefault="006D2730" w:rsidP="00DE7658">
                  <w:pPr>
                    <w:spacing w:before="60" w:after="60"/>
                    <w:ind w:left="142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  <w:r w:rsidRPr="00495220">
                    <w:rPr>
                      <w:rFonts w:ascii="Calibri" w:hAnsi="Calibri" w:cs="Calibri"/>
                      <w:b/>
                      <w:bCs/>
                      <w:sz w:val="22"/>
                    </w:rPr>
                    <w:t>Total</w:t>
                  </w:r>
                </w:p>
              </w:tc>
              <w:tc>
                <w:tcPr>
                  <w:tcW w:w="1980" w:type="dxa"/>
                </w:tcPr>
                <w:p w14:paraId="127BAC26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3060" w:type="dxa"/>
                </w:tcPr>
                <w:p w14:paraId="2D87DD03" w14:textId="77777777" w:rsidR="006D2730" w:rsidRPr="00495220" w:rsidRDefault="006D2730" w:rsidP="00DE7658">
                  <w:pPr>
                    <w:spacing w:before="60" w:after="60"/>
                    <w:ind w:left="142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</w:tc>
            </w:tr>
          </w:tbl>
          <w:p w14:paraId="55E102A3" w14:textId="77777777" w:rsidR="00546F51" w:rsidRPr="00495220" w:rsidRDefault="00546F51" w:rsidP="00DE7658">
            <w:pPr>
              <w:ind w:left="142"/>
              <w:jc w:val="both"/>
              <w:rPr>
                <w:rFonts w:ascii="Calibri" w:hAnsi="Calibri" w:cs="Calibri"/>
                <w:bCs/>
                <w:sz w:val="22"/>
              </w:rPr>
            </w:pPr>
            <w:r w:rsidRPr="00495220">
              <w:rPr>
                <w:rFonts w:ascii="Calibri" w:hAnsi="Calibri" w:cs="Calibri"/>
                <w:bCs/>
                <w:sz w:val="22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" w:name="Text112"/>
            <w:r w:rsidRPr="00495220">
              <w:rPr>
                <w:rFonts w:ascii="Calibri" w:hAnsi="Calibri" w:cs="Calibri"/>
                <w:bCs/>
                <w:sz w:val="22"/>
              </w:rPr>
              <w:instrText xml:space="preserve"> FORMTEXT </w:instrText>
            </w:r>
            <w:r w:rsidRPr="00495220">
              <w:rPr>
                <w:rFonts w:ascii="Calibri" w:hAnsi="Calibri" w:cs="Calibri"/>
                <w:bCs/>
                <w:sz w:val="22"/>
              </w:rPr>
            </w:r>
            <w:r w:rsidRPr="00495220">
              <w:rPr>
                <w:rFonts w:ascii="Calibri" w:hAnsi="Calibri" w:cs="Calibri"/>
                <w:bCs/>
                <w:sz w:val="22"/>
              </w:rPr>
              <w:fldChar w:fldCharType="separate"/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noProof/>
                <w:sz w:val="22"/>
              </w:rPr>
              <w:t> </w:t>
            </w:r>
            <w:r w:rsidRPr="00495220">
              <w:rPr>
                <w:rFonts w:ascii="Calibri" w:hAnsi="Calibri" w:cs="Calibri"/>
                <w:bCs/>
                <w:sz w:val="22"/>
              </w:rPr>
              <w:fldChar w:fldCharType="end"/>
            </w:r>
            <w:bookmarkEnd w:id="5"/>
          </w:p>
        </w:tc>
      </w:tr>
      <w:tr w:rsidR="00546F51" w:rsidRPr="003938C5" w14:paraId="22364B26" w14:textId="77777777" w:rsidTr="003938C5">
        <w:trPr>
          <w:cantSplit/>
        </w:trPr>
        <w:tc>
          <w:tcPr>
            <w:tcW w:w="477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</w:tcPr>
          <w:p w14:paraId="0B173E73" w14:textId="25B44467" w:rsidR="00546F51" w:rsidRDefault="00546F51" w:rsidP="00DE7658">
            <w:pPr>
              <w:ind w:left="142"/>
              <w:rPr>
                <w:rFonts w:ascii="Calibri" w:hAnsi="Calibri" w:cs="Calibri"/>
                <w:b/>
                <w:sz w:val="22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Completed By</w:t>
            </w:r>
            <w:r w:rsidR="00C0280E">
              <w:rPr>
                <w:rFonts w:ascii="Calibri" w:hAnsi="Calibri" w:cs="Calibri"/>
                <w:b/>
                <w:sz w:val="22"/>
              </w:rPr>
              <w:t xml:space="preserve"> Functional Lead/Project Manager</w:t>
            </w:r>
          </w:p>
          <w:p w14:paraId="07EBBF7A" w14:textId="47063B68" w:rsidR="00546F51" w:rsidRPr="003938C5" w:rsidRDefault="008C7E7F" w:rsidP="008C7E7F">
            <w:pPr>
              <w:ind w:left="142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ตรวจสอบโดยผู้ควบคุมโปรแกรม ผู้จัดการโครงการ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A1D5FB1" w14:textId="58638E33" w:rsidR="00546F51" w:rsidRPr="008C7E7F" w:rsidRDefault="00546F51" w:rsidP="00DE7658">
            <w:pPr>
              <w:ind w:left="142"/>
              <w:rPr>
                <w:rFonts w:ascii="Calibri" w:hAnsi="Calibri" w:cstheme="minorBidi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Signature</w:t>
            </w:r>
            <w:r w:rsidR="008C7E7F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8C7E7F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ลายเซ็น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3ED083A" w14:textId="36A1A6D0" w:rsidR="00546F51" w:rsidRPr="008C7E7F" w:rsidRDefault="00546F51" w:rsidP="003938C5">
            <w:pPr>
              <w:spacing w:after="40"/>
              <w:ind w:left="142"/>
              <w:rPr>
                <w:rFonts w:ascii="Calibri" w:hAnsi="Calibri" w:cstheme="minorBidi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Date</w:t>
            </w:r>
            <w:r w:rsidR="008C7E7F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8C7E7F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ลงวันที่</w:t>
            </w:r>
          </w:p>
          <w:p w14:paraId="47618DE2" w14:textId="77777777" w:rsidR="00546F51" w:rsidRPr="00495220" w:rsidRDefault="00546F51" w:rsidP="003938C5">
            <w:pPr>
              <w:spacing w:before="60"/>
              <w:ind w:left="142"/>
              <w:rPr>
                <w:rFonts w:ascii="Calibri" w:hAnsi="Calibri" w:cs="Calibri"/>
                <w:b/>
                <w:sz w:val="22"/>
              </w:rPr>
            </w:pPr>
          </w:p>
          <w:p w14:paraId="048CF7C3" w14:textId="77777777" w:rsidR="003938C5" w:rsidRPr="00495220" w:rsidRDefault="003938C5" w:rsidP="003938C5">
            <w:pPr>
              <w:spacing w:before="60"/>
              <w:ind w:left="142"/>
              <w:rPr>
                <w:rFonts w:ascii="Calibri" w:hAnsi="Calibri" w:cs="Calibri"/>
                <w:b/>
                <w:sz w:val="22"/>
              </w:rPr>
            </w:pPr>
          </w:p>
          <w:p w14:paraId="2F09B375" w14:textId="77777777" w:rsidR="003938C5" w:rsidRPr="00495220" w:rsidRDefault="003938C5" w:rsidP="003938C5">
            <w:pPr>
              <w:spacing w:before="60"/>
              <w:ind w:left="142"/>
              <w:rPr>
                <w:rFonts w:ascii="Calibri" w:hAnsi="Calibri" w:cs="Calibri"/>
                <w:b/>
                <w:sz w:val="22"/>
              </w:rPr>
            </w:pPr>
          </w:p>
        </w:tc>
      </w:tr>
      <w:tr w:rsidR="00546F51" w:rsidRPr="003938C5" w14:paraId="16228909" w14:textId="77777777" w:rsidTr="00915853">
        <w:trPr>
          <w:cantSplit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2EBBA98B" w14:textId="77777777" w:rsidR="00546F51" w:rsidRDefault="00546F51" w:rsidP="00DE7658">
            <w:pPr>
              <w:ind w:left="142"/>
              <w:rPr>
                <w:rFonts w:ascii="Calibri" w:hAnsi="Calibri" w:cstheme="minorBidi"/>
                <w:sz w:val="24"/>
                <w:lang w:bidi="th-TH"/>
              </w:rPr>
            </w:pPr>
            <w:r w:rsidRPr="003938C5">
              <w:rPr>
                <w:rFonts w:ascii="Calibri" w:hAnsi="Calibri" w:cs="Calibri"/>
                <w:sz w:val="24"/>
              </w:rPr>
              <w:t xml:space="preserve">SECTION </w:t>
            </w:r>
            <w:r w:rsidR="008A5539">
              <w:rPr>
                <w:rFonts w:ascii="Calibri" w:hAnsi="Calibri" w:cs="Calibri"/>
                <w:sz w:val="24"/>
              </w:rPr>
              <w:t>F</w:t>
            </w:r>
            <w:r w:rsidRPr="003938C5">
              <w:rPr>
                <w:rFonts w:ascii="Calibri" w:hAnsi="Calibri" w:cs="Calibri"/>
                <w:sz w:val="24"/>
              </w:rPr>
              <w:t xml:space="preserve">: CHANGE REQUEST </w:t>
            </w:r>
            <w:r w:rsidR="00EE593E" w:rsidRPr="003938C5">
              <w:rPr>
                <w:rFonts w:ascii="Calibri" w:hAnsi="Calibri" w:cs="Calibri"/>
                <w:sz w:val="24"/>
              </w:rPr>
              <w:t>CLOSE-OUT</w:t>
            </w:r>
            <w:r w:rsidR="008C7E7F">
              <w:rPr>
                <w:rFonts w:ascii="Calibri" w:hAnsi="Calibri" w:cstheme="minorBidi" w:hint="cs"/>
                <w:sz w:val="24"/>
                <w:cs/>
                <w:lang w:bidi="th-TH"/>
              </w:rPr>
              <w:t xml:space="preserve"> </w:t>
            </w:r>
          </w:p>
          <w:p w14:paraId="17EDBAC3" w14:textId="251D8568" w:rsidR="008C7E7F" w:rsidRPr="008C7E7F" w:rsidRDefault="008C7E7F" w:rsidP="00DE7658">
            <w:pPr>
              <w:ind w:left="142"/>
              <w:rPr>
                <w:rFonts w:ascii="Calibri" w:hAnsi="Calibri" w:cstheme="minorBidi"/>
                <w:b/>
                <w:sz w:val="24"/>
                <w:cs/>
                <w:lang w:val="en-US" w:bidi="th-TH"/>
              </w:rPr>
            </w:pPr>
            <w:r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 xml:space="preserve">หมวด </w:t>
            </w:r>
            <w:r>
              <w:rPr>
                <w:rFonts w:ascii="Calibri" w:hAnsi="Calibri" w:cs="Browallia New"/>
                <w:sz w:val="22"/>
                <w:szCs w:val="24"/>
                <w:lang w:val="en-US" w:bidi="th-TH"/>
              </w:rPr>
              <w:t>F:</w:t>
            </w:r>
            <w:r>
              <w:rPr>
                <w:rFonts w:ascii="Calibri" w:hAnsi="Calibri" w:cs="Browallia New" w:hint="cs"/>
                <w:sz w:val="22"/>
                <w:szCs w:val="24"/>
                <w:cs/>
                <w:lang w:val="en-US" w:bidi="th-TH"/>
              </w:rPr>
              <w:t xml:space="preserve"> ปิดคำร้องขอการเปลี่ยนแปลงระบบ</w:t>
            </w:r>
          </w:p>
        </w:tc>
      </w:tr>
      <w:tr w:rsidR="00546F51" w:rsidRPr="003938C5" w14:paraId="403A00F3" w14:textId="77777777" w:rsidTr="003938C5">
        <w:trPr>
          <w:cantSplit/>
        </w:trPr>
        <w:tc>
          <w:tcPr>
            <w:tcW w:w="477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5EFC89B" w14:textId="6FA070D5" w:rsidR="00546F51" w:rsidRPr="008C7E7F" w:rsidRDefault="00DC3423" w:rsidP="00DE7658">
            <w:pPr>
              <w:ind w:left="142"/>
              <w:rPr>
                <w:rFonts w:ascii="Calibri" w:hAnsi="Calibri" w:cstheme="minorBidi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Requester Signoff</w:t>
            </w:r>
            <w:r w:rsidR="008C7E7F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8C7E7F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ผู้ร้องขอตรวจสอบและรับทราบ</w:t>
            </w:r>
          </w:p>
          <w:p w14:paraId="1AEFADD7" w14:textId="77777777" w:rsidR="00546F51" w:rsidRPr="00495220" w:rsidRDefault="00546F51" w:rsidP="00DE7658">
            <w:pPr>
              <w:tabs>
                <w:tab w:val="left" w:pos="162"/>
              </w:tabs>
              <w:ind w:left="142"/>
              <w:rPr>
                <w:rFonts w:ascii="Calibri" w:hAnsi="Calibri" w:cs="Calibri"/>
                <w:b/>
                <w:sz w:val="22"/>
                <w:szCs w:val="18"/>
              </w:rPr>
            </w:pPr>
          </w:p>
          <w:p w14:paraId="77ECC82D" w14:textId="77777777" w:rsidR="00546F51" w:rsidRPr="00495220" w:rsidRDefault="00546F51" w:rsidP="00DE7658">
            <w:pPr>
              <w:ind w:left="142"/>
              <w:rPr>
                <w:rFonts w:ascii="Calibri" w:hAnsi="Calibri" w:cs="Calibri"/>
                <w:b/>
                <w:sz w:val="22"/>
                <w:szCs w:val="18"/>
              </w:rPr>
            </w:pPr>
            <w:r w:rsidRPr="00495220">
              <w:rPr>
                <w:rFonts w:ascii="Calibri" w:hAnsi="Calibri" w:cs="Calibri"/>
                <w:b/>
                <w:sz w:val="22"/>
                <w:szCs w:val="18"/>
              </w:rPr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6" w:name="Text121"/>
            <w:r w:rsidRPr="00495220">
              <w:rPr>
                <w:rFonts w:ascii="Calibri" w:hAnsi="Calibri" w:cs="Calibri"/>
                <w:b/>
                <w:sz w:val="22"/>
                <w:szCs w:val="18"/>
              </w:rPr>
              <w:instrText xml:space="preserve"> FORMTEXT </w:instrText>
            </w:r>
            <w:r w:rsidRPr="00495220">
              <w:rPr>
                <w:rFonts w:ascii="Calibri" w:hAnsi="Calibri" w:cs="Calibri"/>
                <w:b/>
                <w:sz w:val="22"/>
                <w:szCs w:val="18"/>
              </w:rPr>
            </w:r>
            <w:r w:rsidRPr="00495220">
              <w:rPr>
                <w:rFonts w:ascii="Calibri" w:hAnsi="Calibri" w:cs="Calibri"/>
                <w:b/>
                <w:sz w:val="22"/>
                <w:szCs w:val="18"/>
              </w:rPr>
              <w:fldChar w:fldCharType="separate"/>
            </w:r>
            <w:r w:rsidRPr="00495220">
              <w:rPr>
                <w:rFonts w:ascii="Calibri" w:hAnsi="Calibri" w:cs="Calibri"/>
                <w:b/>
                <w:noProof/>
                <w:sz w:val="22"/>
                <w:szCs w:val="18"/>
              </w:rPr>
              <w:t> </w:t>
            </w:r>
            <w:r w:rsidRPr="00495220">
              <w:rPr>
                <w:rFonts w:ascii="Calibri" w:hAnsi="Calibri" w:cs="Calibri"/>
                <w:b/>
                <w:noProof/>
                <w:sz w:val="22"/>
                <w:szCs w:val="18"/>
              </w:rPr>
              <w:t> </w:t>
            </w:r>
            <w:r w:rsidRPr="00495220">
              <w:rPr>
                <w:rFonts w:ascii="Calibri" w:hAnsi="Calibri" w:cs="Calibri"/>
                <w:b/>
                <w:noProof/>
                <w:sz w:val="22"/>
                <w:szCs w:val="18"/>
              </w:rPr>
              <w:t> </w:t>
            </w:r>
            <w:r w:rsidRPr="00495220">
              <w:rPr>
                <w:rFonts w:ascii="Calibri" w:hAnsi="Calibri" w:cs="Calibri"/>
                <w:b/>
                <w:noProof/>
                <w:sz w:val="22"/>
                <w:szCs w:val="18"/>
              </w:rPr>
              <w:t> </w:t>
            </w:r>
            <w:r w:rsidRPr="00495220">
              <w:rPr>
                <w:rFonts w:ascii="Calibri" w:hAnsi="Calibri" w:cs="Calibri"/>
                <w:b/>
                <w:noProof/>
                <w:sz w:val="22"/>
                <w:szCs w:val="18"/>
              </w:rPr>
              <w:t> </w:t>
            </w:r>
            <w:r w:rsidRPr="00495220">
              <w:rPr>
                <w:rFonts w:ascii="Calibri" w:hAnsi="Calibri" w:cs="Calibri"/>
                <w:b/>
                <w:sz w:val="22"/>
                <w:szCs w:val="18"/>
              </w:rPr>
              <w:fldChar w:fldCharType="end"/>
            </w:r>
            <w:bookmarkEnd w:id="6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C85398" w14:textId="2AA6D413" w:rsidR="00546F51" w:rsidRPr="008C7E7F" w:rsidRDefault="00546F51" w:rsidP="00DE7658">
            <w:pPr>
              <w:ind w:left="142"/>
              <w:rPr>
                <w:rFonts w:ascii="Calibri" w:hAnsi="Calibri" w:cstheme="minorBidi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Signature</w:t>
            </w:r>
            <w:r w:rsidR="008C7E7F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8C7E7F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ลายเซ็น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D3BC1C4" w14:textId="426EC9CF" w:rsidR="00546F51" w:rsidRPr="008C7E7F" w:rsidRDefault="00546F51" w:rsidP="003938C5">
            <w:pPr>
              <w:spacing w:after="40"/>
              <w:ind w:left="142"/>
              <w:rPr>
                <w:rFonts w:ascii="Calibri" w:hAnsi="Calibri" w:cstheme="minorBidi"/>
                <w:b/>
                <w:sz w:val="22"/>
                <w:lang w:bidi="th-TH"/>
              </w:rPr>
            </w:pPr>
            <w:r w:rsidRPr="00495220">
              <w:rPr>
                <w:rFonts w:ascii="Calibri" w:hAnsi="Calibri" w:cs="Calibri"/>
                <w:b/>
                <w:sz w:val="22"/>
              </w:rPr>
              <w:t>Date</w:t>
            </w:r>
            <w:r w:rsidR="008C7E7F">
              <w:rPr>
                <w:rFonts w:ascii="Calibri" w:hAnsi="Calibri" w:cstheme="minorBidi" w:hint="cs"/>
                <w:b/>
                <w:sz w:val="22"/>
                <w:cs/>
                <w:lang w:bidi="th-TH"/>
              </w:rPr>
              <w:t xml:space="preserve"> </w:t>
            </w:r>
            <w:r w:rsidR="008C7E7F">
              <w:rPr>
                <w:rFonts w:ascii="Calibri" w:hAnsi="Calibri" w:cs="Browallia New" w:hint="cs"/>
                <w:sz w:val="22"/>
                <w:szCs w:val="24"/>
                <w:cs/>
                <w:lang w:bidi="th-TH"/>
              </w:rPr>
              <w:t>วันที่</w:t>
            </w:r>
          </w:p>
          <w:p w14:paraId="488543FC" w14:textId="77777777" w:rsidR="00546F51" w:rsidRPr="00495220" w:rsidRDefault="00546F51" w:rsidP="003938C5">
            <w:pPr>
              <w:spacing w:before="60"/>
              <w:ind w:left="142"/>
              <w:rPr>
                <w:rFonts w:ascii="Calibri" w:hAnsi="Calibri" w:cs="Calibri"/>
                <w:b/>
                <w:sz w:val="22"/>
              </w:rPr>
            </w:pPr>
          </w:p>
          <w:p w14:paraId="3B8DF4D6" w14:textId="77777777" w:rsidR="003938C5" w:rsidRPr="00495220" w:rsidRDefault="003938C5" w:rsidP="003938C5">
            <w:pPr>
              <w:spacing w:before="60"/>
              <w:ind w:left="142"/>
              <w:rPr>
                <w:rFonts w:ascii="Calibri" w:hAnsi="Calibri" w:cs="Calibri"/>
                <w:b/>
                <w:sz w:val="22"/>
              </w:rPr>
            </w:pPr>
          </w:p>
          <w:p w14:paraId="4FF68ADC" w14:textId="77777777" w:rsidR="003938C5" w:rsidRPr="00495220" w:rsidRDefault="003938C5" w:rsidP="003938C5">
            <w:pPr>
              <w:spacing w:before="60"/>
              <w:ind w:left="142"/>
              <w:rPr>
                <w:rFonts w:ascii="Calibri" w:hAnsi="Calibri" w:cs="Calibri"/>
                <w:b/>
                <w:sz w:val="22"/>
              </w:rPr>
            </w:pPr>
          </w:p>
        </w:tc>
      </w:tr>
    </w:tbl>
    <w:p w14:paraId="0C433AC1" w14:textId="79157D9B" w:rsidR="00546F51" w:rsidRDefault="00546F51" w:rsidP="00DE7658">
      <w:pPr>
        <w:spacing w:after="240"/>
        <w:ind w:left="142"/>
        <w:rPr>
          <w:rFonts w:ascii="Calibri" w:hAnsi="Calibri" w:cstheme="minorBidi"/>
          <w:szCs w:val="25"/>
          <w:lang w:bidi="th-TH"/>
        </w:rPr>
      </w:pPr>
    </w:p>
    <w:p w14:paraId="4880A89B" w14:textId="0AD1218C" w:rsidR="008C7E7F" w:rsidRPr="008C7E7F" w:rsidRDefault="008C7E7F" w:rsidP="008C7E7F">
      <w:pPr>
        <w:tabs>
          <w:tab w:val="left" w:pos="7005"/>
        </w:tabs>
        <w:rPr>
          <w:rFonts w:ascii="Calibri" w:hAnsi="Calibri" w:cstheme="minorBidi"/>
          <w:szCs w:val="25"/>
          <w:cs/>
          <w:lang w:bidi="th-TH"/>
        </w:rPr>
      </w:pPr>
      <w:r>
        <w:rPr>
          <w:rFonts w:ascii="Calibri" w:hAnsi="Calibri" w:cstheme="minorBidi"/>
          <w:szCs w:val="25"/>
          <w:cs/>
          <w:lang w:bidi="th-TH"/>
        </w:rPr>
        <w:tab/>
      </w:r>
    </w:p>
    <w:sectPr w:rsidR="008C7E7F" w:rsidRPr="008C7E7F" w:rsidSect="003C10EF">
      <w:headerReference w:type="default" r:id="rId8"/>
      <w:footerReference w:type="default" r:id="rId9"/>
      <w:pgSz w:w="11909" w:h="16834" w:code="9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DA70" w14:textId="77777777" w:rsidR="006B4202" w:rsidRDefault="006B4202">
      <w:r>
        <w:separator/>
      </w:r>
    </w:p>
  </w:endnote>
  <w:endnote w:type="continuationSeparator" w:id="0">
    <w:p w14:paraId="5CDFFEF5" w14:textId="77777777" w:rsidR="006B4202" w:rsidRDefault="006B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B Airy Std">
    <w:altName w:val="Browallia New"/>
    <w:panose1 w:val="02000506000000020004"/>
    <w:charset w:val="00"/>
    <w:family w:val="auto"/>
    <w:pitch w:val="variable"/>
    <w:sig w:usb0="81000207" w:usb1="1000204A" w:usb2="00000000" w:usb3="00000000" w:csb0="0001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ECDD" w14:textId="77777777" w:rsidR="006C6A0A" w:rsidRDefault="006C6A0A">
    <w:pPr>
      <w:pStyle w:val="Footer"/>
      <w:jc w:val="right"/>
      <w:rPr>
        <w:rStyle w:val="PageNumber"/>
        <w:rFonts w:ascii="Calibri" w:hAnsi="Calibri" w:cs="Calibri"/>
      </w:rPr>
    </w:pPr>
  </w:p>
  <w:p w14:paraId="536F49C6" w14:textId="77777777" w:rsidR="006C6A0A" w:rsidRDefault="006C6A0A">
    <w:pPr>
      <w:pStyle w:val="Footer"/>
      <w:jc w:val="right"/>
      <w:rPr>
        <w:rStyle w:val="PageNumber"/>
        <w:rFonts w:ascii="Calibri" w:hAnsi="Calibri" w:cs="Calibri"/>
      </w:rPr>
    </w:pPr>
  </w:p>
  <w:p w14:paraId="6F6E2238" w14:textId="7148D93D" w:rsidR="006C6A0A" w:rsidRPr="006C6A0A" w:rsidRDefault="006C6A0A" w:rsidP="006C6A0A">
    <w:pPr>
      <w:pStyle w:val="Footer"/>
      <w:pBdr>
        <w:top w:val="single" w:sz="8" w:space="1" w:color="F92C17"/>
      </w:pBdr>
      <w:tabs>
        <w:tab w:val="center" w:pos="4860"/>
        <w:tab w:val="right" w:pos="9720"/>
      </w:tabs>
      <w:rPr>
        <w:rFonts w:asciiTheme="minorHAnsi" w:hAnsiTheme="minorHAnsi" w:cstheme="minorHAnsi"/>
        <w:color w:val="808080"/>
      </w:rPr>
    </w:pPr>
    <w:r w:rsidRPr="006C6A0A">
      <w:rPr>
        <w:rFonts w:asciiTheme="minorHAnsi" w:hAnsiTheme="minorHAnsi" w:cstheme="minorHAnsi"/>
        <w:color w:val="808080"/>
      </w:rPr>
      <w:t>Last modified</w:t>
    </w:r>
    <w:r w:rsidRPr="006C6A0A">
      <w:rPr>
        <w:rFonts w:asciiTheme="minorHAnsi" w:hAnsiTheme="minorHAnsi" w:cstheme="minorHAnsi"/>
        <w:b/>
        <w:bCs/>
        <w:snapToGrid w:val="0"/>
        <w:color w:val="808080"/>
        <w:szCs w:val="16"/>
      </w:rPr>
      <w:t xml:space="preserve">: </w:t>
    </w:r>
    <w:r w:rsidRPr="006C6A0A">
      <w:rPr>
        <w:rFonts w:asciiTheme="minorHAnsi" w:hAnsiTheme="minorHAnsi" w:cstheme="minorHAnsi"/>
        <w:snapToGrid w:val="0"/>
        <w:color w:val="808080"/>
        <w:szCs w:val="16"/>
      </w:rPr>
      <w:fldChar w:fldCharType="begin"/>
    </w:r>
    <w:r w:rsidRPr="006C6A0A">
      <w:rPr>
        <w:rFonts w:asciiTheme="minorHAnsi" w:hAnsiTheme="minorHAnsi" w:cstheme="minorHAnsi"/>
        <w:snapToGrid w:val="0"/>
        <w:color w:val="808080"/>
        <w:szCs w:val="16"/>
      </w:rPr>
      <w:instrText xml:space="preserve"> DATE \@ "M/d/yyyy h:mm am/pm" </w:instrText>
    </w:r>
    <w:r w:rsidRPr="006C6A0A">
      <w:rPr>
        <w:rFonts w:asciiTheme="minorHAnsi" w:hAnsiTheme="minorHAnsi" w:cstheme="minorHAnsi"/>
        <w:snapToGrid w:val="0"/>
        <w:color w:val="808080"/>
        <w:szCs w:val="16"/>
      </w:rPr>
      <w:fldChar w:fldCharType="separate"/>
    </w:r>
    <w:r w:rsidR="005D2A50">
      <w:rPr>
        <w:rFonts w:asciiTheme="minorHAnsi" w:hAnsiTheme="minorHAnsi" w:cstheme="minorHAnsi"/>
        <w:noProof/>
        <w:snapToGrid w:val="0"/>
        <w:color w:val="808080"/>
        <w:szCs w:val="16"/>
      </w:rPr>
      <w:t>2/14/2023 10:43 am</w:t>
    </w:r>
    <w:r w:rsidRPr="006C6A0A">
      <w:rPr>
        <w:rFonts w:asciiTheme="minorHAnsi" w:hAnsiTheme="minorHAnsi" w:cstheme="minorHAnsi"/>
        <w:snapToGrid w:val="0"/>
        <w:color w:val="808080"/>
        <w:szCs w:val="16"/>
      </w:rPr>
      <w:fldChar w:fldCharType="end"/>
    </w:r>
  </w:p>
  <w:p w14:paraId="6F23B0C2" w14:textId="49BE297B" w:rsidR="006C6A0A" w:rsidRPr="006C6A0A" w:rsidRDefault="006C6A0A" w:rsidP="006C6A0A">
    <w:pPr>
      <w:pStyle w:val="Footer"/>
      <w:pBdr>
        <w:top w:val="single" w:sz="8" w:space="1" w:color="F92C17"/>
      </w:pBdr>
      <w:tabs>
        <w:tab w:val="center" w:pos="4860"/>
        <w:tab w:val="right" w:pos="9720"/>
      </w:tabs>
      <w:rPr>
        <w:rFonts w:asciiTheme="minorHAnsi" w:hAnsiTheme="minorHAnsi" w:cstheme="minorHAnsi"/>
        <w:color w:val="808080"/>
      </w:rPr>
    </w:pPr>
    <w:r w:rsidRPr="006C6A0A">
      <w:rPr>
        <w:rFonts w:asciiTheme="minorHAnsi" w:hAnsiTheme="minorHAnsi" w:cstheme="minorHAnsi"/>
        <w:color w:val="808080"/>
      </w:rPr>
      <w:t>File Name:</w:t>
    </w:r>
    <w:r>
      <w:rPr>
        <w:rFonts w:asciiTheme="minorHAnsi" w:hAnsiTheme="minorHAnsi" w:cstheme="minorHAnsi"/>
        <w:color w:val="808080"/>
      </w:rPr>
      <w:t xml:space="preserve"> </w:t>
    </w:r>
    <w:r>
      <w:rPr>
        <w:rFonts w:asciiTheme="minorHAnsi" w:hAnsiTheme="minorHAnsi" w:cstheme="minorHAnsi"/>
        <w:color w:val="808080"/>
      </w:rPr>
      <w:fldChar w:fldCharType="begin"/>
    </w:r>
    <w:r>
      <w:rPr>
        <w:rFonts w:asciiTheme="minorHAnsi" w:hAnsiTheme="minorHAnsi" w:cstheme="minorHAnsi"/>
        <w:color w:val="808080"/>
      </w:rPr>
      <w:instrText xml:space="preserve"> FILENAME \* MERGEFORMAT </w:instrText>
    </w:r>
    <w:r>
      <w:rPr>
        <w:rFonts w:asciiTheme="minorHAnsi" w:hAnsiTheme="minorHAnsi" w:cstheme="minorHAnsi"/>
        <w:color w:val="808080"/>
      </w:rPr>
      <w:fldChar w:fldCharType="separate"/>
    </w:r>
    <w:r w:rsidR="00DF5A71">
      <w:rPr>
        <w:rFonts w:asciiTheme="minorHAnsi" w:hAnsiTheme="minorHAnsi" w:cstheme="minorHAnsi"/>
        <w:noProof/>
        <w:color w:val="808080"/>
      </w:rPr>
      <w:t>TU- Change Request Form</w:t>
    </w:r>
    <w:r>
      <w:rPr>
        <w:rFonts w:asciiTheme="minorHAnsi" w:hAnsiTheme="minorHAnsi" w:cstheme="minorHAnsi"/>
        <w:color w:val="808080"/>
      </w:rPr>
      <w:fldChar w:fldCharType="end"/>
    </w:r>
    <w:r w:rsidRPr="006C6A0A">
      <w:rPr>
        <w:rFonts w:asciiTheme="minorHAnsi" w:hAnsiTheme="minorHAnsi" w:cstheme="minorHAnsi"/>
        <w:color w:val="808080"/>
      </w:rPr>
      <w:t xml:space="preserve"> </w:t>
    </w:r>
  </w:p>
  <w:p w14:paraId="0276D360" w14:textId="3B6B1505" w:rsidR="00011755" w:rsidRPr="00F16352" w:rsidRDefault="00011755">
    <w:pPr>
      <w:pStyle w:val="Footer"/>
      <w:jc w:val="right"/>
      <w:rPr>
        <w:rFonts w:ascii="Calibri" w:hAnsi="Calibri" w:cs="Calibri"/>
      </w:rPr>
    </w:pPr>
    <w:r w:rsidRPr="00F16352">
      <w:rPr>
        <w:rStyle w:val="PageNumber"/>
        <w:rFonts w:ascii="Calibri" w:hAnsi="Calibri" w:cs="Calibri"/>
      </w:rPr>
      <w:tab/>
    </w:r>
    <w:r w:rsidRPr="00F16352">
      <w:rPr>
        <w:rStyle w:val="PageNumber"/>
        <w:rFonts w:ascii="Calibri" w:hAnsi="Calibri" w:cs="Calibri"/>
      </w:rPr>
      <w:tab/>
      <w:t xml:space="preserve">Page </w:t>
    </w:r>
    <w:r w:rsidRPr="00F16352">
      <w:rPr>
        <w:rStyle w:val="PageNumber"/>
        <w:rFonts w:ascii="Calibri" w:hAnsi="Calibri" w:cs="Calibri"/>
      </w:rPr>
      <w:fldChar w:fldCharType="begin"/>
    </w:r>
    <w:r w:rsidRPr="00F16352">
      <w:rPr>
        <w:rStyle w:val="PageNumber"/>
        <w:rFonts w:ascii="Calibri" w:hAnsi="Calibri" w:cs="Calibri"/>
      </w:rPr>
      <w:instrText xml:space="preserve"> PAGE </w:instrText>
    </w:r>
    <w:r w:rsidRPr="00F16352">
      <w:rPr>
        <w:rStyle w:val="PageNumber"/>
        <w:rFonts w:ascii="Calibri" w:hAnsi="Calibri" w:cs="Calibri"/>
      </w:rPr>
      <w:fldChar w:fldCharType="separate"/>
    </w:r>
    <w:r w:rsidR="00DF5A71">
      <w:rPr>
        <w:rStyle w:val="PageNumber"/>
        <w:rFonts w:ascii="Calibri" w:hAnsi="Calibri" w:cs="Calibri"/>
        <w:noProof/>
      </w:rPr>
      <w:t>7</w:t>
    </w:r>
    <w:r w:rsidRPr="00F16352">
      <w:rPr>
        <w:rStyle w:val="PageNumber"/>
        <w:rFonts w:ascii="Calibri" w:hAnsi="Calibri" w:cs="Calibri"/>
      </w:rPr>
      <w:fldChar w:fldCharType="end"/>
    </w:r>
    <w:r w:rsidRPr="00F16352">
      <w:rPr>
        <w:rStyle w:val="PageNumber"/>
        <w:rFonts w:ascii="Calibri" w:hAnsi="Calibri" w:cs="Calibri"/>
      </w:rPr>
      <w:t xml:space="preserve"> of </w:t>
    </w:r>
    <w:r w:rsidRPr="00F16352">
      <w:rPr>
        <w:rStyle w:val="PageNumber"/>
        <w:rFonts w:ascii="Calibri" w:hAnsi="Calibri" w:cs="Calibri"/>
      </w:rPr>
      <w:fldChar w:fldCharType="begin"/>
    </w:r>
    <w:r w:rsidRPr="00F16352">
      <w:rPr>
        <w:rStyle w:val="PageNumber"/>
        <w:rFonts w:ascii="Calibri" w:hAnsi="Calibri" w:cs="Calibri"/>
      </w:rPr>
      <w:instrText xml:space="preserve"> NUMPAGES </w:instrText>
    </w:r>
    <w:r w:rsidRPr="00F16352">
      <w:rPr>
        <w:rStyle w:val="PageNumber"/>
        <w:rFonts w:ascii="Calibri" w:hAnsi="Calibri" w:cs="Calibri"/>
      </w:rPr>
      <w:fldChar w:fldCharType="separate"/>
    </w:r>
    <w:r w:rsidR="00DF5A71">
      <w:rPr>
        <w:rStyle w:val="PageNumber"/>
        <w:rFonts w:ascii="Calibri" w:hAnsi="Calibri" w:cs="Calibri"/>
        <w:noProof/>
      </w:rPr>
      <w:t>7</w:t>
    </w:r>
    <w:r w:rsidRPr="00F16352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D393" w14:textId="77777777" w:rsidR="006B4202" w:rsidRDefault="006B4202">
      <w:r>
        <w:separator/>
      </w:r>
    </w:p>
  </w:footnote>
  <w:footnote w:type="continuationSeparator" w:id="0">
    <w:p w14:paraId="5B9FBF39" w14:textId="77777777" w:rsidR="006B4202" w:rsidRDefault="006B4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DF34" w14:textId="4AA39E36" w:rsidR="00011755" w:rsidRPr="00AC105D" w:rsidRDefault="008B7A4B" w:rsidP="0018097D">
    <w:pPr>
      <w:ind w:right="115"/>
      <w:jc w:val="center"/>
      <w:rPr>
        <w:rFonts w:ascii="Calibri" w:hAnsi="Calibri" w:cs="Calibri"/>
        <w:b/>
        <w:sz w:val="32"/>
        <w:szCs w:val="32"/>
      </w:rPr>
    </w:pPr>
    <w:r w:rsidRPr="00AC105D">
      <w:rPr>
        <w:rFonts w:ascii="DB Airy Std" w:hAnsi="DB Airy Std" w:cs="DB Airy Std"/>
        <w:noProof/>
        <w:sz w:val="24"/>
        <w:szCs w:val="18"/>
        <w:lang w:val="en-US" w:bidi="th-TH"/>
      </w:rPr>
      <w:drawing>
        <wp:anchor distT="0" distB="0" distL="114300" distR="114300" simplePos="0" relativeHeight="251661824" behindDoc="1" locked="0" layoutInCell="1" allowOverlap="1" wp14:anchorId="42EBF00C" wp14:editId="0887A223">
          <wp:simplePos x="0" y="0"/>
          <wp:positionH relativeFrom="column">
            <wp:posOffset>5800725</wp:posOffset>
          </wp:positionH>
          <wp:positionV relativeFrom="paragraph">
            <wp:posOffset>-38100</wp:posOffset>
          </wp:positionV>
          <wp:extent cx="615315" cy="457200"/>
          <wp:effectExtent l="0" t="0" r="0" b="0"/>
          <wp:wrapTopAndBottom/>
          <wp:docPr id="19" name="Picture 19" descr="TU_Primary_Gradient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U_Primary_Gradient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755" w:rsidRPr="00AC105D">
      <w:rPr>
        <w:rFonts w:ascii="Calibri" w:hAnsi="Calibri" w:cs="Calibri"/>
        <w:b/>
        <w:sz w:val="32"/>
        <w:szCs w:val="32"/>
      </w:rPr>
      <w:t>Change Request Form</w:t>
    </w:r>
  </w:p>
  <w:p w14:paraId="01F95477" w14:textId="590D6D0C" w:rsidR="00391BA8" w:rsidRPr="00AC105D" w:rsidRDefault="0018097D" w:rsidP="0018097D">
    <w:pPr>
      <w:ind w:right="115"/>
      <w:jc w:val="center"/>
      <w:rPr>
        <w:rFonts w:ascii="Calibri" w:hAnsi="Calibri" w:cstheme="minorBidi"/>
        <w:b/>
        <w:sz w:val="26"/>
        <w:szCs w:val="26"/>
        <w:cs/>
        <w:lang w:bidi="th-TH"/>
      </w:rPr>
    </w:pPr>
    <w:r w:rsidRPr="00AC105D">
      <w:rPr>
        <w:rFonts w:ascii="Calibri" w:hAnsi="Calibri" w:cstheme="minorBidi" w:hint="cs"/>
        <w:b/>
        <w:sz w:val="26"/>
        <w:szCs w:val="26"/>
        <w:cs/>
        <w:lang w:bidi="th-TH"/>
      </w:rPr>
      <w:t>แบบฟอร์มการขอเปลี่ยนแปลงระบบ</w:t>
    </w:r>
  </w:p>
  <w:p w14:paraId="27C88D22" w14:textId="1E638ADC" w:rsidR="00011755" w:rsidRPr="00A23070" w:rsidRDefault="00011755" w:rsidP="00AC105D">
    <w:pPr>
      <w:spacing w:after="60"/>
      <w:ind w:right="115"/>
      <w:jc w:val="right"/>
      <w:rPr>
        <w:rFonts w:ascii="Calibri" w:hAnsi="Calibri" w:cs="Calibri"/>
        <w:b/>
        <w:sz w:val="24"/>
      </w:rPr>
    </w:pPr>
    <w:r w:rsidRPr="00A23070">
      <w:rPr>
        <w:rFonts w:ascii="Calibri" w:hAnsi="Calibri" w:cs="Calibri"/>
        <w:b/>
        <w:sz w:val="24"/>
      </w:rPr>
      <w:t xml:space="preserve">Change Request No.: </w:t>
    </w:r>
    <w:r w:rsidRPr="00496A1E">
      <w:rPr>
        <w:rFonts w:ascii="Calibri" w:hAnsi="Calibri" w:cs="Calibri"/>
        <w:sz w:val="24"/>
        <w:u w:val="single"/>
      </w:rPr>
      <w:t>___CR-</w:t>
    </w:r>
    <w:r w:rsidR="005D2A50">
      <w:rPr>
        <w:rFonts w:ascii="Calibri" w:hAnsi="Calibri" w:cs="Browallia New"/>
        <w:sz w:val="24"/>
        <w:u w:val="single"/>
        <w:lang w:val="en-US" w:bidi="th-TH"/>
      </w:rPr>
      <w:t>????</w:t>
    </w:r>
    <w:r w:rsidRPr="00496A1E">
      <w:rPr>
        <w:rFonts w:ascii="Calibri" w:hAnsi="Calibri" w:cs="Calibri"/>
        <w:sz w:val="24"/>
      </w:rPr>
      <w:t>__</w:t>
    </w:r>
  </w:p>
  <w:p w14:paraId="53DB1084" w14:textId="55DA1792" w:rsidR="00011755" w:rsidRPr="00A23070" w:rsidRDefault="00011755" w:rsidP="00AC105D">
    <w:pPr>
      <w:ind w:right="115"/>
      <w:jc w:val="right"/>
      <w:rPr>
        <w:rFonts w:ascii="Calibri" w:hAnsi="Calibri" w:cs="Calibri"/>
        <w:b/>
        <w:sz w:val="24"/>
      </w:rPr>
    </w:pPr>
    <w:r w:rsidRPr="00A23070">
      <w:rPr>
        <w:rFonts w:ascii="Calibri" w:hAnsi="Calibri" w:cs="Calibri"/>
        <w:b/>
        <w:sz w:val="24"/>
      </w:rPr>
      <w:t xml:space="preserve">Date: </w:t>
    </w:r>
    <w:r w:rsidRPr="00496A1E">
      <w:rPr>
        <w:rFonts w:ascii="Calibri" w:hAnsi="Calibri" w:cs="Calibri"/>
        <w:sz w:val="24"/>
        <w:u w:val="single"/>
      </w:rPr>
      <w:t>___</w:t>
    </w:r>
    <w:r w:rsidR="005D2A50">
      <w:rPr>
        <w:rFonts w:ascii="Calibri" w:hAnsi="Calibri" w:cs="Calibri"/>
        <w:sz w:val="24"/>
        <w:u w:val="single"/>
      </w:rPr>
      <w:t>14 Feb 2023</w:t>
    </w:r>
    <w:r w:rsidRPr="00496A1E">
      <w:rPr>
        <w:rFonts w:ascii="Calibri" w:hAnsi="Calibri" w:cs="Calibri"/>
        <w:sz w:val="24"/>
        <w:u w:val="single"/>
      </w:rPr>
      <w:t>____</w:t>
    </w:r>
  </w:p>
  <w:p w14:paraId="16157684" w14:textId="77777777" w:rsidR="00011755" w:rsidRDefault="00011755" w:rsidP="00495220">
    <w:pPr>
      <w:ind w:left="142"/>
      <w:rPr>
        <w:rFonts w:ascii="Calibri" w:hAnsi="Calibri" w:cs="Calibri"/>
        <w:b/>
        <w:sz w:val="28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6722584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decimal"/>
      <w:pStyle w:val="Heading2"/>
      <w:lvlText w:val="%2."/>
      <w:legacy w:legacy="1" w:legacySpace="0" w:legacyIndent="0"/>
      <w:lvlJc w:val="left"/>
    </w:lvl>
    <w:lvl w:ilvl="2">
      <w:start w:val="1"/>
      <w:numFmt w:val="decimal"/>
      <w:pStyle w:val="Heading3"/>
      <w:lvlText w:val="%2.%3"/>
      <w:legacy w:legacy="1" w:legacySpace="0" w:legacyIndent="0"/>
      <w:lvlJc w:val="left"/>
    </w:lvl>
    <w:lvl w:ilvl="3">
      <w:start w:val="1"/>
      <w:numFmt w:val="decimal"/>
      <w:pStyle w:val="Heading4"/>
      <w:lvlText w:val="%2.%3.%4"/>
      <w:legacy w:legacy="1" w:legacySpace="0" w:legacyIndent="0"/>
      <w:lvlJc w:val="left"/>
    </w:lvl>
    <w:lvl w:ilvl="4">
      <w:start w:val="1"/>
      <w:numFmt w:val="decimal"/>
      <w:pStyle w:val="Heading5"/>
      <w:lvlText w:val="%2.%3.%4.%5"/>
      <w:legacy w:legacy="1" w:legacySpace="0" w:legacyIndent="0"/>
      <w:lvlJc w:val="left"/>
    </w:lvl>
    <w:lvl w:ilvl="5">
      <w:start w:val="1"/>
      <w:numFmt w:val="decimal"/>
      <w:pStyle w:val="Heading6"/>
      <w:lvlText w:val="%2.%3.%4.%5.%6"/>
      <w:legacy w:legacy="1" w:legacySpace="0" w:legacyIndent="0"/>
      <w:lvlJc w:val="left"/>
    </w:lvl>
    <w:lvl w:ilvl="6">
      <w:start w:val="1"/>
      <w:numFmt w:val="decimal"/>
      <w:pStyle w:val="Heading7"/>
      <w:lvlText w:val="%2.%3.%4.%5.%6.%7"/>
      <w:legacy w:legacy="1" w:legacySpace="0" w:legacyIndent="0"/>
      <w:lvlJc w:val="left"/>
    </w:lvl>
    <w:lvl w:ilvl="7">
      <w:start w:val="1"/>
      <w:numFmt w:val="decimal"/>
      <w:pStyle w:val="Heading8"/>
      <w:lvlText w:val="%2.%3.%4.%5.%6.%7.%8"/>
      <w:legacy w:legacy="1" w:legacySpace="0" w:legacyIndent="0"/>
      <w:lvlJc w:val="left"/>
    </w:lvl>
    <w:lvl w:ilvl="8">
      <w:start w:val="1"/>
      <w:numFmt w:val="decimal"/>
      <w:pStyle w:val="Heading9"/>
      <w:lvlText w:val="%2.%3.%4.%5.%6.%7.%8.%9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BBECE794"/>
    <w:lvl w:ilvl="0">
      <w:numFmt w:val="decimal"/>
      <w:lvlText w:val="*"/>
      <w:lvlJc w:val="left"/>
    </w:lvl>
  </w:abstractNum>
  <w:abstractNum w:abstractNumId="2" w15:restartNumberingAfterBreak="0">
    <w:nsid w:val="019604A0"/>
    <w:multiLevelType w:val="hybridMultilevel"/>
    <w:tmpl w:val="2E0830DE"/>
    <w:lvl w:ilvl="0" w:tplc="3BA6DA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8DF90">
      <w:start w:val="2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20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409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80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ACD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E7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22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349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84C7E"/>
    <w:multiLevelType w:val="hybridMultilevel"/>
    <w:tmpl w:val="8D7446BC"/>
    <w:lvl w:ilvl="0" w:tplc="EE363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D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8D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4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CC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81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4C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A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2A35266"/>
    <w:multiLevelType w:val="hybridMultilevel"/>
    <w:tmpl w:val="F9CEE4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50223B"/>
    <w:multiLevelType w:val="hybridMultilevel"/>
    <w:tmpl w:val="CA42E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D00D5"/>
    <w:multiLevelType w:val="hybridMultilevel"/>
    <w:tmpl w:val="247897AA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EE2">
      <w:start w:val="26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A006F"/>
    <w:multiLevelType w:val="hybridMultilevel"/>
    <w:tmpl w:val="AED6F018"/>
    <w:lvl w:ilvl="0" w:tplc="8B5A8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8B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4C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0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41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E1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AD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CC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8B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B44AD4"/>
    <w:multiLevelType w:val="hybridMultilevel"/>
    <w:tmpl w:val="B560985E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86EE2">
      <w:start w:val="26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4D4B6">
      <w:start w:val="268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50067"/>
    <w:multiLevelType w:val="hybridMultilevel"/>
    <w:tmpl w:val="2A3C8838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86EE2">
      <w:start w:val="26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4D4B6">
      <w:start w:val="268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0156B"/>
    <w:multiLevelType w:val="hybridMultilevel"/>
    <w:tmpl w:val="DFBCE3FC"/>
    <w:lvl w:ilvl="0" w:tplc="FFFFFFFF">
      <w:numFmt w:val="bullet"/>
      <w:lvlText w:val=""/>
      <w:legacy w:legacy="1" w:legacySpace="0" w:legacyIndent="0"/>
      <w:lvlJc w:val="left"/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B03FF"/>
    <w:multiLevelType w:val="hybridMultilevel"/>
    <w:tmpl w:val="0748BC8C"/>
    <w:lvl w:ilvl="0" w:tplc="DDB87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AB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6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245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6F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8E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22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0B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1E493B"/>
    <w:multiLevelType w:val="hybridMultilevel"/>
    <w:tmpl w:val="79A064BA"/>
    <w:lvl w:ilvl="0" w:tplc="453A22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22A97012"/>
    <w:multiLevelType w:val="hybridMultilevel"/>
    <w:tmpl w:val="6398259C"/>
    <w:lvl w:ilvl="0" w:tplc="34088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D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C3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06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8A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89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2D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C2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EC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7455FC"/>
    <w:multiLevelType w:val="hybridMultilevel"/>
    <w:tmpl w:val="CB8434C4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86EE2">
      <w:start w:val="26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4D4B6">
      <w:start w:val="268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D637A2"/>
    <w:multiLevelType w:val="hybridMultilevel"/>
    <w:tmpl w:val="0C00C63E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4D4B6">
      <w:start w:val="26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4D4B6">
      <w:start w:val="268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D54C8D"/>
    <w:multiLevelType w:val="hybridMultilevel"/>
    <w:tmpl w:val="09D0D780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EE2">
      <w:start w:val="26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F10AA"/>
    <w:multiLevelType w:val="hybridMultilevel"/>
    <w:tmpl w:val="122C72F6"/>
    <w:lvl w:ilvl="0" w:tplc="4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2163B49"/>
    <w:multiLevelType w:val="hybridMultilevel"/>
    <w:tmpl w:val="2DE040F2"/>
    <w:lvl w:ilvl="0" w:tplc="D3481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CF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A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ED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67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68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67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ED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09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4EA25AE"/>
    <w:multiLevelType w:val="hybridMultilevel"/>
    <w:tmpl w:val="60CE21A2"/>
    <w:lvl w:ilvl="0" w:tplc="FFFFFFFF">
      <w:numFmt w:val="bullet"/>
      <w:lvlText w:val=""/>
      <w:legacy w:legacy="1" w:legacySpace="0" w:legacyIndent="0"/>
      <w:lvlJc w:val="left"/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7D0B25"/>
    <w:multiLevelType w:val="hybridMultilevel"/>
    <w:tmpl w:val="8ED4E606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86EE2">
      <w:start w:val="26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013E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0153759"/>
    <w:multiLevelType w:val="hybridMultilevel"/>
    <w:tmpl w:val="33DE159E"/>
    <w:lvl w:ilvl="0" w:tplc="033C5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04D4B6">
      <w:start w:val="268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4D4B6">
      <w:start w:val="26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2B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A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6E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4375CE"/>
    <w:multiLevelType w:val="hybridMultilevel"/>
    <w:tmpl w:val="5D947A8E"/>
    <w:lvl w:ilvl="0" w:tplc="FFFFFFFF">
      <w:numFmt w:val="bullet"/>
      <w:lvlText w:val=""/>
      <w:legacy w:legacy="1" w:legacySpace="0" w:legacyIndent="0"/>
      <w:lvlJc w:val="left"/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2C4F81"/>
    <w:multiLevelType w:val="hybridMultilevel"/>
    <w:tmpl w:val="7DC6AD54"/>
    <w:lvl w:ilvl="0" w:tplc="4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04F3B0F"/>
    <w:multiLevelType w:val="singleLevel"/>
    <w:tmpl w:val="BEBCD5D8"/>
    <w:lvl w:ilvl="0">
      <w:start w:val="1"/>
      <w:numFmt w:val="decimal"/>
      <w:lvlText w:val="%1)"/>
      <w:legacy w:legacy="1" w:legacySpace="120" w:legacyIndent="360"/>
      <w:lvlJc w:val="left"/>
      <w:pPr>
        <w:ind w:left="720" w:hanging="360"/>
      </w:pPr>
    </w:lvl>
  </w:abstractNum>
  <w:abstractNum w:abstractNumId="26" w15:restartNumberingAfterBreak="0">
    <w:nsid w:val="5CE878A2"/>
    <w:multiLevelType w:val="hybridMultilevel"/>
    <w:tmpl w:val="5BC89672"/>
    <w:lvl w:ilvl="0" w:tplc="2730DFC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ACEE30">
      <w:start w:val="1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83C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00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84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8EA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C6B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54F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E7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0D06AC"/>
    <w:multiLevelType w:val="hybridMultilevel"/>
    <w:tmpl w:val="D9183198"/>
    <w:lvl w:ilvl="0" w:tplc="D1F655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C7B66"/>
    <w:multiLevelType w:val="hybridMultilevel"/>
    <w:tmpl w:val="88FC8C8C"/>
    <w:lvl w:ilvl="0" w:tplc="4964F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851CE"/>
    <w:multiLevelType w:val="hybridMultilevel"/>
    <w:tmpl w:val="488CA6EE"/>
    <w:lvl w:ilvl="0" w:tplc="570610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920"/>
        </w:tabs>
        <w:ind w:left="-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1440"/>
        </w:tabs>
        <w:ind w:left="-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960"/>
        </w:tabs>
        <w:ind w:left="-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480"/>
        </w:tabs>
        <w:ind w:left="-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</w:abstractNum>
  <w:abstractNum w:abstractNumId="30" w15:restartNumberingAfterBreak="0">
    <w:nsid w:val="76A32402"/>
    <w:multiLevelType w:val="hybridMultilevel"/>
    <w:tmpl w:val="F5043D58"/>
    <w:lvl w:ilvl="0" w:tplc="5906A726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1" w15:restartNumberingAfterBreak="0">
    <w:nsid w:val="7D464C9E"/>
    <w:multiLevelType w:val="hybridMultilevel"/>
    <w:tmpl w:val="10F6F480"/>
    <w:lvl w:ilvl="0" w:tplc="FFFFFFFF">
      <w:numFmt w:val="bullet"/>
      <w:lvlText w:val=""/>
      <w:legacy w:legacy="1" w:legacySpace="0" w:legacyIndent="0"/>
      <w:lvlJc w:val="left"/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516917">
    <w:abstractNumId w:val="0"/>
  </w:num>
  <w:num w:numId="2" w16cid:durableId="863980016">
    <w:abstractNumId w:val="25"/>
  </w:num>
  <w:num w:numId="3" w16cid:durableId="1985158786">
    <w:abstractNumId w:val="4"/>
  </w:num>
  <w:num w:numId="4" w16cid:durableId="139544355">
    <w:abstractNumId w:val="21"/>
  </w:num>
  <w:num w:numId="5" w16cid:durableId="1962683260">
    <w:abstractNumId w:val="28"/>
  </w:num>
  <w:num w:numId="6" w16cid:durableId="1026830689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602423247">
    <w:abstractNumId w:val="29"/>
  </w:num>
  <w:num w:numId="8" w16cid:durableId="27688662">
    <w:abstractNumId w:val="19"/>
  </w:num>
  <w:num w:numId="9" w16cid:durableId="1088423395">
    <w:abstractNumId w:val="23"/>
  </w:num>
  <w:num w:numId="10" w16cid:durableId="81151739">
    <w:abstractNumId w:val="10"/>
  </w:num>
  <w:num w:numId="11" w16cid:durableId="1946107188">
    <w:abstractNumId w:val="31"/>
  </w:num>
  <w:num w:numId="12" w16cid:durableId="735904021">
    <w:abstractNumId w:val="30"/>
  </w:num>
  <w:num w:numId="13" w16cid:durableId="1206673690">
    <w:abstractNumId w:val="5"/>
  </w:num>
  <w:num w:numId="14" w16cid:durableId="1737359614">
    <w:abstractNumId w:val="27"/>
  </w:num>
  <w:num w:numId="15" w16cid:durableId="141509732">
    <w:abstractNumId w:val="17"/>
  </w:num>
  <w:num w:numId="16" w16cid:durableId="1889485915">
    <w:abstractNumId w:val="24"/>
  </w:num>
  <w:num w:numId="17" w16cid:durableId="185220996">
    <w:abstractNumId w:val="3"/>
  </w:num>
  <w:num w:numId="18" w16cid:durableId="1949195536">
    <w:abstractNumId w:val="20"/>
  </w:num>
  <w:num w:numId="19" w16cid:durableId="1724254080">
    <w:abstractNumId w:val="6"/>
  </w:num>
  <w:num w:numId="20" w16cid:durableId="383605654">
    <w:abstractNumId w:val="16"/>
  </w:num>
  <w:num w:numId="21" w16cid:durableId="1182012796">
    <w:abstractNumId w:val="22"/>
  </w:num>
  <w:num w:numId="22" w16cid:durableId="431702048">
    <w:abstractNumId w:val="2"/>
  </w:num>
  <w:num w:numId="23" w16cid:durableId="376902987">
    <w:abstractNumId w:val="15"/>
  </w:num>
  <w:num w:numId="24" w16cid:durableId="1013730896">
    <w:abstractNumId w:val="9"/>
  </w:num>
  <w:num w:numId="25" w16cid:durableId="1422144650">
    <w:abstractNumId w:val="14"/>
  </w:num>
  <w:num w:numId="26" w16cid:durableId="657198765">
    <w:abstractNumId w:val="8"/>
  </w:num>
  <w:num w:numId="27" w16cid:durableId="710617875">
    <w:abstractNumId w:val="26"/>
  </w:num>
  <w:num w:numId="28" w16cid:durableId="1215317746">
    <w:abstractNumId w:val="13"/>
  </w:num>
  <w:num w:numId="29" w16cid:durableId="274680975">
    <w:abstractNumId w:val="11"/>
  </w:num>
  <w:num w:numId="30" w16cid:durableId="567613195">
    <w:abstractNumId w:val="18"/>
  </w:num>
  <w:num w:numId="31" w16cid:durableId="218901889">
    <w:abstractNumId w:val="7"/>
  </w:num>
  <w:num w:numId="32" w16cid:durableId="1632251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_close" w:val="~"/>
    <w:docVar w:name="ac_open" w:val="|"/>
    <w:docVar w:name="CloseDelim" w:val="~"/>
    <w:docVar w:name="DelimsSet" w:val="True"/>
    <w:docVar w:name="DisplayField" w:val=" 0"/>
    <w:docVar w:name="OpenDelim" w:val="|"/>
    <w:docVar w:name="origin" w:val="clean"/>
    <w:docVar w:name="section" w:val="13"/>
  </w:docVars>
  <w:rsids>
    <w:rsidRoot w:val="009931A8"/>
    <w:rsid w:val="000065C7"/>
    <w:rsid w:val="00011755"/>
    <w:rsid w:val="00034818"/>
    <w:rsid w:val="00042E5E"/>
    <w:rsid w:val="00062E11"/>
    <w:rsid w:val="00065FBD"/>
    <w:rsid w:val="00067324"/>
    <w:rsid w:val="00081F84"/>
    <w:rsid w:val="0008580D"/>
    <w:rsid w:val="00093F22"/>
    <w:rsid w:val="00096975"/>
    <w:rsid w:val="00097374"/>
    <w:rsid w:val="000A198E"/>
    <w:rsid w:val="000B35FD"/>
    <w:rsid w:val="000B524D"/>
    <w:rsid w:val="000B5EEF"/>
    <w:rsid w:val="000B78D4"/>
    <w:rsid w:val="000C0892"/>
    <w:rsid w:val="000D7E05"/>
    <w:rsid w:val="000E0342"/>
    <w:rsid w:val="000E076C"/>
    <w:rsid w:val="000E5F9E"/>
    <w:rsid w:val="000F01B4"/>
    <w:rsid w:val="000F2A4A"/>
    <w:rsid w:val="000F650E"/>
    <w:rsid w:val="00104134"/>
    <w:rsid w:val="00104E0F"/>
    <w:rsid w:val="00105426"/>
    <w:rsid w:val="00110E2C"/>
    <w:rsid w:val="00113095"/>
    <w:rsid w:val="00125D8E"/>
    <w:rsid w:val="00130224"/>
    <w:rsid w:val="001306C0"/>
    <w:rsid w:val="0013104E"/>
    <w:rsid w:val="00131D2B"/>
    <w:rsid w:val="00132809"/>
    <w:rsid w:val="00133993"/>
    <w:rsid w:val="0017566C"/>
    <w:rsid w:val="00177B73"/>
    <w:rsid w:val="00177E71"/>
    <w:rsid w:val="0018097D"/>
    <w:rsid w:val="00183193"/>
    <w:rsid w:val="001A3603"/>
    <w:rsid w:val="001A603B"/>
    <w:rsid w:val="001B0D0D"/>
    <w:rsid w:val="001B5142"/>
    <w:rsid w:val="001D22E4"/>
    <w:rsid w:val="001D3F3F"/>
    <w:rsid w:val="001D60CB"/>
    <w:rsid w:val="001E4578"/>
    <w:rsid w:val="001F107E"/>
    <w:rsid w:val="001F49CA"/>
    <w:rsid w:val="001F5760"/>
    <w:rsid w:val="001F5CCA"/>
    <w:rsid w:val="001F67DA"/>
    <w:rsid w:val="002032FF"/>
    <w:rsid w:val="00205543"/>
    <w:rsid w:val="00207EB4"/>
    <w:rsid w:val="0021442A"/>
    <w:rsid w:val="00217D95"/>
    <w:rsid w:val="002219E1"/>
    <w:rsid w:val="0023042F"/>
    <w:rsid w:val="00234484"/>
    <w:rsid w:val="00242A0C"/>
    <w:rsid w:val="002447B2"/>
    <w:rsid w:val="0025111F"/>
    <w:rsid w:val="00251E76"/>
    <w:rsid w:val="00280CB9"/>
    <w:rsid w:val="00284569"/>
    <w:rsid w:val="00293D62"/>
    <w:rsid w:val="00295E80"/>
    <w:rsid w:val="002C47EC"/>
    <w:rsid w:val="002D50EB"/>
    <w:rsid w:val="00307918"/>
    <w:rsid w:val="00315EC3"/>
    <w:rsid w:val="003446F9"/>
    <w:rsid w:val="00344EB9"/>
    <w:rsid w:val="00345AAE"/>
    <w:rsid w:val="00350127"/>
    <w:rsid w:val="00353FDD"/>
    <w:rsid w:val="00357698"/>
    <w:rsid w:val="0036420B"/>
    <w:rsid w:val="003658AE"/>
    <w:rsid w:val="003754F5"/>
    <w:rsid w:val="00377714"/>
    <w:rsid w:val="0038027F"/>
    <w:rsid w:val="003833A5"/>
    <w:rsid w:val="00383970"/>
    <w:rsid w:val="00385427"/>
    <w:rsid w:val="003866C6"/>
    <w:rsid w:val="003908CF"/>
    <w:rsid w:val="00391BA8"/>
    <w:rsid w:val="00393638"/>
    <w:rsid w:val="003938C5"/>
    <w:rsid w:val="003A340D"/>
    <w:rsid w:val="003A3EF4"/>
    <w:rsid w:val="003A5D5A"/>
    <w:rsid w:val="003C10EF"/>
    <w:rsid w:val="003C46E1"/>
    <w:rsid w:val="003D73CF"/>
    <w:rsid w:val="003E5D64"/>
    <w:rsid w:val="003F5932"/>
    <w:rsid w:val="004076B0"/>
    <w:rsid w:val="004125A0"/>
    <w:rsid w:val="004247F7"/>
    <w:rsid w:val="00450B3F"/>
    <w:rsid w:val="00451BA6"/>
    <w:rsid w:val="00455723"/>
    <w:rsid w:val="00463525"/>
    <w:rsid w:val="00466A12"/>
    <w:rsid w:val="0047137D"/>
    <w:rsid w:val="004920D1"/>
    <w:rsid w:val="00495220"/>
    <w:rsid w:val="0049547B"/>
    <w:rsid w:val="00496283"/>
    <w:rsid w:val="00496A1E"/>
    <w:rsid w:val="004A618B"/>
    <w:rsid w:val="004B0674"/>
    <w:rsid w:val="004B29FB"/>
    <w:rsid w:val="004B4226"/>
    <w:rsid w:val="004B70A4"/>
    <w:rsid w:val="004B7208"/>
    <w:rsid w:val="004E54DC"/>
    <w:rsid w:val="004E69E4"/>
    <w:rsid w:val="004E7726"/>
    <w:rsid w:val="00510B7B"/>
    <w:rsid w:val="00511B54"/>
    <w:rsid w:val="00512186"/>
    <w:rsid w:val="00526017"/>
    <w:rsid w:val="005466AF"/>
    <w:rsid w:val="00546F51"/>
    <w:rsid w:val="00557AD1"/>
    <w:rsid w:val="0056354D"/>
    <w:rsid w:val="005654DB"/>
    <w:rsid w:val="0057013D"/>
    <w:rsid w:val="005963A9"/>
    <w:rsid w:val="00596BD0"/>
    <w:rsid w:val="005A582B"/>
    <w:rsid w:val="005C2926"/>
    <w:rsid w:val="005D2A50"/>
    <w:rsid w:val="005E6CCE"/>
    <w:rsid w:val="005F2247"/>
    <w:rsid w:val="00610012"/>
    <w:rsid w:val="0062430F"/>
    <w:rsid w:val="00630E92"/>
    <w:rsid w:val="00635B76"/>
    <w:rsid w:val="0064299B"/>
    <w:rsid w:val="00647EF9"/>
    <w:rsid w:val="006524C4"/>
    <w:rsid w:val="00654B3D"/>
    <w:rsid w:val="0066015E"/>
    <w:rsid w:val="00662933"/>
    <w:rsid w:val="00666007"/>
    <w:rsid w:val="00673090"/>
    <w:rsid w:val="00684118"/>
    <w:rsid w:val="00686D4A"/>
    <w:rsid w:val="00694E9B"/>
    <w:rsid w:val="0069798D"/>
    <w:rsid w:val="006A536E"/>
    <w:rsid w:val="006B4202"/>
    <w:rsid w:val="006C158D"/>
    <w:rsid w:val="006C2138"/>
    <w:rsid w:val="006C369C"/>
    <w:rsid w:val="006C6A0A"/>
    <w:rsid w:val="006D2730"/>
    <w:rsid w:val="006E3FEA"/>
    <w:rsid w:val="006F77D3"/>
    <w:rsid w:val="006F7999"/>
    <w:rsid w:val="00702455"/>
    <w:rsid w:val="00713D33"/>
    <w:rsid w:val="00715173"/>
    <w:rsid w:val="00734343"/>
    <w:rsid w:val="00745487"/>
    <w:rsid w:val="0077183B"/>
    <w:rsid w:val="007744F2"/>
    <w:rsid w:val="0079739D"/>
    <w:rsid w:val="007A20F8"/>
    <w:rsid w:val="007A5BCD"/>
    <w:rsid w:val="007B245E"/>
    <w:rsid w:val="007B57D8"/>
    <w:rsid w:val="007C06EA"/>
    <w:rsid w:val="007C5AD8"/>
    <w:rsid w:val="007E7408"/>
    <w:rsid w:val="007F26E3"/>
    <w:rsid w:val="007F3DDE"/>
    <w:rsid w:val="007F515B"/>
    <w:rsid w:val="008029F3"/>
    <w:rsid w:val="00804EB9"/>
    <w:rsid w:val="00807F59"/>
    <w:rsid w:val="00812384"/>
    <w:rsid w:val="0082143A"/>
    <w:rsid w:val="0082668A"/>
    <w:rsid w:val="008436BC"/>
    <w:rsid w:val="008451C4"/>
    <w:rsid w:val="008538E6"/>
    <w:rsid w:val="00854F01"/>
    <w:rsid w:val="0085542C"/>
    <w:rsid w:val="0085776E"/>
    <w:rsid w:val="00866EEF"/>
    <w:rsid w:val="00870A09"/>
    <w:rsid w:val="00881F76"/>
    <w:rsid w:val="00885C11"/>
    <w:rsid w:val="00887723"/>
    <w:rsid w:val="00891EF0"/>
    <w:rsid w:val="008A17A0"/>
    <w:rsid w:val="008A5539"/>
    <w:rsid w:val="008B3EFB"/>
    <w:rsid w:val="008B4B0C"/>
    <w:rsid w:val="008B7A4B"/>
    <w:rsid w:val="008C2571"/>
    <w:rsid w:val="008C303E"/>
    <w:rsid w:val="008C7E7F"/>
    <w:rsid w:val="008D1E72"/>
    <w:rsid w:val="008D2B7A"/>
    <w:rsid w:val="008D4865"/>
    <w:rsid w:val="008F43A3"/>
    <w:rsid w:val="008F6DC7"/>
    <w:rsid w:val="009002BB"/>
    <w:rsid w:val="009055A6"/>
    <w:rsid w:val="00915853"/>
    <w:rsid w:val="00917BB5"/>
    <w:rsid w:val="00933495"/>
    <w:rsid w:val="00953879"/>
    <w:rsid w:val="00954834"/>
    <w:rsid w:val="00957134"/>
    <w:rsid w:val="0096761D"/>
    <w:rsid w:val="00983B56"/>
    <w:rsid w:val="009931A8"/>
    <w:rsid w:val="009A1ED9"/>
    <w:rsid w:val="009A7955"/>
    <w:rsid w:val="009B09F3"/>
    <w:rsid w:val="009B2A7E"/>
    <w:rsid w:val="009B31CD"/>
    <w:rsid w:val="009B45F4"/>
    <w:rsid w:val="009B5C19"/>
    <w:rsid w:val="009C390F"/>
    <w:rsid w:val="009D3BA7"/>
    <w:rsid w:val="009E7C28"/>
    <w:rsid w:val="009F0BD7"/>
    <w:rsid w:val="00A009FF"/>
    <w:rsid w:val="00A0212F"/>
    <w:rsid w:val="00A172F0"/>
    <w:rsid w:val="00A23070"/>
    <w:rsid w:val="00A313B4"/>
    <w:rsid w:val="00A46D90"/>
    <w:rsid w:val="00A51520"/>
    <w:rsid w:val="00A5377E"/>
    <w:rsid w:val="00A560F6"/>
    <w:rsid w:val="00A6629F"/>
    <w:rsid w:val="00A70947"/>
    <w:rsid w:val="00A751EC"/>
    <w:rsid w:val="00A81DF1"/>
    <w:rsid w:val="00A8400A"/>
    <w:rsid w:val="00AA085E"/>
    <w:rsid w:val="00AA1506"/>
    <w:rsid w:val="00AA3F08"/>
    <w:rsid w:val="00AC105D"/>
    <w:rsid w:val="00AC25F2"/>
    <w:rsid w:val="00AC44F4"/>
    <w:rsid w:val="00AC5A48"/>
    <w:rsid w:val="00AC7027"/>
    <w:rsid w:val="00AD77FB"/>
    <w:rsid w:val="00AF0B1D"/>
    <w:rsid w:val="00B02014"/>
    <w:rsid w:val="00B06749"/>
    <w:rsid w:val="00B1290F"/>
    <w:rsid w:val="00B17A2D"/>
    <w:rsid w:val="00B23A07"/>
    <w:rsid w:val="00B24A83"/>
    <w:rsid w:val="00B30410"/>
    <w:rsid w:val="00B4070B"/>
    <w:rsid w:val="00B41813"/>
    <w:rsid w:val="00B55674"/>
    <w:rsid w:val="00B619CB"/>
    <w:rsid w:val="00B6659D"/>
    <w:rsid w:val="00B70F19"/>
    <w:rsid w:val="00B73839"/>
    <w:rsid w:val="00B829DE"/>
    <w:rsid w:val="00B9107B"/>
    <w:rsid w:val="00BA1A87"/>
    <w:rsid w:val="00BB7818"/>
    <w:rsid w:val="00BC283D"/>
    <w:rsid w:val="00BC5B8A"/>
    <w:rsid w:val="00BE36C8"/>
    <w:rsid w:val="00BE3B49"/>
    <w:rsid w:val="00BF0F16"/>
    <w:rsid w:val="00BF2BA7"/>
    <w:rsid w:val="00C0280E"/>
    <w:rsid w:val="00C075E7"/>
    <w:rsid w:val="00C14EF0"/>
    <w:rsid w:val="00C1520E"/>
    <w:rsid w:val="00C246D5"/>
    <w:rsid w:val="00C30346"/>
    <w:rsid w:val="00C34629"/>
    <w:rsid w:val="00C34C7A"/>
    <w:rsid w:val="00C3685C"/>
    <w:rsid w:val="00C6087D"/>
    <w:rsid w:val="00C66F45"/>
    <w:rsid w:val="00C80A26"/>
    <w:rsid w:val="00CA1AB7"/>
    <w:rsid w:val="00CA4C57"/>
    <w:rsid w:val="00CA4D0F"/>
    <w:rsid w:val="00CA5FCB"/>
    <w:rsid w:val="00CC1033"/>
    <w:rsid w:val="00CC5EAD"/>
    <w:rsid w:val="00CD2054"/>
    <w:rsid w:val="00CD579F"/>
    <w:rsid w:val="00CD5A8A"/>
    <w:rsid w:val="00CD6EF2"/>
    <w:rsid w:val="00CE061D"/>
    <w:rsid w:val="00CE1BD5"/>
    <w:rsid w:val="00CE3FF2"/>
    <w:rsid w:val="00D029F8"/>
    <w:rsid w:val="00D27DC9"/>
    <w:rsid w:val="00D309D0"/>
    <w:rsid w:val="00D326F3"/>
    <w:rsid w:val="00D33EF4"/>
    <w:rsid w:val="00D35423"/>
    <w:rsid w:val="00D75311"/>
    <w:rsid w:val="00D75B6B"/>
    <w:rsid w:val="00D87FB2"/>
    <w:rsid w:val="00DA3C51"/>
    <w:rsid w:val="00DC3423"/>
    <w:rsid w:val="00DC493D"/>
    <w:rsid w:val="00DD3836"/>
    <w:rsid w:val="00DE308A"/>
    <w:rsid w:val="00DE3494"/>
    <w:rsid w:val="00DE52A0"/>
    <w:rsid w:val="00DE7658"/>
    <w:rsid w:val="00DF2700"/>
    <w:rsid w:val="00DF5A71"/>
    <w:rsid w:val="00DF651F"/>
    <w:rsid w:val="00E12710"/>
    <w:rsid w:val="00E37313"/>
    <w:rsid w:val="00E40765"/>
    <w:rsid w:val="00E61703"/>
    <w:rsid w:val="00E6392B"/>
    <w:rsid w:val="00E653BE"/>
    <w:rsid w:val="00E75249"/>
    <w:rsid w:val="00E810B3"/>
    <w:rsid w:val="00E82FA4"/>
    <w:rsid w:val="00E93C71"/>
    <w:rsid w:val="00EA0373"/>
    <w:rsid w:val="00EA3A78"/>
    <w:rsid w:val="00EA42B4"/>
    <w:rsid w:val="00EA65D4"/>
    <w:rsid w:val="00ED06CB"/>
    <w:rsid w:val="00ED171D"/>
    <w:rsid w:val="00ED3DC0"/>
    <w:rsid w:val="00ED4585"/>
    <w:rsid w:val="00EE593E"/>
    <w:rsid w:val="00EE7984"/>
    <w:rsid w:val="00EF34E2"/>
    <w:rsid w:val="00EF584A"/>
    <w:rsid w:val="00F037BA"/>
    <w:rsid w:val="00F15049"/>
    <w:rsid w:val="00F16352"/>
    <w:rsid w:val="00F279E2"/>
    <w:rsid w:val="00F3089B"/>
    <w:rsid w:val="00F30AF2"/>
    <w:rsid w:val="00F474BC"/>
    <w:rsid w:val="00F555EF"/>
    <w:rsid w:val="00F61B80"/>
    <w:rsid w:val="00F75165"/>
    <w:rsid w:val="00F81FD0"/>
    <w:rsid w:val="00F82BFC"/>
    <w:rsid w:val="00F944A8"/>
    <w:rsid w:val="00FA289F"/>
    <w:rsid w:val="00FD13A8"/>
    <w:rsid w:val="00FD50B3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E58C2"/>
  <w15:chartTrackingRefBased/>
  <w15:docId w15:val="{BD659BB5-ED76-4BC0-A22F-6A585056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SG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NormalIndent"/>
    <w:qFormat/>
    <w:pPr>
      <w:numPr>
        <w:ilvl w:val="1"/>
        <w:numId w:val="1"/>
      </w:numPr>
      <w:spacing w:before="120" w:after="12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spacing w:before="120" w:after="12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spacing w:before="120" w:after="120"/>
      <w:ind w:left="720" w:hanging="720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before="120" w:after="120"/>
      <w:ind w:left="720" w:hanging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spacing w:before="120" w:after="120"/>
      <w:ind w:left="720" w:hanging="720"/>
      <w:outlineLvl w:val="5"/>
    </w:pPr>
    <w:rPr>
      <w:b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spacing w:before="120" w:after="120"/>
      <w:ind w:left="720" w:hanging="720"/>
      <w:outlineLvl w:val="6"/>
    </w:p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spacing w:before="120" w:after="120"/>
      <w:ind w:left="720" w:hanging="720"/>
      <w:outlineLvl w:val="7"/>
    </w:p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spacing w:before="120" w:after="120"/>
      <w:ind w:left="720" w:hanging="72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lang w:val="en-GB" w:bidi="ar-SA"/>
    </w:rPr>
  </w:style>
  <w:style w:type="paragraph" w:styleId="Header">
    <w:name w:val="header"/>
    <w:basedOn w:val="Normal"/>
    <w:pPr>
      <w:tabs>
        <w:tab w:val="left" w:pos="2160"/>
      </w:tabs>
    </w:pPr>
  </w:style>
  <w:style w:type="paragraph" w:styleId="Footer">
    <w:name w:val="footer"/>
    <w:basedOn w:val="Normal"/>
    <w:link w:val="FooterChar"/>
    <w:uiPriority w:val="99"/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749"/>
      </w:tabs>
      <w:spacing w:before="120" w:after="120"/>
    </w:pPr>
  </w:style>
  <w:style w:type="paragraph" w:styleId="TOC2">
    <w:name w:val="toc 2"/>
    <w:basedOn w:val="Normal"/>
    <w:next w:val="Normal"/>
    <w:semiHidden/>
    <w:pPr>
      <w:tabs>
        <w:tab w:val="right" w:leader="dot" w:pos="9749"/>
      </w:tabs>
      <w:ind w:left="240"/>
    </w:pPr>
  </w:style>
  <w:style w:type="paragraph" w:styleId="TOC3">
    <w:name w:val="toc 3"/>
    <w:basedOn w:val="Normal"/>
    <w:next w:val="Normal"/>
    <w:semiHidden/>
    <w:pPr>
      <w:tabs>
        <w:tab w:val="right" w:leader="dot" w:pos="9749"/>
      </w:tabs>
      <w:ind w:left="480"/>
    </w:pPr>
  </w:style>
  <w:style w:type="paragraph" w:styleId="TOC4">
    <w:name w:val="toc 4"/>
    <w:basedOn w:val="Normal"/>
    <w:next w:val="Normal"/>
    <w:semiHidden/>
    <w:pPr>
      <w:tabs>
        <w:tab w:val="right" w:leader="dot" w:pos="9749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749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749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749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749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749"/>
      </w:tabs>
      <w:ind w:left="1920"/>
    </w:pPr>
  </w:style>
  <w:style w:type="paragraph" w:styleId="Caption">
    <w:name w:val="caption"/>
    <w:basedOn w:val="Normal"/>
    <w:next w:val="FigureTitle"/>
    <w:qFormat/>
    <w:pPr>
      <w:jc w:val="center"/>
    </w:pPr>
    <w:rPr>
      <w:b/>
      <w:i/>
    </w:rPr>
  </w:style>
  <w:style w:type="paragraph" w:customStyle="1" w:styleId="FigureTitle">
    <w:name w:val="Figure Title"/>
    <w:basedOn w:val="Normal"/>
    <w:next w:val="Normal"/>
    <w:pPr>
      <w:spacing w:after="240"/>
      <w:jc w:val="center"/>
    </w:pPr>
    <w:rPr>
      <w:b/>
      <w:i/>
    </w:rPr>
  </w:style>
  <w:style w:type="paragraph" w:customStyle="1" w:styleId="ackeysteps">
    <w:name w:val="ac_keysteps"/>
    <w:basedOn w:val="Normal"/>
    <w:pPr>
      <w:spacing w:before="120" w:after="120"/>
    </w:pPr>
  </w:style>
  <w:style w:type="paragraph" w:customStyle="1" w:styleId="ac24bf">
    <w:name w:val="ac_24bf"/>
    <w:basedOn w:val="Normal"/>
    <w:pPr>
      <w:spacing w:before="480"/>
    </w:pPr>
  </w:style>
  <w:style w:type="paragraph" w:customStyle="1" w:styleId="acrefs">
    <w:name w:val="ac_refs"/>
    <w:basedOn w:val="Normal"/>
    <w:next w:val="Normal"/>
    <w:pPr>
      <w:jc w:val="right"/>
    </w:pPr>
    <w:rPr>
      <w:b/>
      <w:sz w:val="22"/>
    </w:rPr>
  </w:style>
  <w:style w:type="paragraph" w:customStyle="1" w:styleId="ac12bf">
    <w:name w:val="ac_12bf"/>
    <w:basedOn w:val="Normal"/>
    <w:pPr>
      <w:spacing w:before="240"/>
    </w:pPr>
  </w:style>
  <w:style w:type="paragraph" w:customStyle="1" w:styleId="acapproval">
    <w:name w:val="ac_approval"/>
    <w:basedOn w:val="Normal"/>
    <w:pPr>
      <w:framePr w:hSpace="180" w:wrap="auto" w:vAnchor="text" w:hAnchor="page" w:x="1412" w:y="5987" w:anchorLock="1"/>
    </w:pPr>
  </w:style>
  <w:style w:type="paragraph" w:customStyle="1" w:styleId="acdocdesc">
    <w:name w:val="ac_doc_desc"/>
    <w:basedOn w:val="Normal"/>
    <w:pPr>
      <w:spacing w:before="200"/>
      <w:jc w:val="right"/>
    </w:pPr>
    <w:rPr>
      <w:b/>
      <w:sz w:val="24"/>
    </w:rPr>
  </w:style>
  <w:style w:type="paragraph" w:customStyle="1" w:styleId="aclabel">
    <w:name w:val="ac_label"/>
    <w:basedOn w:val="Normal"/>
    <w:rPr>
      <w:b/>
      <w:caps/>
    </w:rPr>
  </w:style>
  <w:style w:type="paragraph" w:customStyle="1" w:styleId="aclabel12bf">
    <w:name w:val="ac_label12bf"/>
    <w:basedOn w:val="Normal"/>
    <w:pPr>
      <w:spacing w:before="240"/>
    </w:pPr>
    <w:rPr>
      <w:b/>
    </w:rPr>
  </w:style>
  <w:style w:type="paragraph" w:customStyle="1" w:styleId="aclabel24bf">
    <w:name w:val="ac_label24bf"/>
    <w:basedOn w:val="Normal"/>
    <w:pPr>
      <w:spacing w:before="480"/>
    </w:pPr>
    <w:rPr>
      <w:b/>
      <w:caps/>
    </w:rPr>
  </w:style>
  <w:style w:type="paragraph" w:customStyle="1" w:styleId="acapprovalheading">
    <w:name w:val="ac_approval_heading"/>
    <w:basedOn w:val="Normal"/>
    <w:pPr>
      <w:framePr w:hSpace="187" w:wrap="auto" w:vAnchor="page" w:hAnchor="page" w:x="1369" w:y="12097" w:anchorLock="1"/>
      <w:spacing w:after="120"/>
    </w:pPr>
    <w:rPr>
      <w:b/>
    </w:rPr>
  </w:style>
  <w:style w:type="paragraph" w:customStyle="1" w:styleId="cvtitle">
    <w:name w:val="cv_title"/>
    <w:basedOn w:val="Normal"/>
    <w:rPr>
      <w:b/>
      <w:sz w:val="24"/>
    </w:rPr>
  </w:style>
  <w:style w:type="paragraph" w:customStyle="1" w:styleId="ac18bf">
    <w:name w:val="ac_18bf"/>
    <w:basedOn w:val="Normal"/>
    <w:pPr>
      <w:spacing w:before="360"/>
    </w:pPr>
  </w:style>
  <w:style w:type="paragraph" w:styleId="BodyText">
    <w:name w:val="Body Text"/>
    <w:basedOn w:val="Normal"/>
    <w:link w:val="BodyTextChar"/>
    <w:pPr>
      <w:overflowPunct/>
      <w:autoSpaceDE/>
      <w:autoSpaceDN/>
      <w:adjustRightInd/>
      <w:textAlignment w:val="auto"/>
    </w:pPr>
    <w:rPr>
      <w:rFonts w:ascii="Arial" w:hAnsi="Arial"/>
      <w:b/>
      <w:color w:val="0000FF"/>
      <w:sz w:val="18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720" w:hanging="360"/>
      <w:textAlignment w:val="auto"/>
    </w:pPr>
    <w:rPr>
      <w:rFonts w:eastAsia="Times New Roman"/>
      <w:sz w:val="24"/>
      <w:szCs w:val="28"/>
      <w:lang w:val="en-US" w:bidi="th-TH"/>
    </w:rPr>
  </w:style>
  <w:style w:type="table" w:styleId="TableGrid">
    <w:name w:val="Table Grid"/>
    <w:basedOn w:val="TableNormal"/>
    <w:rsid w:val="00CA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037B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75249"/>
    <w:pPr>
      <w:overflowPunct/>
      <w:autoSpaceDE/>
      <w:autoSpaceDN/>
      <w:adjustRightInd/>
      <w:ind w:left="720"/>
      <w:contextualSpacing/>
      <w:textAlignment w:val="auto"/>
    </w:pPr>
    <w:rPr>
      <w:rFonts w:eastAsia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455723"/>
    <w:rPr>
      <w:rFonts w:ascii="Arial" w:hAnsi="Arial"/>
      <w:b/>
      <w:color w:val="0000FF"/>
      <w:sz w:val="18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C6A0A"/>
    <w:rPr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1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98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4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0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2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6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3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56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8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27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4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245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399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6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74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420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TEMPLATE\MSDM\sop.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A8439-6B3D-49D0-8CAE-629AD43A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sop.act</Template>
  <TotalTime>13</TotalTime>
  <Pages>7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Project Change Request</vt:lpstr>
    </vt:vector>
  </TitlesOfParts>
  <Company>North Consulting Group</Company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Project Change Request</dc:title>
  <dc:subject>SAP</dc:subject>
  <dc:creator>Yalarat Hwungsookkasem</dc:creator>
  <cp:keywords/>
  <cp:lastModifiedBy>Maneerat Kladthong (Waw)</cp:lastModifiedBy>
  <cp:revision>4</cp:revision>
  <cp:lastPrinted>2019-01-25T10:08:00Z</cp:lastPrinted>
  <dcterms:created xsi:type="dcterms:W3CDTF">2021-08-23T04:17:00Z</dcterms:created>
  <dcterms:modified xsi:type="dcterms:W3CDTF">2023-02-14T03:49:00Z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r8>1E+32</vt:r8>
  </property>
</Properties>
</file>